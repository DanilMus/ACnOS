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94C28" w14:textId="77777777" w:rsidR="008C0C6A" w:rsidRPr="008C0C6A" w:rsidRDefault="008C0C6A" w:rsidP="008C0C6A">
      <w:pPr>
        <w:spacing w:beforeAutospacing="1"/>
        <w:ind w:firstLine="0"/>
        <w:jc w:val="center"/>
        <w:rPr>
          <w:szCs w:val="26"/>
        </w:rPr>
      </w:pPr>
      <w:r>
        <w:rPr>
          <w:szCs w:val="26"/>
        </w:rPr>
        <w:t>Пермский филиал федерального государственного автономного образовательного учреждения высшего образования</w:t>
      </w:r>
      <w:r>
        <w:rPr>
          <w:szCs w:val="26"/>
        </w:rPr>
        <w:br/>
        <w:t xml:space="preserve">«Национальный исследовательский университет </w:t>
      </w:r>
      <w:r>
        <w:rPr>
          <w:szCs w:val="26"/>
        </w:rPr>
        <w:br/>
        <w:t>Высшая школа экономики»</w:t>
      </w:r>
      <w:r>
        <w:rPr>
          <w:sz w:val="32"/>
          <w:szCs w:val="32"/>
        </w:rPr>
        <w:br/>
      </w:r>
    </w:p>
    <w:p w14:paraId="7D0B9376" w14:textId="77777777" w:rsidR="008C0C6A" w:rsidRDefault="008C0C6A" w:rsidP="008C0C6A">
      <w:pPr>
        <w:spacing w:beforeAutospacing="1"/>
        <w:ind w:firstLine="0"/>
        <w:jc w:val="center"/>
      </w:pPr>
      <w:r>
        <w:rPr>
          <w:i/>
          <w:szCs w:val="26"/>
        </w:rPr>
        <w:t>Факультет социально-экономических и компьютерных наук</w:t>
      </w:r>
    </w:p>
    <w:p w14:paraId="40251CAA" w14:textId="77777777" w:rsidR="008C0C6A" w:rsidRDefault="008C0C6A" w:rsidP="008C0C6A">
      <w:pPr>
        <w:spacing w:before="1080"/>
        <w:ind w:firstLine="0"/>
        <w:jc w:val="center"/>
      </w:pPr>
      <w:r>
        <w:rPr>
          <w:szCs w:val="26"/>
        </w:rPr>
        <w:t>Мусихин Данил Михайлович</w:t>
      </w:r>
    </w:p>
    <w:p w14:paraId="6AC976E7" w14:textId="5CCE162C" w:rsidR="008C0C6A" w:rsidRPr="00885C28" w:rsidRDefault="00885C28" w:rsidP="008C0C6A">
      <w:pPr>
        <w:ind w:firstLine="0"/>
        <w:jc w:val="center"/>
      </w:pPr>
      <w:r>
        <w:rPr>
          <w:b/>
          <w:sz w:val="32"/>
          <w:szCs w:val="32"/>
        </w:rPr>
        <w:t>Работа с многопоточностью</w:t>
      </w:r>
    </w:p>
    <w:p w14:paraId="4DE37141" w14:textId="1C5C028C" w:rsidR="008C0C6A" w:rsidRPr="00885C28" w:rsidRDefault="00335F1C" w:rsidP="008C0C6A">
      <w:pPr>
        <w:ind w:firstLine="0"/>
        <w:jc w:val="center"/>
      </w:pPr>
      <w:r>
        <w:rPr>
          <w:i/>
          <w:szCs w:val="26"/>
        </w:rPr>
        <w:t>Лабораторная работа №</w:t>
      </w:r>
      <w:r w:rsidR="00885C28" w:rsidRPr="00885C28">
        <w:rPr>
          <w:i/>
          <w:szCs w:val="26"/>
        </w:rPr>
        <w:t>5</w:t>
      </w:r>
    </w:p>
    <w:p w14:paraId="297CB5D6" w14:textId="77777777" w:rsidR="008C0C6A" w:rsidRDefault="008C0C6A" w:rsidP="008C0C6A">
      <w:pPr>
        <w:ind w:firstLine="0"/>
        <w:jc w:val="center"/>
      </w:pPr>
      <w:r>
        <w:rPr>
          <w:szCs w:val="26"/>
        </w:rPr>
        <w:t xml:space="preserve">студента образовательной программы «Разработка информационных систем для бизнеса» по направлению подготовки </w:t>
      </w:r>
      <w:r w:rsidRPr="001A7DA2">
        <w:rPr>
          <w:i/>
          <w:szCs w:val="26"/>
          <w:u w:val="single"/>
        </w:rPr>
        <w:t>09.03.04 Программная инженерия</w:t>
      </w:r>
    </w:p>
    <w:p w14:paraId="3058A9CF" w14:textId="77777777" w:rsidR="008C0C6A" w:rsidRDefault="008C0C6A" w:rsidP="008C0C6A">
      <w:pPr>
        <w:pBdr>
          <w:bottom w:val="single" w:sz="4" w:space="11" w:color="000000"/>
        </w:pBdr>
        <w:spacing w:before="2040"/>
        <w:ind w:left="6662" w:firstLine="0"/>
        <w:jc w:val="left"/>
      </w:pPr>
      <w:r>
        <w:rPr>
          <w:szCs w:val="26"/>
        </w:rPr>
        <w:t>Руководитель, к.т.н., Доцент кафедры ИТБ.</w:t>
      </w:r>
    </w:p>
    <w:p w14:paraId="54774696" w14:textId="77777777" w:rsidR="008C0C6A" w:rsidRDefault="005C1D38" w:rsidP="008C0C6A">
      <w:pPr>
        <w:ind w:left="6662" w:firstLine="0"/>
      </w:pPr>
      <w:proofErr w:type="gramStart"/>
      <w:r>
        <w:t>Л.Н.</w:t>
      </w:r>
      <w:proofErr w:type="gramEnd"/>
      <w:r>
        <w:t xml:space="preserve"> Лядова</w:t>
      </w:r>
    </w:p>
    <w:p w14:paraId="7EDBC0E7" w14:textId="77777777" w:rsidR="008C0C6A" w:rsidRDefault="008C0C6A" w:rsidP="008C0C6A">
      <w:pPr>
        <w:spacing w:before="2640"/>
        <w:ind w:firstLine="0"/>
        <w:jc w:val="center"/>
        <w:rPr>
          <w:szCs w:val="26"/>
        </w:rPr>
      </w:pPr>
      <w:r>
        <w:rPr>
          <w:szCs w:val="26"/>
        </w:rPr>
        <w:t>Пермь, 202</w:t>
      </w:r>
      <w:r w:rsidR="005C1D38">
        <w:rPr>
          <w:szCs w:val="26"/>
        </w:rPr>
        <w:t>3</w:t>
      </w:r>
      <w:r>
        <w:rPr>
          <w:szCs w:val="26"/>
        </w:rPr>
        <w:t xml:space="preserve"> год</w:t>
      </w:r>
    </w:p>
    <w:p w14:paraId="4F846B02" w14:textId="77777777" w:rsidR="008C0C6A" w:rsidRDefault="008C0C6A">
      <w:pPr>
        <w:spacing w:after="160" w:line="259" w:lineRule="auto"/>
        <w:ind w:firstLine="0"/>
        <w:jc w:val="left"/>
        <w:rPr>
          <w:szCs w:val="26"/>
        </w:rPr>
      </w:pPr>
      <w:r>
        <w:rPr>
          <w:szCs w:val="26"/>
        </w:rPr>
        <w:br w:type="page"/>
      </w:r>
    </w:p>
    <w:sdt>
      <w:sdtPr>
        <w:id w:val="-126360720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0A06C4" w14:textId="77777777" w:rsidR="008C0C6A" w:rsidRPr="00B653B6" w:rsidRDefault="008C0C6A" w:rsidP="00B653B6">
          <w:pPr>
            <w:ind w:firstLine="0"/>
            <w:jc w:val="center"/>
            <w:rPr>
              <w:b/>
              <w:bCs/>
              <w:sz w:val="32"/>
              <w:szCs w:val="32"/>
            </w:rPr>
          </w:pPr>
          <w:r w:rsidRPr="00B653B6">
            <w:rPr>
              <w:b/>
              <w:bCs/>
              <w:sz w:val="32"/>
              <w:szCs w:val="32"/>
            </w:rPr>
            <w:t>Оглавление</w:t>
          </w:r>
        </w:p>
        <w:p w14:paraId="5590D09D" w14:textId="65DB0E9E" w:rsidR="00B04186" w:rsidRDefault="008C0C6A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166223" w:history="1">
            <w:r w:rsidR="00B04186" w:rsidRPr="000C3615">
              <w:rPr>
                <w:rStyle w:val="a9"/>
                <w:noProof/>
              </w:rPr>
              <w:t>1</w:t>
            </w:r>
            <w:r w:rsidR="00B04186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04186" w:rsidRPr="000C3615">
              <w:rPr>
                <w:rStyle w:val="a9"/>
                <w:noProof/>
              </w:rPr>
              <w:t>Постановка задачи</w:t>
            </w:r>
            <w:r w:rsidR="00B04186">
              <w:rPr>
                <w:noProof/>
                <w:webHidden/>
              </w:rPr>
              <w:tab/>
            </w:r>
            <w:r w:rsidR="00B04186">
              <w:rPr>
                <w:noProof/>
                <w:webHidden/>
              </w:rPr>
              <w:fldChar w:fldCharType="begin"/>
            </w:r>
            <w:r w:rsidR="00B04186">
              <w:rPr>
                <w:noProof/>
                <w:webHidden/>
              </w:rPr>
              <w:instrText xml:space="preserve"> PAGEREF _Toc152166223 \h </w:instrText>
            </w:r>
            <w:r w:rsidR="00B04186">
              <w:rPr>
                <w:noProof/>
                <w:webHidden/>
              </w:rPr>
            </w:r>
            <w:r w:rsidR="00B04186">
              <w:rPr>
                <w:noProof/>
                <w:webHidden/>
              </w:rPr>
              <w:fldChar w:fldCharType="separate"/>
            </w:r>
            <w:r w:rsidR="00B04186">
              <w:rPr>
                <w:noProof/>
                <w:webHidden/>
              </w:rPr>
              <w:t>4</w:t>
            </w:r>
            <w:r w:rsidR="00B04186">
              <w:rPr>
                <w:noProof/>
                <w:webHidden/>
              </w:rPr>
              <w:fldChar w:fldCharType="end"/>
            </w:r>
          </w:hyperlink>
        </w:p>
        <w:p w14:paraId="2FA00D6C" w14:textId="60222315" w:rsidR="00B04186" w:rsidRDefault="00E03481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2166224" w:history="1">
            <w:r w:rsidR="00B04186" w:rsidRPr="000C3615">
              <w:rPr>
                <w:rStyle w:val="a9"/>
                <w:noProof/>
              </w:rPr>
              <w:t>2</w:t>
            </w:r>
            <w:r w:rsidR="00B04186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04186" w:rsidRPr="000C3615">
              <w:rPr>
                <w:rStyle w:val="a9"/>
                <w:noProof/>
              </w:rPr>
              <w:t>Анализ</w:t>
            </w:r>
            <w:r w:rsidR="00B04186">
              <w:rPr>
                <w:noProof/>
                <w:webHidden/>
              </w:rPr>
              <w:tab/>
            </w:r>
            <w:r w:rsidR="00B04186">
              <w:rPr>
                <w:noProof/>
                <w:webHidden/>
              </w:rPr>
              <w:fldChar w:fldCharType="begin"/>
            </w:r>
            <w:r w:rsidR="00B04186">
              <w:rPr>
                <w:noProof/>
                <w:webHidden/>
              </w:rPr>
              <w:instrText xml:space="preserve"> PAGEREF _Toc152166224 \h </w:instrText>
            </w:r>
            <w:r w:rsidR="00B04186">
              <w:rPr>
                <w:noProof/>
                <w:webHidden/>
              </w:rPr>
            </w:r>
            <w:r w:rsidR="00B04186">
              <w:rPr>
                <w:noProof/>
                <w:webHidden/>
              </w:rPr>
              <w:fldChar w:fldCharType="separate"/>
            </w:r>
            <w:r w:rsidR="00B04186">
              <w:rPr>
                <w:noProof/>
                <w:webHidden/>
              </w:rPr>
              <w:t>5</w:t>
            </w:r>
            <w:r w:rsidR="00B04186">
              <w:rPr>
                <w:noProof/>
                <w:webHidden/>
              </w:rPr>
              <w:fldChar w:fldCharType="end"/>
            </w:r>
          </w:hyperlink>
        </w:p>
        <w:p w14:paraId="28F473AA" w14:textId="73C11E8A" w:rsidR="008C0C6A" w:rsidRPr="00B04186" w:rsidRDefault="00E03481" w:rsidP="00B04186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2166241" w:history="1">
            <w:r w:rsidR="00B04186" w:rsidRPr="000C3615">
              <w:rPr>
                <w:rStyle w:val="a9"/>
                <w:noProof/>
              </w:rPr>
              <w:t>3</w:t>
            </w:r>
            <w:r w:rsidR="00B04186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B04186" w:rsidRPr="000C3615">
              <w:rPr>
                <w:rStyle w:val="a9"/>
                <w:noProof/>
              </w:rPr>
              <w:t>Код</w:t>
            </w:r>
            <w:r w:rsidR="00B04186">
              <w:rPr>
                <w:noProof/>
                <w:webHidden/>
              </w:rPr>
              <w:tab/>
            </w:r>
            <w:r w:rsidR="00B04186">
              <w:rPr>
                <w:noProof/>
                <w:webHidden/>
              </w:rPr>
              <w:fldChar w:fldCharType="begin"/>
            </w:r>
            <w:r w:rsidR="00B04186">
              <w:rPr>
                <w:noProof/>
                <w:webHidden/>
              </w:rPr>
              <w:instrText xml:space="preserve"> PAGEREF _Toc152166241 \h </w:instrText>
            </w:r>
            <w:r w:rsidR="00B04186">
              <w:rPr>
                <w:noProof/>
                <w:webHidden/>
              </w:rPr>
            </w:r>
            <w:r w:rsidR="00B04186">
              <w:rPr>
                <w:noProof/>
                <w:webHidden/>
              </w:rPr>
              <w:fldChar w:fldCharType="separate"/>
            </w:r>
            <w:r w:rsidR="00B04186">
              <w:rPr>
                <w:noProof/>
                <w:webHidden/>
              </w:rPr>
              <w:t>9</w:t>
            </w:r>
            <w:r w:rsidR="00B04186">
              <w:rPr>
                <w:noProof/>
                <w:webHidden/>
              </w:rPr>
              <w:fldChar w:fldCharType="end"/>
            </w:r>
          </w:hyperlink>
          <w:r w:rsidR="008C0C6A">
            <w:rPr>
              <w:b/>
              <w:bCs/>
            </w:rPr>
            <w:fldChar w:fldCharType="end"/>
          </w:r>
        </w:p>
      </w:sdtContent>
    </w:sdt>
    <w:p w14:paraId="45061846" w14:textId="77777777" w:rsidR="008C0C6A" w:rsidRDefault="008C0C6A" w:rsidP="003F7050">
      <w:pPr>
        <w:pStyle w:val="3"/>
      </w:pPr>
      <w:r>
        <w:br w:type="page"/>
      </w:r>
    </w:p>
    <w:p w14:paraId="15DE1544" w14:textId="77777777" w:rsidR="008C0C6A" w:rsidRDefault="008C0C6A" w:rsidP="0062592A">
      <w:pPr>
        <w:pStyle w:val="1"/>
        <w:numPr>
          <w:ilvl w:val="0"/>
          <w:numId w:val="3"/>
        </w:numPr>
      </w:pPr>
      <w:bookmarkStart w:id="0" w:name="_Toc152166223"/>
      <w:r w:rsidRPr="00B653B6">
        <w:lastRenderedPageBreak/>
        <w:t>Постановка задачи</w:t>
      </w:r>
      <w:bookmarkEnd w:id="0"/>
    </w:p>
    <w:p w14:paraId="625911E6" w14:textId="77777777" w:rsidR="00885C28" w:rsidRDefault="00885C28" w:rsidP="00885C28">
      <w:r>
        <w:rPr>
          <w:rStyle w:val="af1"/>
          <w:rFonts w:ascii="Roboto" w:hAnsi="Roboto"/>
          <w:color w:val="1D2125"/>
          <w:sz w:val="23"/>
          <w:szCs w:val="23"/>
        </w:rPr>
        <w:t>Цель работы</w:t>
      </w:r>
      <w:r>
        <w:t> – изучение возможностей создания многопоточных приложений.</w:t>
      </w:r>
    </w:p>
    <w:p w14:paraId="0E107FD2" w14:textId="77777777" w:rsidR="00885C28" w:rsidRDefault="00885C28" w:rsidP="00885C28">
      <w:hyperlink r:id="rId8" w:history="1">
        <w:r>
          <w:rPr>
            <w:rStyle w:val="af1"/>
            <w:rFonts w:ascii="Roboto" w:hAnsi="Roboto"/>
            <w:b/>
            <w:bCs/>
            <w:color w:val="002EB8"/>
            <w:sz w:val="23"/>
            <w:szCs w:val="23"/>
            <w:u w:val="single"/>
          </w:rPr>
          <w:t>Загрузка файла с комментариями по выполнению и примером - файл PDF</w:t>
        </w:r>
      </w:hyperlink>
      <w:r>
        <w:t>.</w:t>
      </w:r>
    </w:p>
    <w:p w14:paraId="2A0457E8" w14:textId="77777777" w:rsidR="00885C28" w:rsidRDefault="00885C28" w:rsidP="00885C28">
      <w:hyperlink r:id="rId9" w:history="1">
        <w:r>
          <w:rPr>
            <w:rStyle w:val="af1"/>
            <w:rFonts w:ascii="Roboto" w:hAnsi="Roboto"/>
            <w:b/>
            <w:bCs/>
            <w:color w:val="002EB8"/>
            <w:sz w:val="23"/>
            <w:szCs w:val="23"/>
            <w:u w:val="single"/>
          </w:rPr>
          <w:t>Презентация - конспект лекции раздела 1 с теорией по взаимному исключению и тупикам и описанием задач</w:t>
        </w:r>
      </w:hyperlink>
      <w:r>
        <w:t>.</w:t>
      </w:r>
    </w:p>
    <w:p w14:paraId="03AD371A" w14:textId="77777777" w:rsidR="00885C28" w:rsidRDefault="00885C28" w:rsidP="00885C28">
      <w:r>
        <w:rPr>
          <w:rStyle w:val="af1"/>
          <w:rFonts w:ascii="Roboto" w:hAnsi="Roboto"/>
          <w:b/>
          <w:bCs/>
          <w:color w:val="1D2125"/>
          <w:sz w:val="23"/>
          <w:szCs w:val="23"/>
        </w:rPr>
        <w:t>Рекомендации по выполнению</w:t>
      </w:r>
      <w:r>
        <w:t>: при выполнении заданий используйте разделы (</w:t>
      </w:r>
      <w:hyperlink r:id="rId10" w:history="1">
        <w:r>
          <w:rPr>
            <w:rStyle w:val="a9"/>
            <w:rFonts w:ascii="Roboto" w:hAnsi="Roboto"/>
            <w:color w:val="252541"/>
            <w:sz w:val="23"/>
            <w:szCs w:val="23"/>
          </w:rPr>
          <w:t>https://learn.microsoft.com/ru-ru/dotnet/standard/threading/using-threads-and-threading</w:t>
        </w:r>
      </w:hyperlink>
      <w:r>
        <w:t>, </w:t>
      </w:r>
      <w:hyperlink r:id="rId11" w:history="1">
        <w:r>
          <w:rPr>
            <w:rStyle w:val="a9"/>
            <w:rFonts w:ascii="Roboto" w:hAnsi="Roboto"/>
            <w:color w:val="252541"/>
            <w:sz w:val="23"/>
            <w:szCs w:val="23"/>
          </w:rPr>
          <w:t>https://learn.microsoft.com/ru-ru/dotnet/standard/threading/managed-threading-basics</w:t>
        </w:r>
      </w:hyperlink>
      <w:r>
        <w:t>) – подразделы, посвящённые работе с потоками – справочной системы (или файл </w:t>
      </w:r>
      <w:r>
        <w:rPr>
          <w:lang w:val="en-US"/>
        </w:rPr>
        <w:t>PDF</w:t>
      </w:r>
      <w:r>
        <w:t> с полным руководством, доступные по ссылке: </w:t>
      </w:r>
      <w:hyperlink r:id="rId12" w:history="1">
        <w:r>
          <w:rPr>
            <w:rStyle w:val="a9"/>
            <w:rFonts w:ascii="Roboto" w:hAnsi="Roboto"/>
            <w:color w:val="252541"/>
            <w:sz w:val="23"/>
            <w:szCs w:val="23"/>
          </w:rPr>
          <w:t>https://learn.microsoft.com/ru-ru/cpp/standard-library/</w:t>
        </w:r>
      </w:hyperlink>
      <w:r>
        <w:t>).</w:t>
      </w:r>
    </w:p>
    <w:p w14:paraId="27278F6D" w14:textId="77777777" w:rsidR="00885C28" w:rsidRDefault="00885C28" w:rsidP="00885C28">
      <w:r>
        <w:t>При выполнении работы необходимо рассмотреть возможности:</w:t>
      </w:r>
    </w:p>
    <w:p w14:paraId="33B61E2B" w14:textId="77777777" w:rsidR="00885C28" w:rsidRDefault="00885C28" w:rsidP="00885C28">
      <w:r>
        <w:t>1)      управления потоками (создания, приостановки, возобновления, завершения);</w:t>
      </w:r>
    </w:p>
    <w:p w14:paraId="6CB01BBA" w14:textId="77777777" w:rsidR="00885C28" w:rsidRDefault="00885C28" w:rsidP="00885C28">
      <w:r>
        <w:t>2)      синхронизации потоков, управления доступом к ресурсам.</w:t>
      </w:r>
    </w:p>
    <w:p w14:paraId="41BBF84A" w14:textId="77777777" w:rsidR="00885C28" w:rsidRDefault="00885C28" w:rsidP="00885C28"/>
    <w:p w14:paraId="6F90A0AD" w14:textId="77777777" w:rsidR="00885C28" w:rsidRPr="00885C28" w:rsidRDefault="00885C28" w:rsidP="00885C28">
      <w:pPr>
        <w:rPr>
          <w:b/>
          <w:bCs/>
        </w:rPr>
      </w:pPr>
      <w:r w:rsidRPr="00885C28">
        <w:rPr>
          <w:b/>
          <w:bCs/>
        </w:rPr>
        <w:t>1 – </w:t>
      </w:r>
      <w:r w:rsidRPr="00885C28">
        <w:rPr>
          <w:b/>
          <w:bCs/>
          <w:u w:val="single"/>
        </w:rPr>
        <w:t>Задача «писатель-читатель»</w:t>
      </w:r>
      <w:r w:rsidRPr="00885C28">
        <w:rPr>
          <w:b/>
          <w:bCs/>
        </w:rPr>
        <w:t> при работе </w:t>
      </w:r>
      <w:r w:rsidRPr="00885C28">
        <w:rPr>
          <w:rStyle w:val="af1"/>
          <w:rFonts w:ascii="Roboto" w:hAnsi="Roboto"/>
          <w:b/>
          <w:bCs/>
          <w:color w:val="1D2125"/>
          <w:sz w:val="23"/>
          <w:szCs w:val="23"/>
        </w:rPr>
        <w:t>с единичным буфером</w:t>
      </w:r>
      <w:r w:rsidRPr="00885C28">
        <w:rPr>
          <w:b/>
          <w:bCs/>
        </w:rPr>
        <w:t>.</w:t>
      </w:r>
    </w:p>
    <w:p w14:paraId="1A70F6F3" w14:textId="77777777" w:rsidR="00885C28" w:rsidRDefault="00885C28" w:rsidP="00885C28">
      <w:r>
        <w:t xml:space="preserve">Поток-писатель записывает в буфер (в переменную в памяти (1–1) или в файл (1–2) – рассмотрите два варианта) единичную запись. Поток читатель считывает и обрабатывает эту запись. Поток-писатель должен первым получить доступ к буферу и записать в него информацию (единичную запись). Поток-писатель после считывания записи потоком-читателем должен перезаписать запись в буфере – обновить </w:t>
      </w:r>
      <w:proofErr w:type="gramStart"/>
      <w:r>
        <w:t>данные;  но</w:t>
      </w:r>
      <w:proofErr w:type="gramEnd"/>
      <w:r>
        <w:t xml:space="preserve"> поток-писатель не должен стирать и перезаписывать запись, не прочитанную потоком-читателем. Поток-читатель не должен «опережать» поток-писатель и считывать пустой буфер, не должен также дважды считывать одну и ту же запись. Данные, которые записываются в буфер и считываются, выводятся на экран в порядке выполнения записи и чтения.</w:t>
      </w:r>
    </w:p>
    <w:p w14:paraId="7ABE838B" w14:textId="77777777" w:rsidR="00885C28" w:rsidRDefault="00885C28" w:rsidP="00885C28">
      <w:r w:rsidRPr="00885C28">
        <w:rPr>
          <w:b/>
          <w:bCs/>
        </w:rPr>
        <w:t>2 – </w:t>
      </w:r>
      <w:r w:rsidRPr="00885C28">
        <w:rPr>
          <w:b/>
          <w:bCs/>
          <w:u w:val="single"/>
        </w:rPr>
        <w:t>Задача «писатель-читатель»</w:t>
      </w:r>
      <w:r w:rsidRPr="00885C28">
        <w:rPr>
          <w:b/>
          <w:bCs/>
        </w:rPr>
        <w:t> при работе </w:t>
      </w:r>
      <w:r w:rsidRPr="00885C28">
        <w:rPr>
          <w:rStyle w:val="af1"/>
          <w:rFonts w:ascii="Roboto" w:hAnsi="Roboto"/>
          <w:b/>
          <w:bCs/>
          <w:color w:val="1D2125"/>
          <w:sz w:val="23"/>
          <w:szCs w:val="23"/>
        </w:rPr>
        <w:t>с циклическим буфером</w:t>
      </w:r>
      <w:r>
        <w:rPr>
          <w:rStyle w:val="af1"/>
          <w:rFonts w:ascii="Roboto" w:hAnsi="Roboto"/>
          <w:color w:val="1D2125"/>
          <w:sz w:val="23"/>
          <w:szCs w:val="23"/>
        </w:rPr>
        <w:t> </w:t>
      </w:r>
      <w:r>
        <w:t>(буфер – массив фиксированного размера в памяти, в который записываются записи (например данные приборов учёта с временными метками и показателями).</w:t>
      </w:r>
    </w:p>
    <w:p w14:paraId="79C95F55" w14:textId="77777777" w:rsidR="00885C28" w:rsidRDefault="00885C28" w:rsidP="00885C28">
      <w:r>
        <w:t xml:space="preserve">Поток-писатель и поток-читатель записывают и считывают последовательно записи в массиве. При этом поток-писатель не может стереть и перезаписать запись, </w:t>
      </w:r>
      <w:r>
        <w:lastRenderedPageBreak/>
        <w:t>которая ещё не прочитана потоком-читателем, а поток-читатель не может считывать не заполненным потоком-писателем записи, а также не может дважды прочитать одну и ту же запись. Данные, которые записываются в буфер и считываются, выводятся на экран в порядке выполнения записи и чтения. После выполнения операций изменение буфера отображается на экране.</w:t>
      </w:r>
    </w:p>
    <w:p w14:paraId="3D5B3930" w14:textId="77777777" w:rsidR="00885C28" w:rsidRDefault="00885C28" w:rsidP="00885C28">
      <w:r w:rsidRPr="00885C28">
        <w:rPr>
          <w:b/>
          <w:bCs/>
        </w:rPr>
        <w:t>3 – </w:t>
      </w:r>
      <w:r w:rsidRPr="00885C28">
        <w:rPr>
          <w:b/>
          <w:bCs/>
          <w:u w:val="single"/>
        </w:rPr>
        <w:t>Задача «обедающие философы»</w:t>
      </w:r>
      <w:r>
        <w:t> («обедающие мудрецы»).</w:t>
      </w:r>
    </w:p>
    <w:p w14:paraId="6FADC345" w14:textId="77777777" w:rsidR="00885C28" w:rsidRDefault="00885C28" w:rsidP="00885C28">
      <w:r>
        <w:t>Потоки-«мудрецы» для выполнения своих функций («обед») нуждаются в двух ресурсах («палочках»). Выполнение функции сопровождается выводом информации на экран и случайной задержкой по времени. Общее число ресурсов («палочек») равно числу «мудрецов». Разработайте приложение, реализовав доступ к ресурсам, требующим взаимного исключения («палочкам»), – их монополизацию на время использования, и исключив возможность попадания потоков в тупик.</w:t>
      </w:r>
    </w:p>
    <w:p w14:paraId="7829304A" w14:textId="77777777" w:rsidR="00885C28" w:rsidRPr="00885C28" w:rsidRDefault="00885C28" w:rsidP="00885C28">
      <w:pPr>
        <w:rPr>
          <w:b/>
          <w:bCs/>
        </w:rPr>
      </w:pPr>
      <w:r w:rsidRPr="00885C28">
        <w:rPr>
          <w:b/>
          <w:bCs/>
        </w:rPr>
        <w:t>4 – </w:t>
      </w:r>
      <w:r w:rsidRPr="00885C28">
        <w:rPr>
          <w:b/>
          <w:bCs/>
          <w:u w:val="single"/>
        </w:rPr>
        <w:t>Задача «писатели-читатели»</w:t>
      </w:r>
      <w:r w:rsidRPr="00885C28">
        <w:rPr>
          <w:b/>
          <w:bCs/>
        </w:rPr>
        <w:t> при работе </w:t>
      </w:r>
      <w:r w:rsidRPr="00885C28">
        <w:rPr>
          <w:rStyle w:val="af1"/>
          <w:rFonts w:ascii="Roboto" w:hAnsi="Roboto"/>
          <w:b/>
          <w:bCs/>
          <w:color w:val="1D2125"/>
          <w:sz w:val="23"/>
          <w:szCs w:val="23"/>
        </w:rPr>
        <w:t>нескольких писателей и нескольких читателей</w:t>
      </w:r>
      <w:r w:rsidRPr="00885C28">
        <w:rPr>
          <w:b/>
          <w:bCs/>
        </w:rPr>
        <w:t> </w:t>
      </w:r>
      <w:r w:rsidRPr="00885C28">
        <w:rPr>
          <w:rStyle w:val="af1"/>
          <w:rFonts w:ascii="Roboto" w:hAnsi="Roboto"/>
          <w:b/>
          <w:bCs/>
          <w:color w:val="1D2125"/>
          <w:sz w:val="23"/>
          <w:szCs w:val="23"/>
        </w:rPr>
        <w:t>с циклическим буфером</w:t>
      </w:r>
      <w:r w:rsidRPr="00885C28">
        <w:rPr>
          <w:b/>
          <w:bCs/>
        </w:rPr>
        <w:t>, реализованным массивом.</w:t>
      </w:r>
    </w:p>
    <w:p w14:paraId="5F2E7B65" w14:textId="77777777" w:rsidR="00885C28" w:rsidRDefault="00885C28" w:rsidP="00885C28">
      <w:r>
        <w:t>Должны выполняться все требования задачи 1, потоки-писатели не должны перезаписывать информацию, которую записали сами или другие потоки-писатели, пока она не считана потоками-читателями. Каждая запись должна быть прочитана только одним потоком-читателем и не должна быть стёрта, пока она не прочитана.</w:t>
      </w:r>
    </w:p>
    <w:p w14:paraId="1540BCEB" w14:textId="77777777" w:rsidR="00885C28" w:rsidRDefault="00885C28" w:rsidP="00885C28">
      <w:r w:rsidRPr="00885C28">
        <w:rPr>
          <w:b/>
          <w:bCs/>
        </w:rPr>
        <w:t>5 – </w:t>
      </w:r>
      <w:r w:rsidRPr="00885C28">
        <w:rPr>
          <w:b/>
          <w:bCs/>
          <w:u w:val="single"/>
        </w:rPr>
        <w:t>Задача «писатели-читатели»</w:t>
      </w:r>
      <w:r w:rsidRPr="00885C28">
        <w:rPr>
          <w:b/>
          <w:bCs/>
        </w:rPr>
        <w:t> при работе </w:t>
      </w:r>
      <w:r w:rsidRPr="00885C28">
        <w:rPr>
          <w:rStyle w:val="af1"/>
          <w:rFonts w:ascii="Roboto" w:hAnsi="Roboto"/>
          <w:b/>
          <w:bCs/>
          <w:color w:val="1D2125"/>
          <w:sz w:val="23"/>
          <w:szCs w:val="23"/>
        </w:rPr>
        <w:t>нескольких писателей и нескольких читателей</w:t>
      </w:r>
      <w:r w:rsidRPr="00885C28">
        <w:rPr>
          <w:b/>
          <w:bCs/>
        </w:rPr>
        <w:t> </w:t>
      </w:r>
      <w:r w:rsidRPr="00885C28">
        <w:rPr>
          <w:rStyle w:val="af1"/>
          <w:rFonts w:ascii="Roboto" w:hAnsi="Roboto"/>
          <w:b/>
          <w:bCs/>
          <w:color w:val="1D2125"/>
          <w:sz w:val="23"/>
          <w:szCs w:val="23"/>
        </w:rPr>
        <w:t>с циклическим буфером</w:t>
      </w:r>
      <w:r w:rsidRPr="00885C28">
        <w:rPr>
          <w:b/>
          <w:bCs/>
        </w:rPr>
        <w:t>,</w:t>
      </w:r>
      <w:r>
        <w:t xml:space="preserve"> реализованным массивом фиксированного размера, записи из которого выгружаются в файл для долговременного хранения.</w:t>
      </w:r>
    </w:p>
    <w:p w14:paraId="6F9C3412" w14:textId="77777777" w:rsidR="00885C28" w:rsidRDefault="00885C28" w:rsidP="00885C28">
      <w:r>
        <w:t>Должны выполняться все требования задачи 4, потоки-писатели не должны перезаписывать информацию, которую записали сами или другие потоки-писатели, пока она не считана потоками-читателями. Каждая запись должна быть прочитана только одним потоком-читателем и не должна быть стёрта, пока она не прочитана. Все записанные данные (записи из буфера) должны быть выгружены в файл в том же порядке, в котором они записывались в буфер.</w:t>
      </w:r>
    </w:p>
    <w:p w14:paraId="6CDD5F38" w14:textId="77777777" w:rsidR="00885C28" w:rsidRDefault="00885C28" w:rsidP="00885C28"/>
    <w:p w14:paraId="03E29165" w14:textId="77777777" w:rsidR="00AB62E5" w:rsidRPr="00AB62E5" w:rsidRDefault="00AB62E5" w:rsidP="00AB62E5"/>
    <w:p w14:paraId="25F0924E" w14:textId="77777777" w:rsidR="00D56BA4" w:rsidRDefault="00D56BA4" w:rsidP="00D04C32">
      <w:pPr>
        <w:pStyle w:val="a"/>
        <w:ind w:left="0" w:firstLine="0"/>
        <w:rPr>
          <w:rFonts w:eastAsiaTheme="majorEastAsia" w:cstheme="majorBidi"/>
          <w:sz w:val="32"/>
          <w:szCs w:val="32"/>
        </w:rPr>
      </w:pPr>
      <w:r>
        <w:br w:type="page"/>
      </w:r>
    </w:p>
    <w:p w14:paraId="1929802C" w14:textId="6D0DEEC1" w:rsidR="00B76C3F" w:rsidRDefault="00B76C3F" w:rsidP="00B653B6">
      <w:pPr>
        <w:pStyle w:val="1"/>
      </w:pPr>
      <w:bookmarkStart w:id="1" w:name="_Toc152166224"/>
      <w:r w:rsidRPr="00CE1685">
        <w:lastRenderedPageBreak/>
        <w:t>Анализ</w:t>
      </w:r>
      <w:bookmarkEnd w:id="1"/>
    </w:p>
    <w:p w14:paraId="18DDF520" w14:textId="4CEB1A32" w:rsidR="00885C28" w:rsidRDefault="00885C28" w:rsidP="00885C28">
      <w:pPr>
        <w:pStyle w:val="2"/>
      </w:pPr>
      <w:r>
        <w:t>Задача 1</w:t>
      </w:r>
    </w:p>
    <w:p w14:paraId="029FF9ED" w14:textId="77777777" w:rsidR="00885C28" w:rsidRDefault="00885C28" w:rsidP="00885C28">
      <w:r w:rsidRPr="00885C28">
        <w:t xml:space="preserve">Для реализации задачи "писатель-читатель" с использованием единичного буфера в С++, вам нужно использовать многопоточное программирование. </w:t>
      </w:r>
      <w:proofErr w:type="gramStart"/>
      <w:r w:rsidRPr="00885C28">
        <w:t>В данном случае,</w:t>
      </w:r>
      <w:proofErr w:type="gramEnd"/>
      <w:r w:rsidRPr="00885C28">
        <w:t xml:space="preserve"> можно воспользоваться стандартной библиотекой C++11 и выше, которая предоставляет удобные средства для работы с потоками.</w:t>
      </w:r>
    </w:p>
    <w:p w14:paraId="440F6E98" w14:textId="2E832FC3" w:rsidR="00885C28" w:rsidRDefault="00885C28" w:rsidP="00885C28">
      <w:r w:rsidRPr="00885C28">
        <w:t>Поток-писатель ждет, пока буфер не станет доступным (</w:t>
      </w:r>
      <w:proofErr w:type="spellStart"/>
      <w:r w:rsidRPr="00885C28">
        <w:t>dataReady</w:t>
      </w:r>
      <w:proofErr w:type="spellEnd"/>
      <w:r w:rsidRPr="00885C28">
        <w:t xml:space="preserve"> = </w:t>
      </w:r>
      <w:proofErr w:type="spellStart"/>
      <w:r w:rsidRPr="00885C28">
        <w:t>false</w:t>
      </w:r>
      <w:proofErr w:type="spellEnd"/>
      <w:r w:rsidRPr="00885C28">
        <w:t>), записывает данные, устанавливает флаг готовности (</w:t>
      </w:r>
      <w:proofErr w:type="spellStart"/>
      <w:r w:rsidRPr="00885C28">
        <w:t>dataReady</w:t>
      </w:r>
      <w:proofErr w:type="spellEnd"/>
      <w:r w:rsidRPr="00885C28">
        <w:t xml:space="preserve"> = </w:t>
      </w:r>
      <w:proofErr w:type="spellStart"/>
      <w:r w:rsidRPr="00885C28">
        <w:t>true</w:t>
      </w:r>
      <w:proofErr w:type="spellEnd"/>
      <w:r w:rsidRPr="00885C28">
        <w:t>) и оповещает поток-читатель. Поток-читатель ждет, пока данные не станут доступными (</w:t>
      </w:r>
      <w:proofErr w:type="spellStart"/>
      <w:r w:rsidRPr="00885C28">
        <w:t>dataReady</w:t>
      </w:r>
      <w:proofErr w:type="spellEnd"/>
      <w:r w:rsidRPr="00885C28">
        <w:t xml:space="preserve"> = </w:t>
      </w:r>
      <w:proofErr w:type="spellStart"/>
      <w:r w:rsidRPr="00885C28">
        <w:t>true</w:t>
      </w:r>
      <w:proofErr w:type="spellEnd"/>
      <w:r w:rsidRPr="00885C28">
        <w:t>), считывает данные, сбрасывает флаг и оповещает поток-писатель. Таким образом, обеспечивается правильная синхронизация и порядок выполнения операций.</w:t>
      </w:r>
    </w:p>
    <w:p w14:paraId="106D6BEE" w14:textId="286DB3AD" w:rsidR="00885C28" w:rsidRDefault="00885C28" w:rsidP="00885C28">
      <w:pPr>
        <w:pStyle w:val="2"/>
      </w:pPr>
      <w:r>
        <w:t>Задача 2</w:t>
      </w:r>
    </w:p>
    <w:p w14:paraId="7DEA58A5" w14:textId="57C36F46" w:rsidR="00885C28" w:rsidRPr="00885C28" w:rsidRDefault="00885C28" w:rsidP="00885C28">
      <w:r w:rsidRPr="00885C28">
        <w:t>Для решения задачи "писатель-читатель" с циклическим буфером вам снова придется использовать мьютексы и условные переменные для обеспечения синхронизации между потоками. В данном случае, также нужно учитывать, что буфер циклический, и писатель и читатель могут "обогнать" друг друга, если не будет корректного контроля индексов.</w:t>
      </w:r>
    </w:p>
    <w:p w14:paraId="7932D254" w14:textId="02C0119D" w:rsidR="00885C28" w:rsidRDefault="00885C28" w:rsidP="00885C28">
      <w:r w:rsidRPr="00885C28">
        <w:t>Каждый поток-писатель ждет, пока есть место для записи, записывает данные, обновляет индексы, и оповещает поток-читатель. Поток-читатель ждет, пока есть данные для чтения, считывает данные, обновляет индексы, и оповещает поток-писатель.</w:t>
      </w:r>
    </w:p>
    <w:p w14:paraId="6868990E" w14:textId="2C96C74C" w:rsidR="00885C28" w:rsidRDefault="00885C28" w:rsidP="00885C28">
      <w:pPr>
        <w:pStyle w:val="2"/>
      </w:pPr>
      <w:r>
        <w:t>Задача 3</w:t>
      </w:r>
    </w:p>
    <w:p w14:paraId="53930BA3" w14:textId="6EDE3F32" w:rsidR="00885C28" w:rsidRPr="00885C28" w:rsidRDefault="00885C28" w:rsidP="00885C28">
      <w:r w:rsidRPr="00885C28">
        <w:t>Проблема "обедающих философов" известна как классическая проблема синхронизации в многозадачных вычислительных системах. Для решения этой проблемы обычно используются мьютексы и условные переменные для обеспечения взаимного исключения и предотвращения возможности взаимной блокировки (</w:t>
      </w:r>
      <w:proofErr w:type="spellStart"/>
      <w:r w:rsidRPr="00885C28">
        <w:t>deadlock</w:t>
      </w:r>
      <w:proofErr w:type="spellEnd"/>
      <w:r w:rsidRPr="00885C28">
        <w:t>).</w:t>
      </w:r>
    </w:p>
    <w:p w14:paraId="39A6F649" w14:textId="580BD672" w:rsidR="00885C28" w:rsidRDefault="00885C28" w:rsidP="00885C28">
      <w:r w:rsidRPr="00885C28">
        <w:t xml:space="preserve">В данном коде каждый философ пытается взять две палочки с использованием </w:t>
      </w:r>
      <w:proofErr w:type="spellStart"/>
      <w:proofErr w:type="gramStart"/>
      <w:r w:rsidRPr="00885C28">
        <w:t>std</w:t>
      </w:r>
      <w:proofErr w:type="spellEnd"/>
      <w:r w:rsidRPr="00885C28">
        <w:t>::</w:t>
      </w:r>
      <w:proofErr w:type="spellStart"/>
      <w:proofErr w:type="gramEnd"/>
      <w:r w:rsidRPr="00885C28">
        <w:t>unique_lock</w:t>
      </w:r>
      <w:proofErr w:type="spellEnd"/>
      <w:r w:rsidRPr="00885C28">
        <w:t xml:space="preserve"> и </w:t>
      </w:r>
      <w:proofErr w:type="spellStart"/>
      <w:r w:rsidRPr="00885C28">
        <w:t>std</w:t>
      </w:r>
      <w:proofErr w:type="spellEnd"/>
      <w:r w:rsidRPr="00885C28">
        <w:t>::</w:t>
      </w:r>
      <w:proofErr w:type="spellStart"/>
      <w:r w:rsidRPr="00885C28">
        <w:t>condition_variable</w:t>
      </w:r>
      <w:proofErr w:type="spellEnd"/>
      <w:r w:rsidRPr="00885C28">
        <w:t xml:space="preserve">. Если одна из палочек уже занята другим философом, текущий философ освобождает захваченные палочки и пытается взять </w:t>
      </w:r>
      <w:r w:rsidRPr="00885C28">
        <w:lastRenderedPageBreak/>
        <w:t>их снова после короткой паузы. Это позволяет избежать взаимной блокировки.</w:t>
      </w:r>
      <w:r>
        <w:t xml:space="preserve"> </w:t>
      </w:r>
      <w:r w:rsidRPr="00885C28">
        <w:t xml:space="preserve">Обратите внимание, что в данной реализации используется рекурсивное </w:t>
      </w:r>
      <w:proofErr w:type="spellStart"/>
      <w:r w:rsidRPr="00885C28">
        <w:t>обедание</w:t>
      </w:r>
      <w:proofErr w:type="spellEnd"/>
      <w:r w:rsidRPr="00885C28">
        <w:t>: философы продолжают обедать и думать в бесконечном цикле.</w:t>
      </w:r>
    </w:p>
    <w:p w14:paraId="6E2CA59F" w14:textId="7E77F94D" w:rsidR="00885C28" w:rsidRDefault="00885C28" w:rsidP="00885C28">
      <w:pPr>
        <w:pStyle w:val="2"/>
      </w:pPr>
      <w:r>
        <w:t>Задача 4</w:t>
      </w:r>
    </w:p>
    <w:p w14:paraId="3B5F0BAB" w14:textId="409C9595" w:rsidR="00885C28" w:rsidRPr="00885C28" w:rsidRDefault="00885C28" w:rsidP="00885C28">
      <w:r w:rsidRPr="00885C28">
        <w:t xml:space="preserve">Для решения задачи "писатели-читатели" с несколькими писателями и читателями, используя циклический буфер, нужно применить средства синхронизации для обеспечения корректного доступа к общим ресурсам. </w:t>
      </w:r>
      <w:proofErr w:type="gramStart"/>
      <w:r w:rsidRPr="00885C28">
        <w:t>В данном случае,</w:t>
      </w:r>
      <w:proofErr w:type="gramEnd"/>
      <w:r w:rsidRPr="00885C28">
        <w:t xml:space="preserve"> вам пригодятся мьютексы и условные переменные.</w:t>
      </w:r>
    </w:p>
    <w:p w14:paraId="78332844" w14:textId="7D77365D" w:rsidR="00885C28" w:rsidRDefault="00885C28" w:rsidP="00885C28">
      <w:r w:rsidRPr="00885C28">
        <w:t xml:space="preserve">В этом примере </w:t>
      </w:r>
      <w:proofErr w:type="spellStart"/>
      <w:r w:rsidRPr="00885C28">
        <w:t>cvReader</w:t>
      </w:r>
      <w:proofErr w:type="spellEnd"/>
      <w:r w:rsidRPr="00885C28">
        <w:t xml:space="preserve"> используется для сигнализации читателям о наличии данных в буфере, а </w:t>
      </w:r>
      <w:proofErr w:type="spellStart"/>
      <w:r w:rsidRPr="00885C28">
        <w:t>cvWriter</w:t>
      </w:r>
      <w:proofErr w:type="spellEnd"/>
      <w:r w:rsidRPr="00885C28">
        <w:t xml:space="preserve"> используется для сигнализации писателям о том, что есть место для записи. Кроме того, вводится </w:t>
      </w:r>
      <w:proofErr w:type="spellStart"/>
      <w:r w:rsidRPr="00885C28">
        <w:t>itemCount</w:t>
      </w:r>
      <w:proofErr w:type="spellEnd"/>
      <w:r w:rsidRPr="00885C28">
        <w:t>, чтобы отслеживать количество элементов в буфере.</w:t>
      </w:r>
    </w:p>
    <w:p w14:paraId="0C94BB56" w14:textId="78048838" w:rsidR="00885C28" w:rsidRDefault="00885C28" w:rsidP="00885C28">
      <w:pPr>
        <w:pStyle w:val="2"/>
      </w:pPr>
      <w:r>
        <w:t>Задача 5</w:t>
      </w:r>
    </w:p>
    <w:p w14:paraId="60F84884" w14:textId="02E8C904" w:rsidR="00885C28" w:rsidRDefault="00885C28" w:rsidP="00885C28">
      <w:r>
        <w:t xml:space="preserve">Для решения задачи с несколькими писателями и читателями с циклическим буфером, который выгружается в файл, вам потребуется использовать синхронизацию средствами мьютексов и условных переменных, а также механизм для записи в файл в правильном </w:t>
      </w:r>
      <w:proofErr w:type="spellStart"/>
      <w:proofErr w:type="gramStart"/>
      <w:r>
        <w:t>порядке.В</w:t>
      </w:r>
      <w:proofErr w:type="spellEnd"/>
      <w:proofErr w:type="gramEnd"/>
      <w:r>
        <w:t xml:space="preserve"> примере ниже используется библиотека </w:t>
      </w:r>
      <w:r>
        <w:rPr>
          <w:rStyle w:val="HTML"/>
          <w:rFonts w:ascii="Ubuntu Mono" w:eastAsiaTheme="minorHAnsi" w:hAnsi="Ubuntu Mono"/>
          <w:b/>
          <w:bCs/>
          <w:color w:val="D1D5DB"/>
          <w:sz w:val="21"/>
          <w:szCs w:val="21"/>
          <w:bdr w:val="single" w:sz="2" w:space="0" w:color="D9D9E3" w:frame="1"/>
        </w:rPr>
        <w:t>&lt;</w:t>
      </w:r>
      <w:proofErr w:type="spellStart"/>
      <w:r>
        <w:rPr>
          <w:rStyle w:val="HTML"/>
          <w:rFonts w:ascii="Ubuntu Mono" w:eastAsiaTheme="minorHAnsi" w:hAnsi="Ubuntu Mono"/>
          <w:b/>
          <w:bCs/>
          <w:color w:val="D1D5DB"/>
          <w:sz w:val="21"/>
          <w:szCs w:val="21"/>
          <w:bdr w:val="single" w:sz="2" w:space="0" w:color="D9D9E3" w:frame="1"/>
        </w:rPr>
        <w:t>fstream</w:t>
      </w:r>
      <w:proofErr w:type="spellEnd"/>
      <w:r>
        <w:rPr>
          <w:rStyle w:val="HTML"/>
          <w:rFonts w:ascii="Ubuntu Mono" w:eastAsiaTheme="minorHAnsi" w:hAnsi="Ubuntu Mono"/>
          <w:b/>
          <w:bCs/>
          <w:color w:val="D1D5DB"/>
          <w:sz w:val="21"/>
          <w:szCs w:val="21"/>
          <w:bdr w:val="single" w:sz="2" w:space="0" w:color="D9D9E3" w:frame="1"/>
        </w:rPr>
        <w:t>&gt;</w:t>
      </w:r>
      <w:r>
        <w:t xml:space="preserve"> для записи данных в файл.</w:t>
      </w:r>
    </w:p>
    <w:p w14:paraId="2A628C6F" w14:textId="7446E0C5" w:rsidR="00885C28" w:rsidRPr="00885C28" w:rsidRDefault="00885C28" w:rsidP="00885C28">
      <w:r w:rsidRPr="00885C28">
        <w:t>В данном примере каждый поток-писатель записывает свои данные в буфер и в файл, а каждый поток-читатель считывает все записи из буфера. Вы можете настроить количество читателей и писателей в зависимости от вашего конкретного случая.</w:t>
      </w:r>
    </w:p>
    <w:p w14:paraId="692627EE" w14:textId="3E9F5C2D" w:rsidR="0035298A" w:rsidRPr="0035298A" w:rsidRDefault="0035298A" w:rsidP="0035298A">
      <w:pPr>
        <w:spacing w:after="160" w:line="259" w:lineRule="auto"/>
        <w:ind w:firstLine="0"/>
        <w:jc w:val="left"/>
      </w:pPr>
      <w:r>
        <w:br w:type="page"/>
      </w:r>
    </w:p>
    <w:p w14:paraId="1C3FA258" w14:textId="2210F52F" w:rsidR="00B76C3F" w:rsidRDefault="0062592A" w:rsidP="00B653B6">
      <w:pPr>
        <w:pStyle w:val="1"/>
      </w:pPr>
      <w:bookmarkStart w:id="2" w:name="_Toc152166241"/>
      <w:r>
        <w:lastRenderedPageBreak/>
        <w:t>Код</w:t>
      </w:r>
      <w:bookmarkEnd w:id="2"/>
    </w:p>
    <w:p w14:paraId="016ECDF2" w14:textId="7F20CE70" w:rsidR="00885C28" w:rsidRDefault="00885C28" w:rsidP="00885C28">
      <w:pPr>
        <w:pStyle w:val="2"/>
      </w:pPr>
      <w:r>
        <w:t>Задача 1</w:t>
      </w:r>
    </w:p>
    <w:p w14:paraId="3B4108D3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&lt;iostream&gt;</w:t>
      </w:r>
    </w:p>
    <w:p w14:paraId="48FC5A32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&lt;thread&gt;</w:t>
      </w:r>
    </w:p>
    <w:p w14:paraId="141D1E50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&lt;mutex&gt;</w:t>
      </w:r>
    </w:p>
    <w:p w14:paraId="3C2096FD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885C2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condition_variable</w:t>
      </w:r>
      <w:proofErr w:type="spellEnd"/>
      <w:r w:rsidRPr="00885C2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</w:p>
    <w:p w14:paraId="494D3D07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332B1C92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bufferSize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885C2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  <w:proofErr w:type="gramEnd"/>
    </w:p>
    <w:p w14:paraId="17F3DD84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proofErr w:type="gramStart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gramEnd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string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buffer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0185C794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proofErr w:type="gramStart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gramEnd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mutex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mtx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04463C34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proofErr w:type="gramStart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condition_variable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cv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15805CA7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bool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dataReady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false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  <w:proofErr w:type="gramEnd"/>
    </w:p>
    <w:p w14:paraId="786F35C2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5D6E5229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Поток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-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писатель</w:t>
      </w:r>
    </w:p>
    <w:p w14:paraId="6C52D685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void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writerThread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string</w:t>
      </w: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&amp;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data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40FC8E2C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unique_lock</w:t>
      </w:r>
      <w:proofErr w:type="spellEnd"/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mutex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&gt;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lock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mtx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33E71084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</w:p>
    <w:p w14:paraId="42716C53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    //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Ждем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,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пока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буфер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не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освободится</w:t>
      </w:r>
    </w:p>
    <w:p w14:paraId="145573DD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cv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proofErr w:type="gramStart"/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wait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lock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[] { </w:t>
      </w:r>
      <w:r w:rsidRPr="00885C28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!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dataReady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 });</w:t>
      </w:r>
    </w:p>
    <w:p w14:paraId="2D4A923E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20D92DC4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   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// Записываем данные в буфер</w:t>
      </w:r>
    </w:p>
    <w:p w14:paraId="46BD787E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buffer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=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data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14:paraId="6DC44DC4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gramStart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"Writer: "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data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1EE849CC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5063D8AC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   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// Устанавливаем флаг готовности данных</w:t>
      </w:r>
    </w:p>
    <w:p w14:paraId="217C15DA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dataReady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885C28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true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14:paraId="305F1E18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4C1246A6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    // Оповещаем поток-читатель</w:t>
      </w:r>
    </w:p>
    <w:p w14:paraId="742D3687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cv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.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notify_</w:t>
      </w:r>
      <w:proofErr w:type="gramStart"/>
      <w:r w:rsidRPr="00885C28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all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(</w:t>
      </w:r>
      <w:proofErr w:type="gram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);</w:t>
      </w:r>
    </w:p>
    <w:p w14:paraId="0591CC49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}</w:t>
      </w:r>
    </w:p>
    <w:p w14:paraId="4556CE15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2E2CD2FF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Поток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-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читатель</w:t>
      </w:r>
    </w:p>
    <w:p w14:paraId="08A75289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void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readerThread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161619B4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unique_lock</w:t>
      </w:r>
      <w:proofErr w:type="spellEnd"/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mutex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&gt;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lock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mtx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68E4D040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2D161A7E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   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// Ждем, пока данные не будут доступны</w:t>
      </w:r>
    </w:p>
    <w:p w14:paraId="44031530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cv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proofErr w:type="gramStart"/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wait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lock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[] { </w:t>
      </w:r>
      <w:r w:rsidRPr="00885C28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dataReady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 });</w:t>
      </w:r>
    </w:p>
    <w:p w14:paraId="45509BDE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40786DCA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   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// Считываем данные из буфера</w:t>
      </w:r>
    </w:p>
    <w:p w14:paraId="6718A590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proofErr w:type="gramStart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eastAsia="ru-RU"/>
        </w:rPr>
        <w:t>std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::</w:t>
      </w:r>
      <w:proofErr w:type="spellStart"/>
      <w:proofErr w:type="gramEnd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cout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&lt;&lt;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"Reader: "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&lt;&lt;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buffer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&lt;&lt;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eastAsia="ru-RU"/>
        </w:rPr>
        <w:t>std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::</w:t>
      </w:r>
      <w:proofErr w:type="spellStart"/>
      <w:r w:rsidRPr="00885C28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endl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14:paraId="37947495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554947DA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    // Сбрасываем флаг готовности данных</w:t>
      </w:r>
    </w:p>
    <w:p w14:paraId="77565A39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lastRenderedPageBreak/>
        <w:t xml:space="preserve">   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dataReady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885C28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false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14:paraId="46D0295A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3ACF4A39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    // Оповещаем поток-писатель</w:t>
      </w:r>
    </w:p>
    <w:p w14:paraId="3D5F2F18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cv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.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notify_</w:t>
      </w:r>
      <w:proofErr w:type="gramStart"/>
      <w:r w:rsidRPr="00885C28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all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(</w:t>
      </w:r>
      <w:proofErr w:type="gram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);</w:t>
      </w:r>
    </w:p>
    <w:p w14:paraId="079E8304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}</w:t>
      </w:r>
    </w:p>
    <w:p w14:paraId="6714D504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253CECDF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main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2D57E880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    //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Пример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использования</w:t>
      </w:r>
    </w:p>
    <w:p w14:paraId="207F46E6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gramEnd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thread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writer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writerThread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885C2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"Hello, writer!"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4DCFBB92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gramEnd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thread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reader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readerThread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355BBDF6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1B934BC1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writer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join</w:t>
      </w:r>
      <w:proofErr w:type="spellEnd"/>
      <w:proofErr w:type="gram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();</w:t>
      </w:r>
    </w:p>
    <w:p w14:paraId="7CCDE63A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reader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.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join</w:t>
      </w:r>
      <w:proofErr w:type="spellEnd"/>
      <w:proofErr w:type="gram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();</w:t>
      </w:r>
    </w:p>
    <w:p w14:paraId="02064B57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4684FD48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885C28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return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14:paraId="76F5813B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</w:t>
      </w:r>
    </w:p>
    <w:p w14:paraId="436BAF9E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1C4BD9C9" w14:textId="7BCDEC02" w:rsidR="00885C28" w:rsidRDefault="00885C28">
      <w:pPr>
        <w:spacing w:after="160" w:line="259" w:lineRule="auto"/>
        <w:ind w:firstLine="0"/>
        <w:jc w:val="left"/>
      </w:pPr>
      <w:r>
        <w:br w:type="page"/>
      </w:r>
    </w:p>
    <w:p w14:paraId="25E3F78C" w14:textId="0A2F837E" w:rsidR="00885C28" w:rsidRDefault="00885C28" w:rsidP="00885C28">
      <w:pPr>
        <w:pStyle w:val="2"/>
      </w:pPr>
      <w:r>
        <w:t>Задача 2</w:t>
      </w:r>
    </w:p>
    <w:p w14:paraId="5E4B3640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&lt;iostream&gt;</w:t>
      </w:r>
    </w:p>
    <w:p w14:paraId="066D2AAB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&lt;thread&gt;</w:t>
      </w:r>
    </w:p>
    <w:p w14:paraId="250A8770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&lt;mutex&gt;</w:t>
      </w:r>
    </w:p>
    <w:p w14:paraId="1FFA98B3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885C2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condition_variable</w:t>
      </w:r>
      <w:proofErr w:type="spellEnd"/>
      <w:r w:rsidRPr="00885C2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</w:p>
    <w:p w14:paraId="6BC0C9AA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5E057944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bufferSize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885C2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5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 /</w:t>
      </w:r>
      <w:proofErr w:type="gramEnd"/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Размер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циклического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буфера</w:t>
      </w:r>
    </w:p>
    <w:p w14:paraId="1309FEF2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buffer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[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bufferSize</w:t>
      </w:r>
      <w:proofErr w:type="spellEnd"/>
      <w:proofErr w:type="gramStart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];</w:t>
      </w:r>
      <w:proofErr w:type="gramEnd"/>
    </w:p>
    <w:p w14:paraId="01864A35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writeIndex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885C2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 /</w:t>
      </w:r>
      <w:proofErr w:type="gramEnd"/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Индекс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для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записи</w:t>
      </w:r>
    </w:p>
    <w:p w14:paraId="17D980E3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proofErr w:type="spellStart"/>
      <w:r w:rsidRPr="00885C28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int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readIndex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proofErr w:type="gramStart"/>
      <w:r w:rsidRPr="00885C28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  </w:t>
      </w:r>
      <w:proofErr w:type="gramEnd"/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// Индекс для чтения</w:t>
      </w:r>
    </w:p>
    <w:p w14:paraId="0E324FB3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proofErr w:type="spellStart"/>
      <w:r w:rsidRPr="00885C28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int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itemCount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proofErr w:type="gramStart"/>
      <w:r w:rsidRPr="00885C28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  </w:t>
      </w:r>
      <w:proofErr w:type="gramEnd"/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 // Количество элементов в буфере</w:t>
      </w:r>
    </w:p>
    <w:p w14:paraId="3B282CBA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0F48C197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proofErr w:type="gramStart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gramEnd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mutex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mtx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753769C3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proofErr w:type="gramStart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condition_variable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cv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69E1489C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02AB82BC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Поток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-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писатель</w:t>
      </w:r>
    </w:p>
    <w:p w14:paraId="08C315A8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void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writerThread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data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3F2279B8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unique_lock</w:t>
      </w:r>
      <w:proofErr w:type="spellEnd"/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mutex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&gt;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lock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mtx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28A44E58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425E4D9A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   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// Ждем, пока есть место для записи</w:t>
      </w:r>
    </w:p>
    <w:p w14:paraId="36D3D94C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cv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proofErr w:type="gramStart"/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wait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lock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[] { </w:t>
      </w:r>
      <w:r w:rsidRPr="00885C28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itemCount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bufferSize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 });</w:t>
      </w:r>
    </w:p>
    <w:p w14:paraId="784415F8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670BB15E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   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// Записываем данные в буфер</w:t>
      </w:r>
    </w:p>
    <w:p w14:paraId="46A0611A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buffer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[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writeIndex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]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data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14:paraId="11BA0940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gramStart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"Writer: "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data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290197D2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3D2A1647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   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// Обновляем индекс для записи и количество элементов</w:t>
      </w:r>
    </w:p>
    <w:p w14:paraId="12A5641C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writeIndex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(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writeIndex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+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)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%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bufferSize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14:paraId="6DFE3021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itemCount</w:t>
      </w:r>
      <w:proofErr w:type="spellEnd"/>
      <w:r w:rsidRPr="00885C28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++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14:paraId="4B895767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6EEAD62B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    // Оповещаем поток-читатель</w:t>
      </w:r>
    </w:p>
    <w:p w14:paraId="422721F6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cv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notify_</w:t>
      </w:r>
      <w:proofErr w:type="gramStart"/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all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724EBB66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}</w:t>
      </w:r>
    </w:p>
    <w:p w14:paraId="51781A82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079DE125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//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Поток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-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читатель</w:t>
      </w:r>
    </w:p>
    <w:p w14:paraId="4ED2FBD7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void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readerThread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0F14582D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unique_lock</w:t>
      </w:r>
      <w:proofErr w:type="spellEnd"/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mutex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&gt;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lock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mtx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1A876D7F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58806EFC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   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// Ждем, пока есть данные для чтения</w:t>
      </w:r>
    </w:p>
    <w:p w14:paraId="522EAF2F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cv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proofErr w:type="gramStart"/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wait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lock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[] { </w:t>
      </w:r>
      <w:r w:rsidRPr="00885C28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itemCount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&gt;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 });</w:t>
      </w:r>
    </w:p>
    <w:p w14:paraId="64037EA8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751ED20A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   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// Считываем данные из буфера</w:t>
      </w:r>
    </w:p>
    <w:p w14:paraId="3A6CAFC3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885C28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int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data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buffer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[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readIndex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];</w:t>
      </w:r>
    </w:p>
    <w:p w14:paraId="769F957E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gramStart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"Reader: "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data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6336F1D1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4DE7C042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   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// Обновляем индекс для чтения и количество элементов</w:t>
      </w:r>
    </w:p>
    <w:p w14:paraId="4EC77BF1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readIndex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readIndex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%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bufferSize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  <w:proofErr w:type="gramEnd"/>
    </w:p>
    <w:p w14:paraId="55EAAFD4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itemCount</w:t>
      </w:r>
      <w:proofErr w:type="spellEnd"/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proofErr w:type="gramStart"/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  <w:proofErr w:type="gramEnd"/>
    </w:p>
    <w:p w14:paraId="27684BB5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672D239C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    //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Оповещаем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поток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-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писатель</w:t>
      </w:r>
    </w:p>
    <w:p w14:paraId="49BC151A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cv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notify_</w:t>
      </w:r>
      <w:proofErr w:type="gramStart"/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all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4F8262D5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}</w:t>
      </w:r>
    </w:p>
    <w:p w14:paraId="58165DCB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6D191B78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main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773FCBEB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    //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Пример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использования</w:t>
      </w:r>
    </w:p>
    <w:p w14:paraId="657EE3FD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gramEnd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thread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writer1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writerThread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885C2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4FFD5739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gramEnd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thread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reader1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readerThread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4507F847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gramEnd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thread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writer2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writerThread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885C2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5DCC9C13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gramEnd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thread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reader2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readerThread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0D8C6E68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5F7435AA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writer1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join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Start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  <w:proofErr w:type="gramEnd"/>
    </w:p>
    <w:p w14:paraId="083BA935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reader1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join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Start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  <w:proofErr w:type="gramEnd"/>
    </w:p>
    <w:p w14:paraId="73D6FFB0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writer2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join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Start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  <w:proofErr w:type="gramEnd"/>
    </w:p>
    <w:p w14:paraId="1A1BEDF0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reader2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join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Start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  <w:proofErr w:type="gramEnd"/>
    </w:p>
    <w:p w14:paraId="3C83D25A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28298915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885C28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return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14:paraId="5C7CC1EB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</w:t>
      </w:r>
    </w:p>
    <w:p w14:paraId="392845AA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76E8D6F4" w14:textId="4FA35071" w:rsidR="00885C28" w:rsidRDefault="00885C28">
      <w:pPr>
        <w:spacing w:after="160" w:line="259" w:lineRule="auto"/>
        <w:ind w:firstLine="0"/>
        <w:jc w:val="left"/>
      </w:pPr>
      <w:r>
        <w:br w:type="page"/>
      </w:r>
    </w:p>
    <w:p w14:paraId="4751E447" w14:textId="597EB339" w:rsidR="00885C28" w:rsidRDefault="00885C28" w:rsidP="00885C28">
      <w:pPr>
        <w:pStyle w:val="2"/>
      </w:pPr>
      <w:r>
        <w:t>Задача 3</w:t>
      </w:r>
    </w:p>
    <w:p w14:paraId="01B70976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&lt;iostream&gt;</w:t>
      </w:r>
    </w:p>
    <w:p w14:paraId="65F2A039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&lt;thread&gt;</w:t>
      </w:r>
    </w:p>
    <w:p w14:paraId="27F998EE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&lt;mutex&gt;</w:t>
      </w:r>
    </w:p>
    <w:p w14:paraId="2D6CB45C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885C2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condition_variable</w:t>
      </w:r>
      <w:proofErr w:type="spellEnd"/>
      <w:r w:rsidRPr="00885C2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</w:p>
    <w:p w14:paraId="3E4FF55A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&lt;vector&gt;</w:t>
      </w:r>
    </w:p>
    <w:p w14:paraId="1C8465EC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1E46DB9D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numPhilosophers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885C2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5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  <w:proofErr w:type="gramEnd"/>
    </w:p>
    <w:p w14:paraId="1F63D773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544D2035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proofErr w:type="gramStart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gramEnd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mutex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chopstickMutex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[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numPhilosophers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];</w:t>
      </w:r>
    </w:p>
    <w:p w14:paraId="2DD96B65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proofErr w:type="gramStart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condition_variable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cv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08F9C8E1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719C0247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void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philosopher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091053E2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leftChopstick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  <w:proofErr w:type="gramEnd"/>
    </w:p>
    <w:p w14:paraId="526EC2C4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rightChopstick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%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numPhilosophers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  <w:proofErr w:type="gramEnd"/>
    </w:p>
    <w:p w14:paraId="7E32C5D8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7CDCFE34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unique_lock</w:t>
      </w:r>
      <w:proofErr w:type="spellEnd"/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mutex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&gt;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leftLock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chopstickMutex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[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leftChopstick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]);</w:t>
      </w:r>
    </w:p>
    <w:p w14:paraId="45111224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unique_lock</w:t>
      </w:r>
      <w:proofErr w:type="spellEnd"/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mutex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&gt;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rightLock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chopstickMutex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[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rightChopstick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]);</w:t>
      </w:r>
    </w:p>
    <w:p w14:paraId="3AF1D5A8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6A9E5B0E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    //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Философ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обедает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(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использует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палочки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)</w:t>
      </w:r>
    </w:p>
    <w:p w14:paraId="58181DCC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"Philosopher "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 is eating."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885C28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&lt;&lt;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eastAsia="ru-RU"/>
        </w:rPr>
        <w:t>std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::</w:t>
      </w:r>
      <w:proofErr w:type="spellStart"/>
      <w:proofErr w:type="gramEnd"/>
      <w:r w:rsidRPr="00885C28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endl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14:paraId="303C02A9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093EE849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    // Имитация времени обеда (случайная задержка)</w:t>
      </w:r>
    </w:p>
    <w:p w14:paraId="4D61F8A8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gramStart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this_thread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sleep_for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chrono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milliseconds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885C2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1000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));</w:t>
      </w:r>
    </w:p>
    <w:p w14:paraId="428D3174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3DAF029C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   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// Философ заканчивает обед и освобождает палочки</w:t>
      </w:r>
    </w:p>
    <w:p w14:paraId="7E0401D8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rightLock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.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unlock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();</w:t>
      </w:r>
    </w:p>
    <w:p w14:paraId="7AC7C03D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leftLock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.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unlock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();</w:t>
      </w:r>
    </w:p>
    <w:p w14:paraId="5C26DF44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5A501E53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    // Имитация времени между приемами пищи (случайная задержка)</w:t>
      </w:r>
    </w:p>
    <w:p w14:paraId="4EA84233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gramStart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this_thread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sleep_for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chrono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milliseconds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885C2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500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));</w:t>
      </w:r>
    </w:p>
    <w:p w14:paraId="28007585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34A944BC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    //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Философ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думает</w:t>
      </w:r>
    </w:p>
    <w:p w14:paraId="5CBEBCD5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"Philosopher "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 is thinking."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885C28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&lt;&lt;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eastAsia="ru-RU"/>
        </w:rPr>
        <w:t>std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::</w:t>
      </w:r>
      <w:proofErr w:type="spellStart"/>
      <w:proofErr w:type="gramEnd"/>
      <w:r w:rsidRPr="00885C28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endl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14:paraId="1C5F1DBC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08046D6C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    // Имитация времени размышлений (случайная задержка)</w:t>
      </w:r>
    </w:p>
    <w:p w14:paraId="2CE67D96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gramStart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this_thread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sleep_for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chrono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milliseconds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885C2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1000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));</w:t>
      </w:r>
    </w:p>
    <w:p w14:paraId="216CA38F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5FCB640A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   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// После размышлений философ вновь голоден и повторяет процесс</w:t>
      </w:r>
    </w:p>
    <w:p w14:paraId="18C9AB3A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philosopher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proofErr w:type="gramStart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  <w:proofErr w:type="gramEnd"/>
    </w:p>
    <w:p w14:paraId="0BBA9083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}</w:t>
      </w:r>
    </w:p>
    <w:p w14:paraId="0F46AD29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256DC0E2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main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7E8D6069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gramEnd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vector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thread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&gt;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philosophers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10B892D6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13E5C46E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    //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Создание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потоков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для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философов</w:t>
      </w:r>
    </w:p>
    <w:p w14:paraId="70AD7BA3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885C28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for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;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numPhilosophers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;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++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4A6D0796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philosophers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emplace</w:t>
      </w:r>
      <w:proofErr w:type="gramEnd"/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_back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philosopher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53C8EA92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</w:t>
      </w:r>
    </w:p>
    <w:p w14:paraId="5DDBBE26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521AB336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    // Ожидание завершения всех потоков</w:t>
      </w:r>
    </w:p>
    <w:p w14:paraId="6559FEAC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885C28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for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(</w:t>
      </w:r>
      <w:proofErr w:type="spellStart"/>
      <w:r w:rsidRPr="00885C28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auto</w:t>
      </w:r>
      <w:proofErr w:type="spellEnd"/>
      <w:r w:rsidRPr="00885C28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&amp;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proofErr w:type="gram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thread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:</w:t>
      </w:r>
      <w:proofErr w:type="gram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philosophers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) {</w:t>
      </w:r>
    </w:p>
    <w:p w14:paraId="488C0771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    </w:t>
      </w:r>
      <w:proofErr w:type="spellStart"/>
      <w:proofErr w:type="gram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thread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.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join</w:t>
      </w:r>
      <w:proofErr w:type="spellEnd"/>
      <w:proofErr w:type="gram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();</w:t>
      </w:r>
    </w:p>
    <w:p w14:paraId="3F0656AA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    }</w:t>
      </w:r>
    </w:p>
    <w:p w14:paraId="71377EB6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79050CD7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885C28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return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14:paraId="51CA96B4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</w:t>
      </w:r>
    </w:p>
    <w:p w14:paraId="6404684E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77F6CEB4" w14:textId="5CC8D833" w:rsidR="00885C28" w:rsidRDefault="00885C28">
      <w:pPr>
        <w:spacing w:after="160" w:line="259" w:lineRule="auto"/>
        <w:ind w:firstLine="0"/>
        <w:jc w:val="left"/>
      </w:pPr>
      <w:r>
        <w:br w:type="page"/>
      </w:r>
    </w:p>
    <w:p w14:paraId="201B09A0" w14:textId="2EECD09F" w:rsidR="00885C28" w:rsidRDefault="00885C28" w:rsidP="00885C28">
      <w:pPr>
        <w:pStyle w:val="2"/>
      </w:pPr>
      <w:r>
        <w:t>Задача 4</w:t>
      </w:r>
    </w:p>
    <w:p w14:paraId="17F411FF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&lt;iostream&gt;</w:t>
      </w:r>
    </w:p>
    <w:p w14:paraId="09631DB6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&lt;thread&gt;</w:t>
      </w:r>
    </w:p>
    <w:p w14:paraId="3A7779D4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&lt;mutex&gt;</w:t>
      </w:r>
    </w:p>
    <w:p w14:paraId="14898206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885C2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condition_variable</w:t>
      </w:r>
      <w:proofErr w:type="spellEnd"/>
      <w:r w:rsidRPr="00885C2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</w:p>
    <w:p w14:paraId="7A4DE902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&lt;vector&gt;</w:t>
      </w:r>
    </w:p>
    <w:p w14:paraId="19F0E0D9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&lt;string&gt;</w:t>
      </w:r>
    </w:p>
    <w:p w14:paraId="48EEA6B2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067DC78B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bufferSize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885C2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5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  <w:proofErr w:type="gramEnd"/>
    </w:p>
    <w:p w14:paraId="225CE0E9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proofErr w:type="gramStart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gramEnd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string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buffer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[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bufferSize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];</w:t>
      </w:r>
    </w:p>
    <w:p w14:paraId="602D1413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writeIndex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885C2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  <w:proofErr w:type="gramEnd"/>
    </w:p>
    <w:p w14:paraId="3C67F70B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readIndex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885C2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  <w:proofErr w:type="gramEnd"/>
    </w:p>
    <w:p w14:paraId="7B7D282D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itemCount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885C2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  <w:proofErr w:type="gramEnd"/>
    </w:p>
    <w:p w14:paraId="0B7B359F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10C4BE33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proofErr w:type="gramStart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gramEnd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mutex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mtx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66C16F29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proofErr w:type="gramStart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condition_variable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cvReader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cvWriter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25D2606C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12C9D1A0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void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writerThread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637B980D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885C28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for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;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5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;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++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17851C04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unique_lock</w:t>
      </w:r>
      <w:proofErr w:type="spellEnd"/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mutex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&gt;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lock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mtx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68909181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0D2AE9B8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       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// Ждем, пока есть место для записи</w:t>
      </w:r>
    </w:p>
    <w:p w14:paraId="4254E1E1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   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cvWriter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wait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lock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[] </w:t>
      </w:r>
      <w:proofErr w:type="gramStart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{ </w:t>
      </w:r>
      <w:r w:rsidRPr="00885C28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proofErr w:type="gram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itemCount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bufferSize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 });</w:t>
      </w:r>
    </w:p>
    <w:p w14:paraId="4D6A4AC1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01C2BC0A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        //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Записываем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данные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в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буфер</w:t>
      </w:r>
    </w:p>
    <w:p w14:paraId="26B46AA8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buffer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[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writeIndex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] 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=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"Writer "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+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to_string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 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+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": Data "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+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to_string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726C6A26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buffer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[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writeIndex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] 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443130B6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2E26882A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       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// Обновляем индекс для записи и количество элементов</w:t>
      </w:r>
    </w:p>
    <w:p w14:paraId="17428921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   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writeIndex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(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writeIndex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+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)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%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bufferSize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14:paraId="6E93709B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   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itemCount</w:t>
      </w:r>
      <w:proofErr w:type="spellEnd"/>
      <w:r w:rsidRPr="00885C28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++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14:paraId="2953DE4D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1183EA58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        // Оповещаем потоки-читатели</w:t>
      </w:r>
    </w:p>
    <w:p w14:paraId="0CC1F88E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   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cvReader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notify_</w:t>
      </w:r>
      <w:proofErr w:type="gramStart"/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all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0869171D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cvWriter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notify_</w:t>
      </w:r>
      <w:proofErr w:type="gramStart"/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all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42A85780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4F31AA88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}</w:t>
      </w:r>
    </w:p>
    <w:p w14:paraId="3F6805DD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14B5BCB0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void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readerThread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1B1477C4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885C28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for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;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5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;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++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7B436D25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unique_lock</w:t>
      </w:r>
      <w:proofErr w:type="spellEnd"/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mutex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&gt;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lock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mtx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64BF2790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145DBAB9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       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// Ждем, пока есть данные для чтения</w:t>
      </w:r>
    </w:p>
    <w:p w14:paraId="6AD104E6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   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cvReader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wait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lock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[] </w:t>
      </w:r>
      <w:proofErr w:type="gramStart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{ </w:t>
      </w:r>
      <w:r w:rsidRPr="00885C28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proofErr w:type="gram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itemCount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&gt;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 });</w:t>
      </w:r>
    </w:p>
    <w:p w14:paraId="6FB5E682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30590C47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        //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Считываем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данные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из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буфера</w:t>
      </w:r>
    </w:p>
    <w:p w14:paraId="6338CDCB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"Reader "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": "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buffer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[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readIndex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] 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153BC1F6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308CAC58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       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// Обновляем индекс для чтения и количество элементов</w:t>
      </w:r>
    </w:p>
    <w:p w14:paraId="1FBC8BBB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   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readIndex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readIndex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%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bufferSize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  <w:proofErr w:type="gramEnd"/>
    </w:p>
    <w:p w14:paraId="1F493DA8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itemCount</w:t>
      </w:r>
      <w:proofErr w:type="spellEnd"/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proofErr w:type="gramStart"/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  <w:proofErr w:type="gramEnd"/>
    </w:p>
    <w:p w14:paraId="57CF1CC3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3F8F50A9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        //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Оповещаем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потоки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-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писатели</w:t>
      </w:r>
    </w:p>
    <w:p w14:paraId="78164BD7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cvWriter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.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notify_</w:t>
      </w:r>
      <w:proofErr w:type="gramStart"/>
      <w:r w:rsidRPr="00885C28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all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(</w:t>
      </w:r>
      <w:proofErr w:type="gram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);</w:t>
      </w:r>
    </w:p>
    <w:p w14:paraId="0A687F41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   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cvReader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notify_</w:t>
      </w:r>
      <w:proofErr w:type="gramStart"/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all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65E695BC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5A0B452E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}</w:t>
      </w:r>
    </w:p>
    <w:p w14:paraId="7D69E786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62E3FC82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main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5F5AF8BE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gramEnd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vector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thread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&gt;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writers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readers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400571FB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2BF285AC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   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// Создание потоков для писателей и читателей</w:t>
      </w:r>
    </w:p>
    <w:p w14:paraId="11FEE902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r w:rsidRPr="00885C28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for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;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;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++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7B3DBD2D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writers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emplace</w:t>
      </w:r>
      <w:proofErr w:type="gramEnd"/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_back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writerThread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0A8F642F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readers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emplace</w:t>
      </w:r>
      <w:proofErr w:type="gramEnd"/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_back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readerThread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3A0303DD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</w:t>
      </w:r>
    </w:p>
    <w:p w14:paraId="20B8163F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513A2403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    // Ожидание завершения всех потоков</w:t>
      </w:r>
    </w:p>
    <w:p w14:paraId="3E84589D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885C28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for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(</w:t>
      </w:r>
      <w:proofErr w:type="spellStart"/>
      <w:r w:rsidRPr="00885C28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auto</w:t>
      </w:r>
      <w:proofErr w:type="spellEnd"/>
      <w:r w:rsidRPr="00885C28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&amp;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proofErr w:type="gram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writer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:</w:t>
      </w:r>
      <w:proofErr w:type="gram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writers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) {</w:t>
      </w:r>
    </w:p>
    <w:p w14:paraId="76484A7C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    </w:t>
      </w:r>
      <w:proofErr w:type="spellStart"/>
      <w:proofErr w:type="gram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writer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join</w:t>
      </w:r>
      <w:proofErr w:type="spellEnd"/>
      <w:proofErr w:type="gram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();</w:t>
      </w:r>
    </w:p>
    <w:p w14:paraId="4E5E73E0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189049E5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885C28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for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auto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&amp;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reader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:</w:t>
      </w:r>
      <w:proofErr w:type="gram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readers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726F90C8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reader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.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join</w:t>
      </w:r>
      <w:proofErr w:type="spellEnd"/>
      <w:proofErr w:type="gram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();</w:t>
      </w:r>
    </w:p>
    <w:p w14:paraId="3D124A82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    }</w:t>
      </w:r>
    </w:p>
    <w:p w14:paraId="01C12ED4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6B2E2712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885C28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return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14:paraId="649DD640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</w:t>
      </w:r>
    </w:p>
    <w:p w14:paraId="163137A2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442BAB12" w14:textId="24F47A98" w:rsidR="00885C28" w:rsidRDefault="00885C28">
      <w:pPr>
        <w:spacing w:after="160" w:line="259" w:lineRule="auto"/>
        <w:ind w:firstLine="0"/>
        <w:jc w:val="left"/>
      </w:pPr>
      <w:r>
        <w:br w:type="page"/>
      </w:r>
    </w:p>
    <w:p w14:paraId="520FD037" w14:textId="22CFBFE9" w:rsidR="00885C28" w:rsidRDefault="00885C28" w:rsidP="00885C28">
      <w:pPr>
        <w:pStyle w:val="2"/>
      </w:pPr>
      <w:r>
        <w:t>Задача 5</w:t>
      </w:r>
    </w:p>
    <w:p w14:paraId="47C8AFBD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&lt;iostream&gt;</w:t>
      </w:r>
    </w:p>
    <w:p w14:paraId="790AC9C3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885C2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fstream</w:t>
      </w:r>
      <w:proofErr w:type="spellEnd"/>
      <w:r w:rsidRPr="00885C2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</w:p>
    <w:p w14:paraId="2DEB3175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&lt;thread&gt;</w:t>
      </w:r>
    </w:p>
    <w:p w14:paraId="32D51379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&lt;mutex&gt;</w:t>
      </w:r>
    </w:p>
    <w:p w14:paraId="3358C4C0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885C2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condition_variable</w:t>
      </w:r>
      <w:proofErr w:type="spellEnd"/>
      <w:r w:rsidRPr="00885C2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&gt;</w:t>
      </w:r>
    </w:p>
    <w:p w14:paraId="6F80D1A3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&lt;vector&gt;</w:t>
      </w:r>
    </w:p>
    <w:p w14:paraId="3BF75CE4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#include</w:t>
      </w: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&lt;string&gt;</w:t>
      </w:r>
    </w:p>
    <w:p w14:paraId="1BB36847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4CB43047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const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bufferSize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885C2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5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  <w:proofErr w:type="gramEnd"/>
    </w:p>
    <w:p w14:paraId="37ACEE62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proofErr w:type="gramStart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gramEnd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string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buffer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[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bufferSize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];</w:t>
      </w:r>
    </w:p>
    <w:p w14:paraId="0041F03C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writeIndex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885C2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  <w:proofErr w:type="gramEnd"/>
    </w:p>
    <w:p w14:paraId="7CA9DDF9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readIndex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885C2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  <w:proofErr w:type="gramEnd"/>
    </w:p>
    <w:p w14:paraId="1BB591CC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itemCount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885C2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  <w:proofErr w:type="gramEnd"/>
    </w:p>
    <w:p w14:paraId="1FA6F609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63397037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proofErr w:type="gramStart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gramEnd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mutex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mtx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2D92C99F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proofErr w:type="gramStart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condition_variable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cvReader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cvWriter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734D91DB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proofErr w:type="gramStart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ofstream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outputFile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885C2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"task5.txt"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01E16823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3F64B7A5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void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writerThread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15E5FFE0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885C28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for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;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5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;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++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3395F111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unique_lock</w:t>
      </w:r>
      <w:proofErr w:type="spellEnd"/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mutex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&gt;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lock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mtx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1A4DF7F6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3C2E6997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       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// Ждем, пока есть место для записи</w:t>
      </w:r>
    </w:p>
    <w:p w14:paraId="5B959BCC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   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cvWriter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wait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lock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[] </w:t>
      </w:r>
      <w:proofErr w:type="gramStart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{ </w:t>
      </w:r>
      <w:r w:rsidRPr="00885C28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proofErr w:type="gram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itemCount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bufferSize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 });</w:t>
      </w:r>
    </w:p>
    <w:p w14:paraId="1586C810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6EB5D751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        //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Записываем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данные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в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буфер</w:t>
      </w:r>
    </w:p>
    <w:p w14:paraId="51121F88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buffer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[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writeIndex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] 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=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"Writer "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+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to_string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 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+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": Data "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+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to_string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3F508DD5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buffer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[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writeIndex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] 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105DEDA9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7E733898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        //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Записываем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данные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в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файл</w:t>
      </w:r>
    </w:p>
    <w:p w14:paraId="254F1502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outputFile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buffer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[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writeIndex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] 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65E5B5E1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387F75DF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       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// Обновляем индекс для записи и количество элементов</w:t>
      </w:r>
    </w:p>
    <w:p w14:paraId="0CD9AC87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   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writeIndex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(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writeIndex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+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)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%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bufferSize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14:paraId="15BC7995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   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itemCount</w:t>
      </w:r>
      <w:proofErr w:type="spellEnd"/>
      <w:r w:rsidRPr="00885C28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++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14:paraId="7A9107FE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28EC8453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        // Оповещаем потоки-читатели</w:t>
      </w:r>
    </w:p>
    <w:p w14:paraId="149D311B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   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cvReader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notify_</w:t>
      </w:r>
      <w:proofErr w:type="gramStart"/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all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6D71A130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cvWriter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notify_</w:t>
      </w:r>
      <w:proofErr w:type="gramStart"/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all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3B419A1C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</w:t>
      </w:r>
    </w:p>
    <w:p w14:paraId="5EC1FEC2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</w:t>
      </w:r>
    </w:p>
    <w:p w14:paraId="53574978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56AA5723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proofErr w:type="spellStart"/>
      <w:r w:rsidRPr="00885C28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void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proofErr w:type="gramStart"/>
      <w:r w:rsidRPr="00885C28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readerThread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(</w:t>
      </w:r>
      <w:proofErr w:type="gram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) {</w:t>
      </w:r>
    </w:p>
    <w:p w14:paraId="5FDDABAF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885C28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for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(</w:t>
      </w:r>
      <w:proofErr w:type="spellStart"/>
      <w:r w:rsidRPr="00885C28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int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i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; </w:t>
      </w:r>
      <w:r w:rsidRPr="00885C28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i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proofErr w:type="gramStart"/>
      <w:r w:rsidRPr="00885C28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&lt;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15</w:t>
      </w:r>
      <w:proofErr w:type="gram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;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++</w:t>
      </w:r>
      <w:r w:rsidRPr="00885C28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i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) {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 xml:space="preserve">  // При чтении, каждый читатель считывает все записи из буфера</w:t>
      </w:r>
    </w:p>
    <w:p w14:paraId="56104DD6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    </w:t>
      </w:r>
      <w:proofErr w:type="gramStart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unique_lock</w:t>
      </w:r>
      <w:proofErr w:type="spellEnd"/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mutex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&gt;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lock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mtx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4A86EED9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3585C816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       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// Ждем, пока есть данные для чтения</w:t>
      </w:r>
    </w:p>
    <w:p w14:paraId="6859B1E1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   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cvReader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wait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lock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[] </w:t>
      </w:r>
      <w:proofErr w:type="gramStart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{ </w:t>
      </w:r>
      <w:r w:rsidRPr="00885C28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return</w:t>
      </w:r>
      <w:proofErr w:type="gram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itemCount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&gt;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 });</w:t>
      </w:r>
    </w:p>
    <w:p w14:paraId="540A064A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1FA020E6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        //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Считываем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данные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из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буфера</w:t>
      </w:r>
    </w:p>
    <w:p w14:paraId="5D1ACD21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proofErr w:type="gramEnd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cout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"Reader: "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buffer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[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readIndex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] 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&lt;&lt;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spellStart"/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endl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683C3FF4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6A6E7317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       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// Обновляем индекс для чтения и количество элементов</w:t>
      </w:r>
    </w:p>
    <w:p w14:paraId="2A42386F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   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readIndex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readIndex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)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%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bufferSize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  <w:proofErr w:type="gramEnd"/>
    </w:p>
    <w:p w14:paraId="497BD690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itemCount</w:t>
      </w:r>
      <w:proofErr w:type="spellEnd"/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proofErr w:type="gramStart"/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-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  <w:proofErr w:type="gramEnd"/>
    </w:p>
    <w:p w14:paraId="2EE31CCB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59D4605A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        //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Оповещаем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потоки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>-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писатели</w:t>
      </w:r>
    </w:p>
    <w:p w14:paraId="438136E9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cvWriter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notify_</w:t>
      </w:r>
      <w:proofErr w:type="gramStart"/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all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4F2456CB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cvReader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notify_</w:t>
      </w:r>
      <w:proofErr w:type="gramStart"/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all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402294E5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09B6E54B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}</w:t>
      </w:r>
    </w:p>
    <w:p w14:paraId="48872864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04255C5F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main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28556C66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proofErr w:type="gramEnd"/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vector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std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::</w:t>
      </w:r>
      <w:r w:rsidRPr="00885C28">
        <w:rPr>
          <w:rFonts w:ascii="Consolas" w:eastAsia="Times New Roman" w:hAnsi="Consolas" w:cs="Times New Roman"/>
          <w:color w:val="4EC9B0"/>
          <w:sz w:val="24"/>
          <w:szCs w:val="24"/>
          <w:lang w:val="en-US" w:eastAsia="ru-RU"/>
        </w:rPr>
        <w:t>thread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&gt;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writers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readers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;</w:t>
      </w:r>
    </w:p>
    <w:p w14:paraId="702C4E42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</w:p>
    <w:p w14:paraId="6EC32592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val="en-US" w:eastAsia="ru-RU"/>
        </w:rPr>
        <w:t xml:space="preserve">    </w:t>
      </w: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// Создание потоков для писателей и читателей</w:t>
      </w:r>
    </w:p>
    <w:p w14:paraId="4F854BF2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r w:rsidRPr="00885C28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for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int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;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&lt;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; 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++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47BF7122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writers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emplace</w:t>
      </w:r>
      <w:proofErr w:type="gramEnd"/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_back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writerThread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);</w:t>
      </w:r>
    </w:p>
    <w:p w14:paraId="1664069D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</w:t>
      </w:r>
    </w:p>
    <w:p w14:paraId="165E5FAC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proofErr w:type="gram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readers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.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emplace</w:t>
      </w:r>
      <w:proofErr w:type="gramEnd"/>
      <w:r w:rsidRPr="00885C28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_back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(</w:t>
      </w:r>
      <w:proofErr w:type="spellStart"/>
      <w:r w:rsidRPr="00885C28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readerThread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);</w:t>
      </w:r>
    </w:p>
    <w:p w14:paraId="3D890A86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4D6583A1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    // Ожидание завершения всех потоков</w:t>
      </w:r>
    </w:p>
    <w:p w14:paraId="4A77A63B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r w:rsidRPr="00885C28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for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auto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&amp;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writer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:</w:t>
      </w:r>
      <w:proofErr w:type="gram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writers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6B31111A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writer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join</w:t>
      </w:r>
      <w:proofErr w:type="spellEnd"/>
      <w:proofErr w:type="gram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();</w:t>
      </w:r>
    </w:p>
    <w:p w14:paraId="546A1352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    }</w:t>
      </w:r>
    </w:p>
    <w:p w14:paraId="04741AD1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885C28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for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(</w:t>
      </w:r>
      <w:r w:rsidRPr="00885C2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auto</w:t>
      </w:r>
      <w:r w:rsidRPr="00885C2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&amp;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reader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:</w:t>
      </w:r>
      <w:proofErr w:type="gram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readers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) {</w:t>
      </w:r>
    </w:p>
    <w:p w14:paraId="75357839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reader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.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join</w:t>
      </w:r>
      <w:proofErr w:type="spellEnd"/>
      <w:proofErr w:type="gram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>();</w:t>
      </w:r>
    </w:p>
    <w:p w14:paraId="1F521AAB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val="en-US" w:eastAsia="ru-RU"/>
        </w:rPr>
        <w:t xml:space="preserve">    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</w:t>
      </w:r>
    </w:p>
    <w:p w14:paraId="2BD5E49E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47B05AB6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6A9955"/>
          <w:sz w:val="24"/>
          <w:szCs w:val="24"/>
          <w:lang w:eastAsia="ru-RU"/>
        </w:rPr>
        <w:t>    // Закрытие файла после завершения работы</w:t>
      </w:r>
    </w:p>
    <w:p w14:paraId="5394E5BD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885C28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outputFile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.</w:t>
      </w:r>
      <w:r w:rsidRPr="00885C28">
        <w:rPr>
          <w:rFonts w:ascii="Consolas" w:eastAsia="Times New Roman" w:hAnsi="Consolas" w:cs="Times New Roman"/>
          <w:color w:val="DCDCAA"/>
          <w:sz w:val="24"/>
          <w:szCs w:val="24"/>
          <w:lang w:eastAsia="ru-RU"/>
        </w:rPr>
        <w:t>close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();</w:t>
      </w:r>
    </w:p>
    <w:p w14:paraId="123E5389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</w:p>
    <w:p w14:paraId="7C177A5E" w14:textId="77777777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885C28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return</w:t>
      </w:r>
      <w:proofErr w:type="spellEnd"/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885C28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0</w:t>
      </w: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14:paraId="444B6422" w14:textId="6E8758C2" w:rsidR="00885C28" w:rsidRPr="00885C28" w:rsidRDefault="00885C28" w:rsidP="00885C28">
      <w:pPr>
        <w:shd w:val="clear" w:color="auto" w:fill="1F1F1F"/>
        <w:spacing w:line="330" w:lineRule="atLeast"/>
        <w:ind w:firstLine="0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885C28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}</w:t>
      </w:r>
    </w:p>
    <w:p w14:paraId="480AD938" w14:textId="58F56B95" w:rsidR="00885C28" w:rsidRDefault="00885C28" w:rsidP="00885C28">
      <w:pPr>
        <w:pStyle w:val="1"/>
        <w:numPr>
          <w:ilvl w:val="0"/>
          <w:numId w:val="0"/>
        </w:numPr>
        <w:ind w:left="432"/>
      </w:pPr>
      <w:r>
        <w:t>Приложение А. Скриншоты работы программ</w:t>
      </w:r>
    </w:p>
    <w:p w14:paraId="22EC69B1" w14:textId="77777777" w:rsidR="00E03481" w:rsidRDefault="00E03481" w:rsidP="00E03481">
      <w:pPr>
        <w:keepNext/>
        <w:ind w:firstLine="0"/>
        <w:jc w:val="center"/>
      </w:pPr>
      <w:r w:rsidRPr="00E03481">
        <w:drawing>
          <wp:inline distT="0" distB="0" distL="0" distR="0" wp14:anchorId="6C8BFCF9" wp14:editId="5174D64A">
            <wp:extent cx="2743583" cy="419158"/>
            <wp:effectExtent l="0" t="0" r="0" b="0"/>
            <wp:docPr id="251343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436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DDFA" w14:textId="7E50C3B9" w:rsidR="00E03481" w:rsidRPr="00E03481" w:rsidRDefault="00E03481" w:rsidP="00E03481">
      <w:pPr>
        <w:pStyle w:val="ad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- 1 задача</w:t>
      </w:r>
    </w:p>
    <w:p w14:paraId="3D6F287C" w14:textId="77777777" w:rsidR="00E03481" w:rsidRDefault="00E03481" w:rsidP="00E03481">
      <w:pPr>
        <w:keepNext/>
        <w:ind w:firstLine="0"/>
        <w:jc w:val="center"/>
      </w:pPr>
      <w:r w:rsidRPr="00E03481">
        <w:drawing>
          <wp:inline distT="0" distB="0" distL="0" distR="0" wp14:anchorId="03D7969C" wp14:editId="1D679CD1">
            <wp:extent cx="1457528" cy="762106"/>
            <wp:effectExtent l="0" t="0" r="9525" b="0"/>
            <wp:docPr id="838354494" name="Рисунок 1" descr="Изображение выглядит как Шрифт, текс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54494" name="Рисунок 1" descr="Изображение выглядит как Шрифт, текст, снимок экрана, типограф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61CE" w14:textId="5AA2408E" w:rsidR="00E03481" w:rsidRPr="00E03481" w:rsidRDefault="00E03481" w:rsidP="00E03481">
      <w:pPr>
        <w:pStyle w:val="ad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- 2 задача</w:t>
      </w:r>
    </w:p>
    <w:p w14:paraId="63FB06A1" w14:textId="77777777" w:rsidR="00E03481" w:rsidRDefault="00E03481" w:rsidP="00E03481">
      <w:pPr>
        <w:keepNext/>
        <w:jc w:val="center"/>
      </w:pPr>
      <w:r w:rsidRPr="00E03481">
        <w:drawing>
          <wp:inline distT="0" distB="0" distL="0" distR="0" wp14:anchorId="2A43F422" wp14:editId="34532AB7">
            <wp:extent cx="4704664" cy="6724650"/>
            <wp:effectExtent l="0" t="0" r="1270" b="0"/>
            <wp:docPr id="471116489" name="Рисунок 1" descr="Изображение выглядит как текст, снимок экрана, шаблон, ткан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16489" name="Рисунок 1" descr="Изображение выглядит как текст, снимок экрана, шаблон, ткань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0800" cy="67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BB75" w14:textId="69D109EA" w:rsidR="00E03481" w:rsidRPr="00E03481" w:rsidRDefault="00E03481" w:rsidP="00E03481">
      <w:pPr>
        <w:pStyle w:val="ad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- 3 задача</w:t>
      </w:r>
    </w:p>
    <w:p w14:paraId="01A33BED" w14:textId="77777777" w:rsidR="00E03481" w:rsidRDefault="00E03481" w:rsidP="00E03481">
      <w:pPr>
        <w:keepNext/>
        <w:jc w:val="center"/>
      </w:pPr>
      <w:r w:rsidRPr="00E03481">
        <w:drawing>
          <wp:inline distT="0" distB="0" distL="0" distR="0" wp14:anchorId="7624E9B2" wp14:editId="01264AFA">
            <wp:extent cx="3905795" cy="5715798"/>
            <wp:effectExtent l="0" t="0" r="0" b="0"/>
            <wp:docPr id="1496726416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26416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D075" w14:textId="41591AA8" w:rsidR="00E03481" w:rsidRPr="00E03481" w:rsidRDefault="00E03481" w:rsidP="00E03481">
      <w:pPr>
        <w:pStyle w:val="ad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- 4 задача</w:t>
      </w:r>
    </w:p>
    <w:p w14:paraId="3FF80134" w14:textId="76567A72" w:rsidR="00E03481" w:rsidRDefault="00E03481" w:rsidP="00E03481">
      <w:pPr>
        <w:keepNext/>
        <w:jc w:val="center"/>
      </w:pPr>
      <w:r w:rsidRPr="00E03481">
        <w:drawing>
          <wp:inline distT="0" distB="0" distL="0" distR="0" wp14:anchorId="1292E643" wp14:editId="2898508A">
            <wp:extent cx="3038899" cy="5725324"/>
            <wp:effectExtent l="0" t="0" r="9525" b="8890"/>
            <wp:docPr id="982216119" name="Рисунок 1" descr="Изображение выглядит как текст, снимок экрана, меню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16119" name="Рисунок 1" descr="Изображение выглядит как текст, снимок экрана, меню, дизайн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3EE2" w14:textId="383FE9D6" w:rsidR="00885C28" w:rsidRDefault="00E03481" w:rsidP="00E03481">
      <w:pPr>
        <w:pStyle w:val="ad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- 5 задача</w:t>
      </w:r>
    </w:p>
    <w:p w14:paraId="4ADD5302" w14:textId="77777777" w:rsidR="00E03481" w:rsidRDefault="00E03481" w:rsidP="00E03481">
      <w:pPr>
        <w:keepNext/>
        <w:jc w:val="center"/>
      </w:pPr>
      <w:r w:rsidRPr="00E03481">
        <w:drawing>
          <wp:inline distT="0" distB="0" distL="0" distR="0" wp14:anchorId="71908BCC" wp14:editId="54BEAC84">
            <wp:extent cx="2876951" cy="4324954"/>
            <wp:effectExtent l="0" t="0" r="0" b="0"/>
            <wp:docPr id="120531664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31664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A2D1" w14:textId="2823EB28" w:rsidR="00E03481" w:rsidRPr="00E03481" w:rsidRDefault="00E03481" w:rsidP="00E03481">
      <w:pPr>
        <w:pStyle w:val="ad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- Задача 5. Запись в файле</w:t>
      </w:r>
    </w:p>
    <w:sectPr w:rsidR="00E03481" w:rsidRPr="00E03481" w:rsidSect="008C0C6A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FFB24" w14:textId="77777777" w:rsidR="003E3DDA" w:rsidRDefault="003E3DDA" w:rsidP="008C0C6A">
      <w:pPr>
        <w:spacing w:line="240" w:lineRule="auto"/>
      </w:pPr>
      <w:r>
        <w:separator/>
      </w:r>
    </w:p>
  </w:endnote>
  <w:endnote w:type="continuationSeparator" w:id="0">
    <w:p w14:paraId="736CF3D5" w14:textId="77777777" w:rsidR="003E3DDA" w:rsidRDefault="003E3DDA" w:rsidP="008C0C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8838387"/>
      <w:docPartObj>
        <w:docPartGallery w:val="Page Numbers (Bottom of Page)"/>
        <w:docPartUnique/>
      </w:docPartObj>
    </w:sdtPr>
    <w:sdtEndPr/>
    <w:sdtContent>
      <w:p w14:paraId="7E855B1F" w14:textId="77777777" w:rsidR="008C0C6A" w:rsidRDefault="008C0C6A" w:rsidP="00D04C3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D3525" w14:textId="77777777" w:rsidR="003E3DDA" w:rsidRDefault="003E3DDA" w:rsidP="008C0C6A">
      <w:pPr>
        <w:spacing w:line="240" w:lineRule="auto"/>
      </w:pPr>
      <w:r>
        <w:separator/>
      </w:r>
    </w:p>
  </w:footnote>
  <w:footnote w:type="continuationSeparator" w:id="0">
    <w:p w14:paraId="6CC0D40B" w14:textId="77777777" w:rsidR="003E3DDA" w:rsidRDefault="003E3DDA" w:rsidP="008C0C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E7956"/>
    <w:multiLevelType w:val="multilevel"/>
    <w:tmpl w:val="691E3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2E7477"/>
    <w:multiLevelType w:val="hybridMultilevel"/>
    <w:tmpl w:val="BCA806DA"/>
    <w:lvl w:ilvl="0" w:tplc="682A7E12">
      <w:start w:val="1"/>
      <w:numFmt w:val="decimal"/>
      <w:pStyle w:val="a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385961DF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FFE24DC"/>
    <w:multiLevelType w:val="hybridMultilevel"/>
    <w:tmpl w:val="9F3C299E"/>
    <w:lvl w:ilvl="0" w:tplc="F8683A8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4EA25139"/>
    <w:multiLevelType w:val="multilevel"/>
    <w:tmpl w:val="65A042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6028AF"/>
    <w:multiLevelType w:val="hybridMultilevel"/>
    <w:tmpl w:val="0658A1BA"/>
    <w:lvl w:ilvl="0" w:tplc="F8683A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B46581F"/>
    <w:multiLevelType w:val="multilevel"/>
    <w:tmpl w:val="C83E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8341808">
    <w:abstractNumId w:val="1"/>
  </w:num>
  <w:num w:numId="2" w16cid:durableId="454755759">
    <w:abstractNumId w:val="2"/>
  </w:num>
  <w:num w:numId="3" w16cid:durableId="20156475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36098063">
    <w:abstractNumId w:val="5"/>
  </w:num>
  <w:num w:numId="5" w16cid:durableId="2121294584">
    <w:abstractNumId w:val="6"/>
  </w:num>
  <w:num w:numId="6" w16cid:durableId="1029649379">
    <w:abstractNumId w:val="3"/>
  </w:num>
  <w:num w:numId="7" w16cid:durableId="729688391">
    <w:abstractNumId w:val="1"/>
    <w:lvlOverride w:ilvl="0">
      <w:startOverride w:val="1"/>
    </w:lvlOverride>
  </w:num>
  <w:num w:numId="8" w16cid:durableId="162166119">
    <w:abstractNumId w:val="0"/>
  </w:num>
  <w:num w:numId="9" w16cid:durableId="112866481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DDA"/>
    <w:rsid w:val="00084E12"/>
    <w:rsid w:val="000B4356"/>
    <w:rsid w:val="00122A0F"/>
    <w:rsid w:val="00172FB8"/>
    <w:rsid w:val="001A142C"/>
    <w:rsid w:val="00257E58"/>
    <w:rsid w:val="0028408D"/>
    <w:rsid w:val="002D7871"/>
    <w:rsid w:val="00335BCA"/>
    <w:rsid w:val="00335F1C"/>
    <w:rsid w:val="0035298A"/>
    <w:rsid w:val="003E3DDA"/>
    <w:rsid w:val="003F7050"/>
    <w:rsid w:val="00406B76"/>
    <w:rsid w:val="0042218F"/>
    <w:rsid w:val="0042614E"/>
    <w:rsid w:val="004D1288"/>
    <w:rsid w:val="005003C9"/>
    <w:rsid w:val="005370F8"/>
    <w:rsid w:val="005C1D38"/>
    <w:rsid w:val="005F3048"/>
    <w:rsid w:val="0062592A"/>
    <w:rsid w:val="006D7657"/>
    <w:rsid w:val="007572A9"/>
    <w:rsid w:val="00811F22"/>
    <w:rsid w:val="0082292F"/>
    <w:rsid w:val="0086076F"/>
    <w:rsid w:val="00885C28"/>
    <w:rsid w:val="008C0C6A"/>
    <w:rsid w:val="00AB62E5"/>
    <w:rsid w:val="00B04186"/>
    <w:rsid w:val="00B653B6"/>
    <w:rsid w:val="00B76C3F"/>
    <w:rsid w:val="00C0434E"/>
    <w:rsid w:val="00C51AF5"/>
    <w:rsid w:val="00CB594D"/>
    <w:rsid w:val="00CE1685"/>
    <w:rsid w:val="00D04C32"/>
    <w:rsid w:val="00D20DFD"/>
    <w:rsid w:val="00D254C0"/>
    <w:rsid w:val="00D56BA4"/>
    <w:rsid w:val="00DE32A5"/>
    <w:rsid w:val="00DF2F2C"/>
    <w:rsid w:val="00E00D46"/>
    <w:rsid w:val="00E03481"/>
    <w:rsid w:val="00ED769F"/>
    <w:rsid w:val="00EF5A64"/>
    <w:rsid w:val="00F4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87B12"/>
  <w15:chartTrackingRefBased/>
  <w15:docId w15:val="{F2E76177-AD05-42A9-86AF-064CB28C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04C32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paragraph" w:styleId="1">
    <w:name w:val="heading 1"/>
    <w:basedOn w:val="a0"/>
    <w:next w:val="a0"/>
    <w:link w:val="10"/>
    <w:uiPriority w:val="9"/>
    <w:qFormat/>
    <w:rsid w:val="00B76C3F"/>
    <w:pPr>
      <w:keepNext/>
      <w:keepLines/>
      <w:numPr>
        <w:numId w:val="2"/>
      </w:numPr>
      <w:spacing w:after="2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CE1685"/>
    <w:pPr>
      <w:keepNext/>
      <w:keepLines/>
      <w:numPr>
        <w:ilvl w:val="1"/>
        <w:numId w:val="2"/>
      </w:numPr>
      <w:spacing w:before="240" w:after="120" w:line="240" w:lineRule="auto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3F7050"/>
    <w:pPr>
      <w:keepNext/>
      <w:keepLines/>
      <w:numPr>
        <w:ilvl w:val="2"/>
        <w:numId w:val="2"/>
      </w:numPr>
      <w:spacing w:before="160" w:after="8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rsid w:val="00CE1685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E1685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E1685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E1685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unhideWhenUsed/>
    <w:qFormat/>
    <w:rsid w:val="00CE1685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E1685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C0C6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8C0C6A"/>
    <w:rPr>
      <w:rFonts w:ascii="Times New Roman" w:hAnsi="Times New Roman"/>
      <w:sz w:val="26"/>
    </w:rPr>
  </w:style>
  <w:style w:type="paragraph" w:styleId="a6">
    <w:name w:val="footer"/>
    <w:basedOn w:val="a0"/>
    <w:link w:val="a7"/>
    <w:uiPriority w:val="99"/>
    <w:unhideWhenUsed/>
    <w:rsid w:val="008C0C6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8C0C6A"/>
    <w:rPr>
      <w:rFonts w:ascii="Times New Roman" w:hAnsi="Times New Roman"/>
      <w:sz w:val="26"/>
    </w:rPr>
  </w:style>
  <w:style w:type="character" w:customStyle="1" w:styleId="10">
    <w:name w:val="Заголовок 1 Знак"/>
    <w:basedOn w:val="a1"/>
    <w:link w:val="1"/>
    <w:uiPriority w:val="9"/>
    <w:rsid w:val="00B76C3F"/>
    <w:rPr>
      <w:rFonts w:ascii="Times New Roman" w:eastAsiaTheme="majorEastAsia" w:hAnsi="Times New Roman" w:cstheme="majorBidi"/>
      <w:b/>
      <w:sz w:val="32"/>
      <w:szCs w:val="32"/>
    </w:rPr>
  </w:style>
  <w:style w:type="paragraph" w:styleId="a8">
    <w:name w:val="TOC Heading"/>
    <w:basedOn w:val="1"/>
    <w:next w:val="a0"/>
    <w:uiPriority w:val="39"/>
    <w:unhideWhenUsed/>
    <w:rsid w:val="008C0C6A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5C1D38"/>
    <w:pPr>
      <w:tabs>
        <w:tab w:val="left" w:pos="1100"/>
        <w:tab w:val="right" w:leader="dot" w:pos="9345"/>
      </w:tabs>
      <w:spacing w:after="100"/>
      <w:ind w:firstLine="0"/>
    </w:pPr>
  </w:style>
  <w:style w:type="character" w:styleId="a9">
    <w:name w:val="Hyperlink"/>
    <w:basedOn w:val="a1"/>
    <w:uiPriority w:val="99"/>
    <w:unhideWhenUsed/>
    <w:rsid w:val="00D56BA4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3F7050"/>
    <w:rPr>
      <w:rFonts w:ascii="Times New Roman" w:eastAsiaTheme="majorEastAsia" w:hAnsi="Times New Roman" w:cstheme="majorBidi"/>
      <w:b/>
      <w:sz w:val="28"/>
      <w:szCs w:val="26"/>
    </w:rPr>
  </w:style>
  <w:style w:type="paragraph" w:styleId="aa">
    <w:name w:val="List Paragraph"/>
    <w:basedOn w:val="a0"/>
    <w:link w:val="ab"/>
    <w:uiPriority w:val="34"/>
    <w:rsid w:val="00D56BA4"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rsid w:val="003F7050"/>
    <w:rPr>
      <w:rFonts w:ascii="Times New Roman" w:eastAsiaTheme="majorEastAsia" w:hAnsi="Times New Roman" w:cstheme="majorBidi"/>
      <w:b/>
      <w:sz w:val="26"/>
      <w:szCs w:val="24"/>
    </w:rPr>
  </w:style>
  <w:style w:type="table" w:styleId="ac">
    <w:name w:val="Table Grid"/>
    <w:basedOn w:val="a2"/>
    <w:rsid w:val="005003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0B4356"/>
    <w:pPr>
      <w:spacing w:line="240" w:lineRule="auto"/>
      <w:ind w:firstLine="0"/>
      <w:jc w:val="left"/>
    </w:pPr>
    <w:rPr>
      <w:b/>
      <w:i/>
      <w:iCs/>
      <w:sz w:val="22"/>
      <w:szCs w:val="18"/>
    </w:rPr>
  </w:style>
  <w:style w:type="paragraph" w:customStyle="1" w:styleId="a">
    <w:name w:val="Для списка"/>
    <w:basedOn w:val="aa"/>
    <w:next w:val="aa"/>
    <w:link w:val="ae"/>
    <w:qFormat/>
    <w:rsid w:val="00257E58"/>
    <w:pPr>
      <w:numPr>
        <w:numId w:val="1"/>
      </w:numPr>
    </w:pPr>
  </w:style>
  <w:style w:type="character" w:customStyle="1" w:styleId="ab">
    <w:name w:val="Абзац списка Знак"/>
    <w:basedOn w:val="a1"/>
    <w:link w:val="aa"/>
    <w:uiPriority w:val="34"/>
    <w:rsid w:val="00D04C32"/>
    <w:rPr>
      <w:rFonts w:ascii="Times New Roman" w:hAnsi="Times New Roman"/>
      <w:sz w:val="26"/>
    </w:rPr>
  </w:style>
  <w:style w:type="character" w:customStyle="1" w:styleId="ae">
    <w:name w:val="Для списка Знак"/>
    <w:basedOn w:val="ab"/>
    <w:link w:val="a"/>
    <w:rsid w:val="00257E58"/>
    <w:rPr>
      <w:rFonts w:ascii="Times New Roman" w:hAnsi="Times New Roman"/>
      <w:sz w:val="26"/>
    </w:rPr>
  </w:style>
  <w:style w:type="character" w:customStyle="1" w:styleId="40">
    <w:name w:val="Заголовок 4 Знак"/>
    <w:basedOn w:val="a1"/>
    <w:link w:val="4"/>
    <w:uiPriority w:val="9"/>
    <w:semiHidden/>
    <w:rsid w:val="00CE1685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customStyle="1" w:styleId="50">
    <w:name w:val="Заголовок 5 Знак"/>
    <w:basedOn w:val="a1"/>
    <w:link w:val="5"/>
    <w:uiPriority w:val="9"/>
    <w:semiHidden/>
    <w:rsid w:val="00CE1685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60">
    <w:name w:val="Заголовок 6 Знак"/>
    <w:basedOn w:val="a1"/>
    <w:link w:val="6"/>
    <w:uiPriority w:val="9"/>
    <w:semiHidden/>
    <w:rsid w:val="00CE1685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70">
    <w:name w:val="Заголовок 7 Знак"/>
    <w:basedOn w:val="a1"/>
    <w:link w:val="7"/>
    <w:uiPriority w:val="9"/>
    <w:semiHidden/>
    <w:rsid w:val="00CE1685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80">
    <w:name w:val="Заголовок 8 Знак"/>
    <w:basedOn w:val="a1"/>
    <w:link w:val="8"/>
    <w:uiPriority w:val="9"/>
    <w:rsid w:val="00CE168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CE168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msonormal0">
    <w:name w:val="msonormal"/>
    <w:basedOn w:val="a0"/>
    <w:rsid w:val="007572A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">
    <w:name w:val="Normal (Web)"/>
    <w:basedOn w:val="a0"/>
    <w:uiPriority w:val="99"/>
    <w:semiHidden/>
    <w:unhideWhenUsed/>
    <w:rsid w:val="003E3DD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0">
    <w:name w:val="Strong"/>
    <w:basedOn w:val="a1"/>
    <w:uiPriority w:val="22"/>
    <w:qFormat/>
    <w:rsid w:val="0062592A"/>
    <w:rPr>
      <w:b/>
      <w:bCs/>
    </w:rPr>
  </w:style>
  <w:style w:type="character" w:styleId="af1">
    <w:name w:val="Emphasis"/>
    <w:basedOn w:val="a1"/>
    <w:uiPriority w:val="20"/>
    <w:qFormat/>
    <w:rsid w:val="0062592A"/>
    <w:rPr>
      <w:i/>
      <w:iCs/>
    </w:rPr>
  </w:style>
  <w:style w:type="character" w:styleId="HTML">
    <w:name w:val="HTML Code"/>
    <w:basedOn w:val="a1"/>
    <w:uiPriority w:val="99"/>
    <w:semiHidden/>
    <w:unhideWhenUsed/>
    <w:rsid w:val="0062592A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B04186"/>
    <w:pPr>
      <w:spacing w:after="100"/>
      <w:ind w:left="260"/>
    </w:pPr>
  </w:style>
  <w:style w:type="paragraph" w:styleId="31">
    <w:name w:val="toc 3"/>
    <w:basedOn w:val="a0"/>
    <w:next w:val="a0"/>
    <w:autoRedefine/>
    <w:uiPriority w:val="39"/>
    <w:unhideWhenUsed/>
    <w:rsid w:val="00B04186"/>
    <w:pPr>
      <w:spacing w:after="100"/>
      <w:ind w:left="520"/>
    </w:pPr>
  </w:style>
  <w:style w:type="character" w:customStyle="1" w:styleId="b">
    <w:name w:val="b"/>
    <w:basedOn w:val="a1"/>
    <w:rsid w:val="00DF2F2C"/>
  </w:style>
  <w:style w:type="character" w:styleId="af2">
    <w:name w:val="Unresolved Mention"/>
    <w:basedOn w:val="a1"/>
    <w:uiPriority w:val="99"/>
    <w:semiHidden/>
    <w:unhideWhenUsed/>
    <w:rsid w:val="00C51A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4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.hse.ru/pluginfile.php/3191824/mod_assign/intro/%D0%97%D0%B0%D0%B4%D0%B0%D0%BD%D0%B8%D0%B5%20%D0%BF%D0%BE%20%D0%A2%D0%B5%D0%BC%D0%B5%207.%20%D0%9C%D1%83%D0%BB%D1%8C%D1%82%D0%B8%D0%B7%D0%B0%D0%B4%D0%B0%D1%87%D0%BD%D0%BE%D1%81%D1%82%D1%8C%20%D0%B8%20%D1%83%D0%BF%D1%80%D0%B0%D0%B2%D0%BB%D0%B5%D0%BD%D0%B8%D0%B5%20%D0%BF%D1%80%D0%BE%D1%86%D0%B5%D1%81%D1%81%D0%B0%D0%BC%D0%B8%20%D0%B8%20%D0%BF%D0%BE%D1%82%D0%BE%D0%BA%D0%B0%D0%BC%D0%B8.pdf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ru-ru/cpp/standard-library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ru-ru/dotnet/standard/threading/managed-threading-basic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learn.microsoft.com/ru-ru/dotnet/standard/threading/using-threads-and-threading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du.hse.ru/pluginfile.php/3191824/mod_assign/intro/%D0%9F%D1%80%D0%B5%D0%B7%D0%B5%D0%BD%D1%82%D0%B0%D1%86%D0%B8%D1%8F%20-%20%D0%BA%D0%BE%D0%BD%D1%81%D0%BF%D0%B5%D0%BA%D1%82%20%D0%BB%D0%B5%D0%BA%D1%86%D0%B8%D0%B8%20%D1%80%D0%B0%D0%B7%D0%B4%D0%B5%D0%BB%D0%B0%201%20%D1%81%20%D0%BE%D0%BF%D0%B8%D1%81%D0%B0%D0%BD%D0%B8%D0%B5%D0%BC%20%D0%B7%D0%B0%D0%B4%D0%B0%D1%87.pdf" TargetMode="Externa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SE\course2\ACnOC\&#1096;&#1072;&#1073;&#1083;&#1086;&#1085;_&#1086;&#1090;&#1095;&#1077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3DBB1-26CC-464F-BB90-11B7FF6DE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шаблон_отчета.dotx</Template>
  <TotalTime>148</TotalTime>
  <Pages>20</Pages>
  <Words>2682</Words>
  <Characters>15293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Musikhin</dc:creator>
  <cp:keywords/>
  <dc:description/>
  <cp:lastModifiedBy>Danil Musikhin</cp:lastModifiedBy>
  <cp:revision>10</cp:revision>
  <dcterms:created xsi:type="dcterms:W3CDTF">2023-11-28T17:00:00Z</dcterms:created>
  <dcterms:modified xsi:type="dcterms:W3CDTF">2023-12-18T06:07:00Z</dcterms:modified>
</cp:coreProperties>
</file>