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94C28" w14:textId="77777777" w:rsidR="008C0C6A" w:rsidRPr="008C0C6A" w:rsidRDefault="008C0C6A" w:rsidP="008C0C6A">
      <w:pPr>
        <w:spacing w:beforeAutospacing="1"/>
        <w:ind w:firstLine="0"/>
        <w:jc w:val="center"/>
        <w:rPr>
          <w:szCs w:val="26"/>
        </w:rPr>
      </w:pPr>
      <w:r>
        <w:rPr>
          <w:szCs w:val="26"/>
        </w:rPr>
        <w:t>Пермский филиал федерального государственного автономного образовательного учреждения высшего образования</w:t>
      </w:r>
      <w:r>
        <w:rPr>
          <w:szCs w:val="26"/>
        </w:rPr>
        <w:br/>
        <w:t xml:space="preserve">«Национальный исследовательский университет </w:t>
      </w:r>
      <w:r>
        <w:rPr>
          <w:szCs w:val="26"/>
        </w:rPr>
        <w:br/>
        <w:t>Высшая школа экономики»</w:t>
      </w:r>
      <w:r>
        <w:rPr>
          <w:sz w:val="32"/>
          <w:szCs w:val="32"/>
        </w:rPr>
        <w:br/>
      </w:r>
    </w:p>
    <w:p w14:paraId="7D0B9376" w14:textId="77777777" w:rsidR="008C0C6A" w:rsidRDefault="008C0C6A" w:rsidP="008C0C6A">
      <w:pPr>
        <w:spacing w:beforeAutospacing="1"/>
        <w:ind w:firstLine="0"/>
        <w:jc w:val="center"/>
      </w:pPr>
      <w:r>
        <w:rPr>
          <w:i/>
          <w:szCs w:val="26"/>
        </w:rPr>
        <w:t>Факультет социально-экономических и компьютерных наук</w:t>
      </w:r>
    </w:p>
    <w:p w14:paraId="40251CAA" w14:textId="77777777" w:rsidR="008C0C6A" w:rsidRDefault="008C0C6A" w:rsidP="008C0C6A">
      <w:pPr>
        <w:spacing w:before="1080"/>
        <w:ind w:firstLine="0"/>
        <w:jc w:val="center"/>
      </w:pPr>
      <w:r>
        <w:rPr>
          <w:szCs w:val="26"/>
        </w:rPr>
        <w:t>Мусихин Данил Михайлович</w:t>
      </w:r>
    </w:p>
    <w:p w14:paraId="6AC976E7" w14:textId="31EA3B1E" w:rsidR="008C0C6A" w:rsidRPr="00D85D04" w:rsidRDefault="00D85D04" w:rsidP="008C0C6A">
      <w:pPr>
        <w:ind w:firstLine="0"/>
        <w:jc w:val="center"/>
      </w:pPr>
      <w:r>
        <w:rPr>
          <w:b/>
          <w:sz w:val="32"/>
          <w:szCs w:val="32"/>
        </w:rPr>
        <w:t>Самостоятельная работа</w:t>
      </w:r>
    </w:p>
    <w:p w14:paraId="4DE37141" w14:textId="24908B45" w:rsidR="008C0C6A" w:rsidRPr="003D3963" w:rsidRDefault="00335F1C" w:rsidP="008C0C6A">
      <w:pPr>
        <w:ind w:firstLine="0"/>
        <w:jc w:val="center"/>
      </w:pPr>
      <w:r>
        <w:rPr>
          <w:i/>
          <w:szCs w:val="26"/>
        </w:rPr>
        <w:t>Лабораторная работа №</w:t>
      </w:r>
      <w:r w:rsidR="00D85D04">
        <w:rPr>
          <w:i/>
          <w:szCs w:val="26"/>
        </w:rPr>
        <w:t>7</w:t>
      </w:r>
    </w:p>
    <w:p w14:paraId="297CB5D6" w14:textId="77777777" w:rsidR="008C0C6A" w:rsidRDefault="008C0C6A" w:rsidP="008C0C6A">
      <w:pPr>
        <w:ind w:firstLine="0"/>
        <w:jc w:val="center"/>
      </w:pPr>
      <w:r>
        <w:rPr>
          <w:szCs w:val="26"/>
        </w:rPr>
        <w:t xml:space="preserve">студента образовательной программы «Разработка информационных систем для бизнеса» по направлению подготовки </w:t>
      </w:r>
      <w:r w:rsidRPr="001A7DA2">
        <w:rPr>
          <w:i/>
          <w:szCs w:val="26"/>
          <w:u w:val="single"/>
        </w:rPr>
        <w:t>09.03.04 Программная инженерия</w:t>
      </w:r>
    </w:p>
    <w:p w14:paraId="3058A9CF" w14:textId="77777777" w:rsidR="008C0C6A" w:rsidRDefault="008C0C6A" w:rsidP="008C0C6A">
      <w:pPr>
        <w:pBdr>
          <w:bottom w:val="single" w:sz="4" w:space="11" w:color="000000"/>
        </w:pBdr>
        <w:spacing w:before="2040"/>
        <w:ind w:left="6662" w:firstLine="0"/>
        <w:jc w:val="left"/>
      </w:pPr>
      <w:r>
        <w:rPr>
          <w:szCs w:val="26"/>
        </w:rPr>
        <w:t>Руководитель, к.т.н., Доцент кафедры ИТБ.</w:t>
      </w:r>
    </w:p>
    <w:p w14:paraId="54774696" w14:textId="77777777" w:rsidR="008C0C6A" w:rsidRDefault="005C1D38" w:rsidP="008C0C6A">
      <w:pPr>
        <w:ind w:left="6662" w:firstLine="0"/>
      </w:pPr>
      <w:r>
        <w:t>Л.Н. Лядова</w:t>
      </w:r>
    </w:p>
    <w:p w14:paraId="7EDBC0E7" w14:textId="77777777" w:rsidR="008C0C6A" w:rsidRDefault="008C0C6A" w:rsidP="008C0C6A">
      <w:pPr>
        <w:spacing w:before="2640"/>
        <w:ind w:firstLine="0"/>
        <w:jc w:val="center"/>
        <w:rPr>
          <w:szCs w:val="26"/>
        </w:rPr>
      </w:pPr>
      <w:r>
        <w:rPr>
          <w:szCs w:val="26"/>
        </w:rPr>
        <w:t>Пермь, 202</w:t>
      </w:r>
      <w:r w:rsidR="005C1D38">
        <w:rPr>
          <w:szCs w:val="26"/>
        </w:rPr>
        <w:t>3</w:t>
      </w:r>
      <w:r>
        <w:rPr>
          <w:szCs w:val="26"/>
        </w:rPr>
        <w:t xml:space="preserve"> год</w:t>
      </w:r>
    </w:p>
    <w:p w14:paraId="4F846B02" w14:textId="77777777" w:rsidR="008C0C6A" w:rsidRDefault="008C0C6A">
      <w:pPr>
        <w:spacing w:after="160" w:line="259" w:lineRule="auto"/>
        <w:ind w:firstLine="0"/>
        <w:jc w:val="left"/>
        <w:rPr>
          <w:szCs w:val="26"/>
        </w:rPr>
      </w:pPr>
      <w:r>
        <w:rPr>
          <w:szCs w:val="26"/>
        </w:rPr>
        <w:br w:type="page"/>
      </w:r>
    </w:p>
    <w:sdt>
      <w:sdtPr>
        <w:id w:val="-126360720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60A06C4" w14:textId="77777777" w:rsidR="008C0C6A" w:rsidRPr="00B653B6" w:rsidRDefault="008C0C6A" w:rsidP="00B653B6">
          <w:pPr>
            <w:ind w:firstLine="0"/>
            <w:jc w:val="center"/>
            <w:rPr>
              <w:b/>
              <w:bCs/>
              <w:sz w:val="32"/>
              <w:szCs w:val="32"/>
            </w:rPr>
          </w:pPr>
          <w:r w:rsidRPr="00B653B6">
            <w:rPr>
              <w:b/>
              <w:bCs/>
              <w:sz w:val="32"/>
              <w:szCs w:val="32"/>
            </w:rPr>
            <w:t>Оглавление</w:t>
          </w:r>
        </w:p>
        <w:p w14:paraId="5590D09D" w14:textId="65DB0E9E" w:rsidR="00B04186" w:rsidRDefault="008C0C6A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166223" w:history="1">
            <w:r w:rsidR="00B04186" w:rsidRPr="000C3615">
              <w:rPr>
                <w:rStyle w:val="a9"/>
                <w:noProof/>
              </w:rPr>
              <w:t>1</w:t>
            </w:r>
            <w:r w:rsidR="00B04186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B04186" w:rsidRPr="000C3615">
              <w:rPr>
                <w:rStyle w:val="a9"/>
                <w:noProof/>
              </w:rPr>
              <w:t>Постановка задачи</w:t>
            </w:r>
            <w:r w:rsidR="00B04186">
              <w:rPr>
                <w:noProof/>
                <w:webHidden/>
              </w:rPr>
              <w:tab/>
            </w:r>
            <w:r w:rsidR="00B04186">
              <w:rPr>
                <w:noProof/>
                <w:webHidden/>
              </w:rPr>
              <w:fldChar w:fldCharType="begin"/>
            </w:r>
            <w:r w:rsidR="00B04186">
              <w:rPr>
                <w:noProof/>
                <w:webHidden/>
              </w:rPr>
              <w:instrText xml:space="preserve"> PAGEREF _Toc152166223 \h </w:instrText>
            </w:r>
            <w:r w:rsidR="00B04186">
              <w:rPr>
                <w:noProof/>
                <w:webHidden/>
              </w:rPr>
            </w:r>
            <w:r w:rsidR="00B04186">
              <w:rPr>
                <w:noProof/>
                <w:webHidden/>
              </w:rPr>
              <w:fldChar w:fldCharType="separate"/>
            </w:r>
            <w:r w:rsidR="00B04186">
              <w:rPr>
                <w:noProof/>
                <w:webHidden/>
              </w:rPr>
              <w:t>4</w:t>
            </w:r>
            <w:r w:rsidR="00B04186">
              <w:rPr>
                <w:noProof/>
                <w:webHidden/>
              </w:rPr>
              <w:fldChar w:fldCharType="end"/>
            </w:r>
          </w:hyperlink>
        </w:p>
        <w:p w14:paraId="2FA00D6C" w14:textId="60222315" w:rsidR="00B04186" w:rsidRDefault="0063012D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2166224" w:history="1">
            <w:r w:rsidR="00B04186" w:rsidRPr="000C3615">
              <w:rPr>
                <w:rStyle w:val="a9"/>
                <w:noProof/>
              </w:rPr>
              <w:t>2</w:t>
            </w:r>
            <w:r w:rsidR="00B04186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B04186" w:rsidRPr="000C3615">
              <w:rPr>
                <w:rStyle w:val="a9"/>
                <w:noProof/>
              </w:rPr>
              <w:t>Анализ</w:t>
            </w:r>
            <w:r w:rsidR="00B04186">
              <w:rPr>
                <w:noProof/>
                <w:webHidden/>
              </w:rPr>
              <w:tab/>
            </w:r>
            <w:r w:rsidR="00B04186">
              <w:rPr>
                <w:noProof/>
                <w:webHidden/>
              </w:rPr>
              <w:fldChar w:fldCharType="begin"/>
            </w:r>
            <w:r w:rsidR="00B04186">
              <w:rPr>
                <w:noProof/>
                <w:webHidden/>
              </w:rPr>
              <w:instrText xml:space="preserve"> PAGEREF _Toc152166224 \h </w:instrText>
            </w:r>
            <w:r w:rsidR="00B04186">
              <w:rPr>
                <w:noProof/>
                <w:webHidden/>
              </w:rPr>
            </w:r>
            <w:r w:rsidR="00B04186">
              <w:rPr>
                <w:noProof/>
                <w:webHidden/>
              </w:rPr>
              <w:fldChar w:fldCharType="separate"/>
            </w:r>
            <w:r w:rsidR="00B04186">
              <w:rPr>
                <w:noProof/>
                <w:webHidden/>
              </w:rPr>
              <w:t>5</w:t>
            </w:r>
            <w:r w:rsidR="00B04186">
              <w:rPr>
                <w:noProof/>
                <w:webHidden/>
              </w:rPr>
              <w:fldChar w:fldCharType="end"/>
            </w:r>
          </w:hyperlink>
        </w:p>
        <w:p w14:paraId="28F473AA" w14:textId="73C11E8A" w:rsidR="008C0C6A" w:rsidRPr="00B04186" w:rsidRDefault="0063012D" w:rsidP="00B04186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2166241" w:history="1">
            <w:r w:rsidR="00B04186" w:rsidRPr="000C3615">
              <w:rPr>
                <w:rStyle w:val="a9"/>
                <w:noProof/>
              </w:rPr>
              <w:t>3</w:t>
            </w:r>
            <w:r w:rsidR="00B04186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B04186" w:rsidRPr="000C3615">
              <w:rPr>
                <w:rStyle w:val="a9"/>
                <w:noProof/>
              </w:rPr>
              <w:t>Код</w:t>
            </w:r>
            <w:r w:rsidR="00B04186">
              <w:rPr>
                <w:noProof/>
                <w:webHidden/>
              </w:rPr>
              <w:tab/>
            </w:r>
            <w:r w:rsidR="00B04186">
              <w:rPr>
                <w:noProof/>
                <w:webHidden/>
              </w:rPr>
              <w:fldChar w:fldCharType="begin"/>
            </w:r>
            <w:r w:rsidR="00B04186">
              <w:rPr>
                <w:noProof/>
                <w:webHidden/>
              </w:rPr>
              <w:instrText xml:space="preserve"> PAGEREF _Toc152166241 \h </w:instrText>
            </w:r>
            <w:r w:rsidR="00B04186">
              <w:rPr>
                <w:noProof/>
                <w:webHidden/>
              </w:rPr>
            </w:r>
            <w:r w:rsidR="00B04186">
              <w:rPr>
                <w:noProof/>
                <w:webHidden/>
              </w:rPr>
              <w:fldChar w:fldCharType="separate"/>
            </w:r>
            <w:r w:rsidR="00B04186">
              <w:rPr>
                <w:noProof/>
                <w:webHidden/>
              </w:rPr>
              <w:t>9</w:t>
            </w:r>
            <w:r w:rsidR="00B04186">
              <w:rPr>
                <w:noProof/>
                <w:webHidden/>
              </w:rPr>
              <w:fldChar w:fldCharType="end"/>
            </w:r>
          </w:hyperlink>
          <w:r w:rsidR="008C0C6A">
            <w:rPr>
              <w:b/>
              <w:bCs/>
            </w:rPr>
            <w:fldChar w:fldCharType="end"/>
          </w:r>
        </w:p>
      </w:sdtContent>
    </w:sdt>
    <w:p w14:paraId="45061846" w14:textId="77777777" w:rsidR="008C0C6A" w:rsidRDefault="008C0C6A" w:rsidP="003F7050">
      <w:pPr>
        <w:pStyle w:val="3"/>
      </w:pPr>
      <w:r>
        <w:br w:type="page"/>
      </w:r>
    </w:p>
    <w:p w14:paraId="15DE1544" w14:textId="77777777" w:rsidR="008C0C6A" w:rsidRDefault="008C0C6A" w:rsidP="0062592A">
      <w:pPr>
        <w:pStyle w:val="1"/>
        <w:numPr>
          <w:ilvl w:val="0"/>
          <w:numId w:val="3"/>
        </w:numPr>
      </w:pPr>
      <w:bookmarkStart w:id="0" w:name="_Toc152166223"/>
      <w:r w:rsidRPr="00B653B6">
        <w:lastRenderedPageBreak/>
        <w:t>Постановка задачи</w:t>
      </w:r>
      <w:bookmarkEnd w:id="0"/>
    </w:p>
    <w:p w14:paraId="073FD69F" w14:textId="77777777" w:rsidR="00D85D04" w:rsidRPr="00731D84" w:rsidRDefault="00D85D04" w:rsidP="00D85D04">
      <w:pPr>
        <w:rPr>
          <w:lang w:eastAsia="ru-RU"/>
        </w:rPr>
      </w:pPr>
      <w:r w:rsidRPr="00731D84">
        <w:rPr>
          <w:lang w:eastAsia="ru-RU"/>
        </w:rPr>
        <w:t>При выполнении самостоятельной работы (индивидуального задания) студент должен самостоятельно разработать приложение (используется язык </w:t>
      </w:r>
      <w:r w:rsidRPr="00731D84">
        <w:rPr>
          <w:lang w:val="en-US" w:eastAsia="ru-RU"/>
        </w:rPr>
        <w:t>C</w:t>
      </w:r>
      <w:r w:rsidRPr="00731D84">
        <w:rPr>
          <w:lang w:eastAsia="ru-RU"/>
        </w:rPr>
        <w:t>++), реализация которого должна продемонстрировать владение навыками решения задач с использованием функций операционной системы с учётом особенностей архитектуры компьютера.</w:t>
      </w:r>
    </w:p>
    <w:p w14:paraId="37193341" w14:textId="77777777" w:rsidR="00D85D04" w:rsidRPr="00731D84" w:rsidRDefault="00D85D04" w:rsidP="00D85D04">
      <w:pPr>
        <w:rPr>
          <w:lang w:eastAsia="ru-RU"/>
        </w:rPr>
      </w:pPr>
      <w:r w:rsidRPr="00731D84">
        <w:rPr>
          <w:lang w:eastAsia="ru-RU"/>
        </w:rPr>
        <w:t>В ходе выполнения индивидуального задания студент должен показать, что он</w:t>
      </w:r>
    </w:p>
    <w:p w14:paraId="5CD025DE" w14:textId="77777777" w:rsidR="00D85D04" w:rsidRPr="00731D84" w:rsidRDefault="00D85D04" w:rsidP="00D85D04">
      <w:pPr>
        <w:rPr>
          <w:lang w:eastAsia="ru-RU"/>
        </w:rPr>
      </w:pPr>
      <w:r w:rsidRPr="00731D84">
        <w:rPr>
          <w:lang w:eastAsia="ru-RU"/>
        </w:rPr>
        <w:t>-     Может выполнить анализ задачи, определить требования к решению, отражающие специфику предметной области, условия решения.</w:t>
      </w:r>
    </w:p>
    <w:p w14:paraId="3849AD03" w14:textId="77777777" w:rsidR="00D85D04" w:rsidRPr="00731D84" w:rsidRDefault="00D85D04" w:rsidP="00D85D04">
      <w:pPr>
        <w:rPr>
          <w:lang w:eastAsia="ru-RU"/>
        </w:rPr>
      </w:pPr>
      <w:r w:rsidRPr="00731D84">
        <w:rPr>
          <w:lang w:eastAsia="ru-RU"/>
        </w:rPr>
        <w:t>-     Умеет использовать возможности среды программирования для разработки приложений (кодирования, отладки) и исследования свойств разрабатываемых программ.</w:t>
      </w:r>
    </w:p>
    <w:p w14:paraId="7D7F0D20" w14:textId="77777777" w:rsidR="00D85D04" w:rsidRPr="00731D84" w:rsidRDefault="00D85D04" w:rsidP="00D85D04">
      <w:pPr>
        <w:rPr>
          <w:lang w:eastAsia="ru-RU"/>
        </w:rPr>
      </w:pPr>
      <w:r w:rsidRPr="00731D84">
        <w:rPr>
          <w:lang w:eastAsia="ru-RU"/>
        </w:rPr>
        <w:t>-     Демонстрирует знание и умение выбирать типы данных и разрабатывать структуры данных для решения задач, выбирать управляющие конструкции языка программирования.</w:t>
      </w:r>
    </w:p>
    <w:p w14:paraId="0E2777F1" w14:textId="77777777" w:rsidR="00D85D04" w:rsidRPr="00731D84" w:rsidRDefault="00D85D04" w:rsidP="00D85D04">
      <w:pPr>
        <w:rPr>
          <w:lang w:eastAsia="ru-RU"/>
        </w:rPr>
      </w:pPr>
      <w:r w:rsidRPr="00731D84">
        <w:rPr>
          <w:lang w:eastAsia="ru-RU"/>
        </w:rPr>
        <w:t>-     Умеет работать с динамическими структурами данных.</w:t>
      </w:r>
    </w:p>
    <w:p w14:paraId="1B312102" w14:textId="77777777" w:rsidR="00D85D04" w:rsidRPr="00731D84" w:rsidRDefault="00D85D04" w:rsidP="00D85D04">
      <w:pPr>
        <w:rPr>
          <w:lang w:eastAsia="ru-RU"/>
        </w:rPr>
      </w:pPr>
      <w:r w:rsidRPr="00731D84">
        <w:rPr>
          <w:lang w:eastAsia="ru-RU"/>
        </w:rPr>
        <w:t>-     Владеет навыками работы с файлами.</w:t>
      </w:r>
    </w:p>
    <w:p w14:paraId="46CC1601" w14:textId="77777777" w:rsidR="00D85D04" w:rsidRPr="00731D84" w:rsidRDefault="00D85D04" w:rsidP="00D85D04">
      <w:pPr>
        <w:rPr>
          <w:lang w:eastAsia="ru-RU"/>
        </w:rPr>
      </w:pPr>
      <w:r w:rsidRPr="00731D84">
        <w:rPr>
          <w:lang w:eastAsia="ru-RU"/>
        </w:rPr>
        <w:t>-     Умеет использовать средства обработки исключений различных типов, обрабатывать завершение (например, при использовании разделяемых ресурсов).</w:t>
      </w:r>
    </w:p>
    <w:p w14:paraId="1E74FAC2" w14:textId="77777777" w:rsidR="00D85D04" w:rsidRPr="00731D84" w:rsidRDefault="00D85D04" w:rsidP="00D85D04">
      <w:pPr>
        <w:rPr>
          <w:lang w:eastAsia="ru-RU"/>
        </w:rPr>
      </w:pPr>
      <w:r w:rsidRPr="00731D84">
        <w:rPr>
          <w:lang w:eastAsia="ru-RU"/>
        </w:rPr>
        <w:t>-     Способен разрабатывать многопоточные приложения, использовать средства синхронизации и взаимодействия процессов и потоков.</w:t>
      </w:r>
    </w:p>
    <w:p w14:paraId="08C4A884" w14:textId="77777777" w:rsidR="00D85D04" w:rsidRPr="00731D84" w:rsidRDefault="00D85D04" w:rsidP="00D85D04">
      <w:pPr>
        <w:rPr>
          <w:lang w:eastAsia="ru-RU"/>
        </w:rPr>
      </w:pPr>
      <w:r w:rsidRPr="00731D84">
        <w:rPr>
          <w:lang w:eastAsia="ru-RU"/>
        </w:rPr>
        <w:t>-     Способен разрабатывать и использовать при создании приложений библиотеки.</w:t>
      </w:r>
    </w:p>
    <w:p w14:paraId="7B8180BA" w14:textId="77777777" w:rsidR="00D85D04" w:rsidRPr="00731D84" w:rsidRDefault="00D85D04" w:rsidP="00D85D04">
      <w:pPr>
        <w:rPr>
          <w:lang w:eastAsia="ru-RU"/>
        </w:rPr>
      </w:pPr>
      <w:r w:rsidRPr="00731D84">
        <w:rPr>
          <w:i/>
          <w:iCs/>
          <w:lang w:eastAsia="ru-RU"/>
        </w:rPr>
        <w:t>Базовая оценка</w:t>
      </w:r>
      <w:r w:rsidRPr="00731D84">
        <w:rPr>
          <w:lang w:eastAsia="ru-RU"/>
        </w:rPr>
        <w:t> </w:t>
      </w:r>
      <w:r w:rsidRPr="00731D84">
        <w:rPr>
          <w:b/>
          <w:bCs/>
          <w:lang w:eastAsia="ru-RU"/>
        </w:rPr>
        <w:t>8 баллов</w:t>
      </w:r>
      <w:r w:rsidRPr="00731D84">
        <w:rPr>
          <w:lang w:eastAsia="ru-RU"/>
        </w:rPr>
        <w:t> выставляется за выполнение задания, в котором продемонстрированы все перечисленные знания, умения и навыки.</w:t>
      </w:r>
    </w:p>
    <w:p w14:paraId="3234694A" w14:textId="77777777" w:rsidR="00D85D04" w:rsidRPr="00731D84" w:rsidRDefault="00D85D04" w:rsidP="00D85D04">
      <w:pPr>
        <w:rPr>
          <w:lang w:eastAsia="ru-RU"/>
        </w:rPr>
      </w:pPr>
      <w:r w:rsidRPr="00731D84">
        <w:rPr>
          <w:lang w:eastAsia="ru-RU"/>
        </w:rPr>
        <w:t>Для повышения балла – получения оценки </w:t>
      </w:r>
      <w:r w:rsidRPr="00731D84">
        <w:rPr>
          <w:b/>
          <w:bCs/>
          <w:lang w:eastAsia="ru-RU"/>
        </w:rPr>
        <w:t>9–10 баллов</w:t>
      </w:r>
      <w:r w:rsidRPr="00731D84">
        <w:rPr>
          <w:lang w:eastAsia="ru-RU"/>
        </w:rPr>
        <w:t> необходимо разработать</w:t>
      </w:r>
    </w:p>
    <w:p w14:paraId="1FB81054" w14:textId="77777777" w:rsidR="00D85D04" w:rsidRPr="00731D84" w:rsidRDefault="00D85D04" w:rsidP="00D85D04">
      <w:pPr>
        <w:rPr>
          <w:lang w:eastAsia="ru-RU"/>
        </w:rPr>
      </w:pPr>
      <w:r w:rsidRPr="00731D84">
        <w:rPr>
          <w:lang w:eastAsia="ru-RU"/>
        </w:rPr>
        <w:t>-     программную документацию (техническое задание и руководство пользователя),</w:t>
      </w:r>
    </w:p>
    <w:p w14:paraId="73573530" w14:textId="77777777" w:rsidR="00D85D04" w:rsidRPr="00731D84" w:rsidRDefault="00D85D04" w:rsidP="00D85D04">
      <w:pPr>
        <w:rPr>
          <w:lang w:eastAsia="ru-RU"/>
        </w:rPr>
      </w:pPr>
      <w:r w:rsidRPr="00731D84">
        <w:rPr>
          <w:lang w:eastAsia="ru-RU"/>
        </w:rPr>
        <w:t>-     программу установки, конфигурирования приложения.</w:t>
      </w:r>
    </w:p>
    <w:p w14:paraId="73A067FF" w14:textId="77777777" w:rsidR="00D85D04" w:rsidRPr="00731D84" w:rsidRDefault="00D85D04" w:rsidP="00D85D04">
      <w:pPr>
        <w:rPr>
          <w:lang w:eastAsia="ru-RU"/>
        </w:rPr>
      </w:pPr>
      <w:r w:rsidRPr="00731D84">
        <w:rPr>
          <w:i/>
          <w:iCs/>
          <w:lang w:eastAsia="ru-RU"/>
        </w:rPr>
        <w:lastRenderedPageBreak/>
        <w:t>Тема задания</w:t>
      </w:r>
      <w:r w:rsidRPr="00731D84">
        <w:rPr>
          <w:lang w:eastAsia="ru-RU"/>
        </w:rPr>
        <w:t> (предметная область проекта, в которой решается задача разработки приложения) выбирается студентом самостоятельно, по согласованию с преподавателем. Тема может быть связана с выполнением заданий по другим дисциплинам учебного плана, результаты их выполнения могут быть использованы как задел для выполнения проекта.</w:t>
      </w:r>
    </w:p>
    <w:p w14:paraId="6BC2A1B0" w14:textId="77777777" w:rsidR="00D85D04" w:rsidRPr="00731D84" w:rsidRDefault="00D85D04" w:rsidP="00D85D04">
      <w:pPr>
        <w:rPr>
          <w:lang w:eastAsia="ru-RU"/>
        </w:rPr>
      </w:pPr>
      <w:r w:rsidRPr="00731D84">
        <w:rPr>
          <w:lang w:eastAsia="ru-RU"/>
        </w:rPr>
        <w:t>Отчёт о выполнении итогового проекта (самостоятельного задания) загружается в формате ZIP-файла, в который должна быть помещена папка, поименованная с использованием шифра группы и ФИО автора (например: РИС-22-1-Иванов_ИИ), содержащая тестовый отчёт с полным описанием проекта, каждого этапа выполнения (см. критерии оценки), решения каждой задачи по всем пунктам требований:</w:t>
      </w:r>
    </w:p>
    <w:p w14:paraId="24C1C71D" w14:textId="77777777" w:rsidR="00D85D04" w:rsidRPr="00731D84" w:rsidRDefault="00D85D04" w:rsidP="00D85D04">
      <w:pPr>
        <w:rPr>
          <w:lang w:eastAsia="ru-RU"/>
        </w:rPr>
      </w:pPr>
      <w:r w:rsidRPr="00731D84">
        <w:rPr>
          <w:lang w:eastAsia="ru-RU"/>
        </w:rPr>
        <w:t>анализ требований и постановка задачи; </w:t>
      </w:r>
    </w:p>
    <w:p w14:paraId="390065D9" w14:textId="77777777" w:rsidR="00D85D04" w:rsidRPr="00731D84" w:rsidRDefault="00D85D04" w:rsidP="00D85D04">
      <w:pPr>
        <w:rPr>
          <w:lang w:eastAsia="ru-RU"/>
        </w:rPr>
      </w:pPr>
      <w:r w:rsidRPr="00731D84">
        <w:rPr>
          <w:lang w:eastAsia="ru-RU"/>
        </w:rPr>
        <w:t>проектирование структур данных и организации файлов, ввода-вывода и взаимодействия программных модулей при решении задач; </w:t>
      </w:r>
    </w:p>
    <w:p w14:paraId="5F500627" w14:textId="77777777" w:rsidR="00D85D04" w:rsidRPr="00731D84" w:rsidRDefault="00D85D04" w:rsidP="00D85D04">
      <w:pPr>
        <w:rPr>
          <w:lang w:eastAsia="ru-RU"/>
        </w:rPr>
      </w:pPr>
      <w:r w:rsidRPr="00731D84">
        <w:rPr>
          <w:lang w:eastAsia="ru-RU"/>
        </w:rPr>
        <w:t>анализ возможных ошибок и их обработка; </w:t>
      </w:r>
    </w:p>
    <w:p w14:paraId="1C08FB95" w14:textId="77777777" w:rsidR="00D85D04" w:rsidRPr="00731D84" w:rsidRDefault="00D85D04" w:rsidP="00D85D04">
      <w:pPr>
        <w:rPr>
          <w:lang w:eastAsia="ru-RU"/>
        </w:rPr>
      </w:pPr>
      <w:r w:rsidRPr="00731D84">
        <w:rPr>
          <w:lang w:eastAsia="ru-RU"/>
        </w:rPr>
        <w:t>реализация мультизадачности, управление процессами и потоками, организация их взаимодействия, синхронизация выполнения; разработка;</w:t>
      </w:r>
    </w:p>
    <w:p w14:paraId="1FA84ECF" w14:textId="77777777" w:rsidR="00D85D04" w:rsidRPr="00731D84" w:rsidRDefault="00D85D04" w:rsidP="00D85D04">
      <w:pPr>
        <w:rPr>
          <w:lang w:eastAsia="ru-RU"/>
        </w:rPr>
      </w:pPr>
      <w:r w:rsidRPr="00731D84">
        <w:rPr>
          <w:lang w:eastAsia="ru-RU"/>
        </w:rPr>
        <w:t>использование библиотек. </w:t>
      </w:r>
    </w:p>
    <w:p w14:paraId="16E42036" w14:textId="77777777" w:rsidR="00D85D04" w:rsidRPr="00731D84" w:rsidRDefault="00D85D04" w:rsidP="00D85D04">
      <w:pPr>
        <w:rPr>
          <w:lang w:eastAsia="ru-RU"/>
        </w:rPr>
      </w:pPr>
      <w:r w:rsidRPr="00731D84">
        <w:rPr>
          <w:lang w:eastAsia="ru-RU"/>
        </w:rPr>
        <w:t>В отчёт включаются самодокументированные исходные коды (все функции – их назначение, параметры и результаты, данные и алгоритмы выполнения – должны быть прокомментированы) приложений и библиотек. В ту же папку должны быть помещены все папки и файлы разработанного приложения, библиотек и пр. файлы, необходимые для тестирования приложения. При разработке приложений, работающих в сети, все сценарии их использования должны быть проиллюстрированы в отчёте текстами исходных кодов и скриншотами выполнения функций. Для уменьшения объёма отчёта все рисунки в отчёте необходимо сжать.</w:t>
      </w:r>
    </w:p>
    <w:p w14:paraId="6CDD5F38" w14:textId="77777777" w:rsidR="00885C28" w:rsidRDefault="00885C28" w:rsidP="00885C28"/>
    <w:p w14:paraId="03E29165" w14:textId="77777777" w:rsidR="00AB62E5" w:rsidRPr="00AB62E5" w:rsidRDefault="00AB62E5" w:rsidP="00AB62E5"/>
    <w:p w14:paraId="25F0924E" w14:textId="77777777" w:rsidR="00D56BA4" w:rsidRDefault="00D56BA4" w:rsidP="00D04C32">
      <w:pPr>
        <w:pStyle w:val="a"/>
        <w:ind w:left="0" w:firstLine="0"/>
        <w:rPr>
          <w:rFonts w:eastAsiaTheme="majorEastAsia" w:cstheme="majorBidi"/>
          <w:sz w:val="32"/>
          <w:szCs w:val="32"/>
        </w:rPr>
      </w:pPr>
      <w:r>
        <w:br w:type="page"/>
      </w:r>
    </w:p>
    <w:p w14:paraId="1929802C" w14:textId="6CB6580E" w:rsidR="00B76C3F" w:rsidRDefault="00B76C3F" w:rsidP="00B653B6">
      <w:pPr>
        <w:pStyle w:val="1"/>
      </w:pPr>
      <w:bookmarkStart w:id="1" w:name="_Toc152166224"/>
      <w:r w:rsidRPr="00CE1685">
        <w:lastRenderedPageBreak/>
        <w:t>Анализ</w:t>
      </w:r>
      <w:bookmarkEnd w:id="1"/>
      <w:r w:rsidR="00D85D04">
        <w:t xml:space="preserve"> и проектирование</w:t>
      </w:r>
    </w:p>
    <w:p w14:paraId="4F6359A2" w14:textId="77777777" w:rsidR="00D85D04" w:rsidRPr="00D85D04" w:rsidRDefault="00D85D04" w:rsidP="00D85D04">
      <w:pPr>
        <w:pStyle w:val="2"/>
      </w:pPr>
      <w:r w:rsidRPr="00D85D04">
        <w:t>Структуры данных и организация файлов:</w:t>
      </w:r>
    </w:p>
    <w:p w14:paraId="317277CA" w14:textId="77777777" w:rsidR="00D85D04" w:rsidRDefault="00D85D04" w:rsidP="00D85D04">
      <w:pPr>
        <w:pStyle w:val="3"/>
      </w:pPr>
      <w:r w:rsidRPr="00731D84">
        <w:t>Структуры данных:</w:t>
      </w:r>
    </w:p>
    <w:p w14:paraId="0F6A555B" w14:textId="77777777" w:rsidR="00D85D04" w:rsidRDefault="00D85D04" w:rsidP="00D85D04">
      <w:r>
        <w:t>Использование структур данных для представления элементов HTML-документа, таких как теги, атрибуты и текстовое содержимое.</w:t>
      </w:r>
    </w:p>
    <w:p w14:paraId="7D5936C8" w14:textId="77777777" w:rsidR="00D85D04" w:rsidRDefault="00D85D04" w:rsidP="00D85D04">
      <w:r>
        <w:t>Дерево разбора для представления структуры HTML.</w:t>
      </w:r>
    </w:p>
    <w:p w14:paraId="629795BC" w14:textId="77777777" w:rsidR="00D85D04" w:rsidRDefault="00D85D04" w:rsidP="00D85D04">
      <w:pPr>
        <w:pStyle w:val="3"/>
      </w:pPr>
      <w:r w:rsidRPr="00731D84">
        <w:t>Организация файлов:</w:t>
      </w:r>
    </w:p>
    <w:p w14:paraId="6C582988" w14:textId="77777777" w:rsidR="00D85D04" w:rsidRDefault="00D85D04" w:rsidP="00D85D04">
      <w:r>
        <w:t>Модуль для ввода данных с веб-сайта и их сохранения в файл.</w:t>
      </w:r>
    </w:p>
    <w:p w14:paraId="0D3E3740" w14:textId="77777777" w:rsidR="00D85D04" w:rsidRDefault="00D85D04" w:rsidP="00D85D04">
      <w:r>
        <w:t>Модуль для разбора HTML и создания структуры данных.</w:t>
      </w:r>
    </w:p>
    <w:p w14:paraId="26DA5B02" w14:textId="6D7A1063" w:rsidR="00D85D04" w:rsidRDefault="00D85D04" w:rsidP="00C20D0F">
      <w:pPr>
        <w:pStyle w:val="2"/>
      </w:pPr>
      <w:r>
        <w:t>Ввод-вывод и взаимодействие программных модулей:</w:t>
      </w:r>
    </w:p>
    <w:p w14:paraId="21E21D84" w14:textId="77777777" w:rsidR="00D85D04" w:rsidRPr="00731D84" w:rsidRDefault="00D85D04" w:rsidP="00D85D04">
      <w:pPr>
        <w:pStyle w:val="3"/>
      </w:pPr>
      <w:r w:rsidRPr="00731D84">
        <w:t>Модуль ввода-вывода:</w:t>
      </w:r>
    </w:p>
    <w:p w14:paraId="7A9316DC" w14:textId="77777777" w:rsidR="00D85D04" w:rsidRPr="00731D84" w:rsidRDefault="00D85D04" w:rsidP="00D85D04">
      <w:r w:rsidRPr="00731D84">
        <w:t>Функции для загрузки HTML-данных с веб-сайта.</w:t>
      </w:r>
    </w:p>
    <w:p w14:paraId="77E0E1D1" w14:textId="77777777" w:rsidR="00D85D04" w:rsidRPr="00731D84" w:rsidRDefault="00D85D04" w:rsidP="00D85D04">
      <w:r w:rsidRPr="00731D84">
        <w:t>Функции для записи и чтения данных из файла.</w:t>
      </w:r>
    </w:p>
    <w:p w14:paraId="0943FE59" w14:textId="77777777" w:rsidR="00D85D04" w:rsidRPr="00731D84" w:rsidRDefault="00D85D04" w:rsidP="00D85D04">
      <w:pPr>
        <w:pStyle w:val="3"/>
      </w:pPr>
      <w:r w:rsidRPr="00731D84">
        <w:t>Модуль разбора HTML:</w:t>
      </w:r>
    </w:p>
    <w:p w14:paraId="108153B5" w14:textId="77777777" w:rsidR="00D85D04" w:rsidRPr="00731D84" w:rsidRDefault="00D85D04" w:rsidP="00D85D04">
      <w:r w:rsidRPr="00731D84">
        <w:t>Функции для анализа HTML и построения структуры данных.</w:t>
      </w:r>
    </w:p>
    <w:p w14:paraId="4C750325" w14:textId="77777777" w:rsidR="00D85D04" w:rsidRPr="00731D84" w:rsidRDefault="00D85D04" w:rsidP="00D85D04">
      <w:r w:rsidRPr="00731D84">
        <w:t>Взаимодействие с модулем ввода-вывода для получения и сохранения данных.</w:t>
      </w:r>
    </w:p>
    <w:p w14:paraId="40068BB7" w14:textId="68F2477B" w:rsidR="00D85D04" w:rsidRDefault="00D85D04" w:rsidP="00D85D04">
      <w:pPr>
        <w:pStyle w:val="2"/>
      </w:pPr>
      <w:r>
        <w:t>Обработка ошибок:</w:t>
      </w:r>
    </w:p>
    <w:p w14:paraId="562ACD30" w14:textId="77777777" w:rsidR="00D85D04" w:rsidRPr="00731D84" w:rsidRDefault="00D85D04" w:rsidP="00D85D04">
      <w:pPr>
        <w:pStyle w:val="3"/>
      </w:pPr>
      <w:r w:rsidRPr="00731D84">
        <w:t>Обработка ошибок при вводе-выводе:</w:t>
      </w:r>
    </w:p>
    <w:p w14:paraId="430E7EE2" w14:textId="77777777" w:rsidR="00D85D04" w:rsidRPr="00731D84" w:rsidRDefault="00D85D04" w:rsidP="00D85D04">
      <w:r w:rsidRPr="00731D84">
        <w:t>Проверка успешности загрузки данных с веб-сайта и записи в файл.</w:t>
      </w:r>
    </w:p>
    <w:p w14:paraId="1E2672C7" w14:textId="77777777" w:rsidR="00D85D04" w:rsidRPr="00731D84" w:rsidRDefault="00D85D04" w:rsidP="00D85D04">
      <w:r w:rsidRPr="00731D84">
        <w:t>Обработка ошибок при некорректном формате HTML.</w:t>
      </w:r>
    </w:p>
    <w:p w14:paraId="440E0B7E" w14:textId="77777777" w:rsidR="00D85D04" w:rsidRPr="00731D84" w:rsidRDefault="00D85D04" w:rsidP="00D85D04">
      <w:pPr>
        <w:pStyle w:val="3"/>
      </w:pPr>
      <w:r w:rsidRPr="00731D84">
        <w:t>Обработка ошибок в разборе HTML:</w:t>
      </w:r>
    </w:p>
    <w:p w14:paraId="69DBBA63" w14:textId="77777777" w:rsidR="00D85D04" w:rsidRPr="00731D84" w:rsidRDefault="00D85D04" w:rsidP="00D85D04">
      <w:r w:rsidRPr="00731D84">
        <w:t>Обработка ошибок при неверной структуре HTML.</w:t>
      </w:r>
    </w:p>
    <w:p w14:paraId="2D8A4B19" w14:textId="1D018B0C" w:rsidR="00D85D04" w:rsidRDefault="00D85D04" w:rsidP="00D85D04">
      <w:pPr>
        <w:pStyle w:val="2"/>
      </w:pPr>
      <w:r>
        <w:t>Мультизадачность:</w:t>
      </w:r>
    </w:p>
    <w:p w14:paraId="2D6FBD79" w14:textId="77777777" w:rsidR="00D85D04" w:rsidRPr="00731D84" w:rsidRDefault="00D85D04" w:rsidP="00D85D04">
      <w:pPr>
        <w:pStyle w:val="3"/>
      </w:pPr>
      <w:r w:rsidRPr="00731D84">
        <w:t>Параллельная обработка данных:</w:t>
      </w:r>
    </w:p>
    <w:p w14:paraId="32C4980F" w14:textId="77777777" w:rsidR="00D85D04" w:rsidRPr="00731D84" w:rsidRDefault="00D85D04" w:rsidP="00D85D04">
      <w:r w:rsidRPr="00731D84">
        <w:t>Использование многопоточности для параллельной загрузки данных с нескольких страниц сайта.</w:t>
      </w:r>
    </w:p>
    <w:p w14:paraId="3B0A4DC4" w14:textId="77896B3B" w:rsidR="00D85D04" w:rsidRDefault="00D85D04" w:rsidP="00D85D04">
      <w:pPr>
        <w:pStyle w:val="2"/>
      </w:pPr>
      <w:r>
        <w:lastRenderedPageBreak/>
        <w:t>Управление процессами и потоками, синхронизация выполнения:</w:t>
      </w:r>
    </w:p>
    <w:p w14:paraId="15563BA3" w14:textId="77777777" w:rsidR="00D85D04" w:rsidRPr="00731D84" w:rsidRDefault="00D85D04" w:rsidP="00D85D04">
      <w:pPr>
        <w:pStyle w:val="3"/>
      </w:pPr>
      <w:r w:rsidRPr="00731D84">
        <w:t>Синхронизация доступа к общим ресурсам:</w:t>
      </w:r>
    </w:p>
    <w:p w14:paraId="283A911E" w14:textId="77777777" w:rsidR="00D85D04" w:rsidRPr="00731D84" w:rsidRDefault="00D85D04" w:rsidP="00D85D04">
      <w:r w:rsidRPr="00731D84">
        <w:t>Использование мьютексов для безопасного доступа к общей структуре данных при параллельной обработке.</w:t>
      </w:r>
    </w:p>
    <w:p w14:paraId="69DDE883" w14:textId="270EA9C0" w:rsidR="00D85D04" w:rsidRDefault="00D85D04" w:rsidP="00D85D04">
      <w:pPr>
        <w:pStyle w:val="2"/>
      </w:pPr>
      <w:r>
        <w:t>Реализация:</w:t>
      </w:r>
    </w:p>
    <w:p w14:paraId="012DE7C6" w14:textId="77777777" w:rsidR="00D85D04" w:rsidRPr="00731D84" w:rsidRDefault="00D85D04" w:rsidP="00D85D04">
      <w:pPr>
        <w:pStyle w:val="3"/>
      </w:pPr>
      <w:r w:rsidRPr="00731D84">
        <w:t>Использование библиотек:</w:t>
      </w:r>
    </w:p>
    <w:p w14:paraId="592145E9" w14:textId="77777777" w:rsidR="00D85D04" w:rsidRPr="00731D84" w:rsidRDefault="00D85D04" w:rsidP="00D85D04">
      <w:r w:rsidRPr="00731D84">
        <w:t>Использование библиотеки для HTTP-запросов при загрузке данных.</w:t>
      </w:r>
    </w:p>
    <w:p w14:paraId="6C83D136" w14:textId="77777777" w:rsidR="00D85D04" w:rsidRPr="00731D84" w:rsidRDefault="00D85D04" w:rsidP="00D85D04">
      <w:r w:rsidRPr="00731D84">
        <w:t xml:space="preserve">Использование библиотеки для разбора HTML (например, </w:t>
      </w:r>
      <w:proofErr w:type="spellStart"/>
      <w:r w:rsidRPr="00731D84">
        <w:t>libcurl</w:t>
      </w:r>
      <w:proofErr w:type="spellEnd"/>
      <w:r w:rsidRPr="00731D84">
        <w:t xml:space="preserve"> и libxml2 в контексте C++).</w:t>
      </w:r>
    </w:p>
    <w:p w14:paraId="17FDFA8F" w14:textId="77777777" w:rsidR="00D85D04" w:rsidRPr="00731D84" w:rsidRDefault="00D85D04" w:rsidP="00D85D04">
      <w:r w:rsidRPr="00731D84">
        <w:t>Это основные шаги и аспекты, которые можно учесть при разработке такой программы. Конечно, реализация может варьироваться в зависимости от конкретных требований и языка программирования. Также, не забывайте об обеспечении безопасности при взаимодействии с внешними ресурсами, такими как веб-сайты.</w:t>
      </w:r>
    </w:p>
    <w:p w14:paraId="0581EFD5" w14:textId="5999E030" w:rsidR="00D85D04" w:rsidRPr="00731D84" w:rsidRDefault="001448E0" w:rsidP="001448E0">
      <w:pPr>
        <w:pStyle w:val="2"/>
      </w:pPr>
      <w:r>
        <w:t>Работа программы</w:t>
      </w:r>
    </w:p>
    <w:p w14:paraId="64DA747A" w14:textId="77777777" w:rsidR="00D85D04" w:rsidRPr="00731D84" w:rsidRDefault="00D85D04" w:rsidP="00D85D04">
      <w:pPr>
        <w:rPr>
          <w:lang w:eastAsia="ru-RU"/>
        </w:rPr>
      </w:pPr>
      <w:r w:rsidRPr="00731D84">
        <w:rPr>
          <w:lang w:eastAsia="ru-RU"/>
        </w:rPr>
        <w:t>Программа выполняет следующие действия:</w:t>
      </w:r>
    </w:p>
    <w:p w14:paraId="2BB34BB5" w14:textId="77777777" w:rsidR="00D85D04" w:rsidRPr="00731D84" w:rsidRDefault="00D85D04" w:rsidP="00D85D04">
      <w:pPr>
        <w:pStyle w:val="aa"/>
        <w:numPr>
          <w:ilvl w:val="0"/>
          <w:numId w:val="15"/>
        </w:numPr>
        <w:rPr>
          <w:lang w:eastAsia="ru-RU"/>
        </w:rPr>
      </w:pPr>
      <w:r w:rsidRPr="00731D84">
        <w:rPr>
          <w:lang w:eastAsia="ru-RU"/>
        </w:rPr>
        <w:t>Создает несколько потоков для параллельной загрузки веб-страниц с разных URL-адресов.</w:t>
      </w:r>
    </w:p>
    <w:p w14:paraId="186C1B00" w14:textId="77777777" w:rsidR="00D85D04" w:rsidRPr="00731D84" w:rsidRDefault="00D85D04" w:rsidP="00D85D04">
      <w:pPr>
        <w:pStyle w:val="aa"/>
        <w:numPr>
          <w:ilvl w:val="0"/>
          <w:numId w:val="15"/>
        </w:numPr>
        <w:rPr>
          <w:lang w:eastAsia="ru-RU"/>
        </w:rPr>
      </w:pPr>
      <w:r w:rsidRPr="00731D84">
        <w:rPr>
          <w:lang w:eastAsia="ru-RU"/>
        </w:rPr>
        <w:t xml:space="preserve">Каждый поток использует библиотеку </w:t>
      </w:r>
      <w:proofErr w:type="spellStart"/>
      <w:r w:rsidRPr="00731D84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  <w:lang w:eastAsia="ru-RU"/>
        </w:rPr>
        <w:t>libcurl</w:t>
      </w:r>
      <w:proofErr w:type="spellEnd"/>
      <w:r w:rsidRPr="00731D84">
        <w:rPr>
          <w:lang w:eastAsia="ru-RU"/>
        </w:rPr>
        <w:t xml:space="preserve"> для выполнения HTTP-запроса и загрузки содержимого веб-страницы.</w:t>
      </w:r>
    </w:p>
    <w:p w14:paraId="065483FA" w14:textId="76950151" w:rsidR="00D85D04" w:rsidRPr="00731D84" w:rsidRDefault="00C20D0F" w:rsidP="00D85D04">
      <w:pPr>
        <w:pStyle w:val="aa"/>
        <w:numPr>
          <w:ilvl w:val="0"/>
          <w:numId w:val="15"/>
        </w:numPr>
        <w:rPr>
          <w:lang w:eastAsia="ru-RU"/>
        </w:rPr>
      </w:pPr>
      <w:r w:rsidRPr="00731D84">
        <w:rPr>
          <w:lang w:eastAsia="ru-RU"/>
        </w:rPr>
        <w:t>В случае успешной загрузки</w:t>
      </w:r>
      <w:r w:rsidR="00D85D04" w:rsidRPr="00731D84">
        <w:rPr>
          <w:lang w:eastAsia="ru-RU"/>
        </w:rPr>
        <w:t xml:space="preserve"> программа </w:t>
      </w:r>
      <w:r w:rsidR="001448E0">
        <w:rPr>
          <w:lang w:eastAsia="ru-RU"/>
        </w:rPr>
        <w:t>создает файлы</w:t>
      </w:r>
      <w:r w:rsidR="001448E0" w:rsidRPr="001448E0">
        <w:rPr>
          <w:lang w:eastAsia="ru-RU"/>
        </w:rPr>
        <w:t>.</w:t>
      </w:r>
      <w:r w:rsidR="001448E0">
        <w:rPr>
          <w:lang w:val="en-US" w:eastAsia="ru-RU"/>
        </w:rPr>
        <w:t>html</w:t>
      </w:r>
      <w:r w:rsidR="001448E0">
        <w:rPr>
          <w:lang w:eastAsia="ru-RU"/>
        </w:rPr>
        <w:t xml:space="preserve"> с указанных страниц</w:t>
      </w:r>
      <w:r w:rsidR="00D85D04" w:rsidRPr="00731D84">
        <w:rPr>
          <w:lang w:eastAsia="ru-RU"/>
        </w:rPr>
        <w:t>.</w:t>
      </w:r>
    </w:p>
    <w:p w14:paraId="7357D167" w14:textId="77777777" w:rsidR="00D85D04" w:rsidRDefault="00D85D04" w:rsidP="00D85D04">
      <w:pPr>
        <w:pStyle w:val="aa"/>
        <w:numPr>
          <w:ilvl w:val="0"/>
          <w:numId w:val="15"/>
        </w:numPr>
        <w:rPr>
          <w:lang w:eastAsia="ru-RU"/>
        </w:rPr>
      </w:pPr>
      <w:r w:rsidRPr="00731D84">
        <w:rPr>
          <w:lang w:eastAsia="ru-RU"/>
        </w:rPr>
        <w:t>Если произошла ошибка при загрузке (например, недоступность сервера), программа выводит сообщение об ошибке.</w:t>
      </w:r>
    </w:p>
    <w:p w14:paraId="37B801C7" w14:textId="2EA9B546" w:rsidR="000F04AE" w:rsidRDefault="000F04AE" w:rsidP="000F04AE">
      <w:pPr>
        <w:pStyle w:val="2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Компиляция программы</w:t>
      </w:r>
    </w:p>
    <w:p w14:paraId="605957E3" w14:textId="20181F22" w:rsidR="000F04AE" w:rsidRDefault="000F04AE" w:rsidP="000F04AE">
      <w:pPr>
        <w:rPr>
          <w:lang w:eastAsia="ru-RU"/>
        </w:rPr>
      </w:pPr>
      <w:r>
        <w:rPr>
          <w:lang w:eastAsia="ru-RU"/>
        </w:rPr>
        <w:t xml:space="preserve">Процесс разработки велся на операционной системе </w:t>
      </w:r>
      <w:r>
        <w:rPr>
          <w:lang w:val="en-US" w:eastAsia="ru-RU"/>
        </w:rPr>
        <w:t>Linux</w:t>
      </w:r>
      <w:r w:rsidRPr="000F04AE">
        <w:rPr>
          <w:lang w:eastAsia="ru-RU"/>
        </w:rPr>
        <w:t xml:space="preserve"> </w:t>
      </w:r>
      <w:r>
        <w:rPr>
          <w:lang w:val="en-US" w:eastAsia="ru-RU"/>
        </w:rPr>
        <w:t>Fedora</w:t>
      </w:r>
      <w:r>
        <w:rPr>
          <w:lang w:eastAsia="ru-RU"/>
        </w:rPr>
        <w:t xml:space="preserve">, поэтому и исполняемый файл сделан для системы </w:t>
      </w:r>
      <w:r>
        <w:rPr>
          <w:lang w:val="en-US" w:eastAsia="ru-RU"/>
        </w:rPr>
        <w:t>Linux</w:t>
      </w:r>
      <w:r w:rsidRPr="000F04AE">
        <w:rPr>
          <w:lang w:eastAsia="ru-RU"/>
        </w:rPr>
        <w:t>.</w:t>
      </w:r>
    </w:p>
    <w:p w14:paraId="58D0BC42" w14:textId="7150DC8E" w:rsidR="000F04AE" w:rsidRDefault="000F04AE" w:rsidP="000F04AE">
      <w:pPr>
        <w:rPr>
          <w:lang w:eastAsia="ru-RU"/>
        </w:rPr>
      </w:pPr>
      <w:r>
        <w:rPr>
          <w:lang w:eastAsia="ru-RU"/>
        </w:rPr>
        <w:t>Для успешной компиляции:</w:t>
      </w:r>
    </w:p>
    <w:p w14:paraId="59823B9D" w14:textId="13877C3E" w:rsidR="000F04AE" w:rsidRPr="000F04AE" w:rsidRDefault="000F04AE" w:rsidP="000F04AE">
      <w:pPr>
        <w:pStyle w:val="aa"/>
        <w:numPr>
          <w:ilvl w:val="0"/>
          <w:numId w:val="16"/>
        </w:numPr>
        <w:rPr>
          <w:lang w:eastAsia="ru-RU"/>
        </w:rPr>
      </w:pPr>
      <w:r>
        <w:rPr>
          <w:lang w:eastAsia="ru-RU"/>
        </w:rPr>
        <w:t xml:space="preserve">Скачивается библиотека </w:t>
      </w:r>
      <w:proofErr w:type="spellStart"/>
      <w:r>
        <w:rPr>
          <w:lang w:val="en-US" w:eastAsia="ru-RU"/>
        </w:rPr>
        <w:t>libcurl</w:t>
      </w:r>
      <w:proofErr w:type="spellEnd"/>
      <w:r w:rsidRPr="000F04AE">
        <w:rPr>
          <w:lang w:eastAsia="ru-RU"/>
        </w:rPr>
        <w:t xml:space="preserve">: </w:t>
      </w:r>
      <w:proofErr w:type="spellStart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sudo</w:t>
      </w:r>
      <w:proofErr w:type="spellEnd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dnf</w:t>
      </w:r>
      <w:proofErr w:type="spellEnd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install</w:t>
      </w:r>
      <w:proofErr w:type="spellEnd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libcurl-devel</w:t>
      </w:r>
      <w:proofErr w:type="spellEnd"/>
    </w:p>
    <w:p w14:paraId="3E974F98" w14:textId="626A13A3" w:rsidR="000F04AE" w:rsidRPr="000F04AE" w:rsidRDefault="000F04AE" w:rsidP="000F04AE">
      <w:pPr>
        <w:pStyle w:val="aa"/>
        <w:numPr>
          <w:ilvl w:val="0"/>
          <w:numId w:val="16"/>
        </w:numPr>
        <w:rPr>
          <w:lang w:eastAsia="ru-RU"/>
        </w:rPr>
      </w:pPr>
      <w:r>
        <w:rPr>
          <w:lang w:eastAsia="ru-RU"/>
        </w:rPr>
        <w:lastRenderedPageBreak/>
        <w:t xml:space="preserve">И затем происходит компиляция с помощью команды: </w:t>
      </w: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g++ -o </w:t>
      </w:r>
      <w:proofErr w:type="spellStart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my_program</w:t>
      </w:r>
      <w:proofErr w:type="spellEnd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main.cpp -</w:t>
      </w:r>
      <w:proofErr w:type="spellStart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lcurl</w:t>
      </w:r>
      <w:proofErr w:type="spellEnd"/>
    </w:p>
    <w:p w14:paraId="36817809" w14:textId="09CD8CB3" w:rsidR="000F04AE" w:rsidRPr="000F04AE" w:rsidRDefault="000F04AE" w:rsidP="000F04AE">
      <w:pPr>
        <w:pStyle w:val="aa"/>
        <w:ind w:left="1069" w:firstLine="0"/>
        <w:rPr>
          <w:lang w:eastAsia="ru-RU"/>
        </w:rPr>
      </w:pPr>
    </w:p>
    <w:p w14:paraId="692627EE" w14:textId="6B09256A" w:rsidR="0035298A" w:rsidRPr="00C421D5" w:rsidRDefault="00296770" w:rsidP="00C421D5">
      <w:r w:rsidRPr="00C421D5">
        <w:br w:type="page"/>
      </w:r>
    </w:p>
    <w:p w14:paraId="1C3FA258" w14:textId="2210F52F" w:rsidR="00B76C3F" w:rsidRDefault="0062592A" w:rsidP="00B653B6">
      <w:pPr>
        <w:pStyle w:val="1"/>
      </w:pPr>
      <w:bookmarkStart w:id="2" w:name="_Toc152166241"/>
      <w:r>
        <w:lastRenderedPageBreak/>
        <w:t>Код</w:t>
      </w:r>
      <w:bookmarkEnd w:id="2"/>
    </w:p>
    <w:p w14:paraId="1CBEED28" w14:textId="77777777" w:rsidR="00D85D04" w:rsidRPr="00D85D04" w:rsidRDefault="00D85D04" w:rsidP="00D85D04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D85D04">
        <w:rPr>
          <w:rFonts w:ascii="Consolas" w:eastAsia="Times New Roman" w:hAnsi="Consolas" w:cs="Times New Roman"/>
          <w:color w:val="C586C0"/>
          <w:sz w:val="24"/>
          <w:szCs w:val="24"/>
          <w:lang w:eastAsia="ru-RU"/>
        </w:rPr>
        <w:t>#include</w:t>
      </w:r>
      <w:r w:rsidRPr="00D85D04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 xml:space="preserve"> </w:t>
      </w:r>
      <w:r w:rsidRPr="00D85D04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&lt;</w:t>
      </w:r>
      <w:proofErr w:type="spellStart"/>
      <w:r w:rsidRPr="00D85D04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iostream</w:t>
      </w:r>
      <w:proofErr w:type="spellEnd"/>
      <w:r w:rsidRPr="00D85D04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&gt;</w:t>
      </w:r>
    </w:p>
    <w:p w14:paraId="639CE8AD" w14:textId="77777777" w:rsidR="00D85D04" w:rsidRPr="00D85D04" w:rsidRDefault="00D85D04" w:rsidP="00D85D04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D85D04">
        <w:rPr>
          <w:rFonts w:ascii="Consolas" w:eastAsia="Times New Roman" w:hAnsi="Consolas" w:cs="Times New Roman"/>
          <w:color w:val="C586C0"/>
          <w:sz w:val="24"/>
          <w:szCs w:val="24"/>
          <w:lang w:eastAsia="ru-RU"/>
        </w:rPr>
        <w:t>#include</w:t>
      </w:r>
      <w:r w:rsidRPr="00D85D04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 xml:space="preserve"> </w:t>
      </w:r>
      <w:r w:rsidRPr="00D85D04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&lt;</w:t>
      </w:r>
      <w:proofErr w:type="spellStart"/>
      <w:r w:rsidRPr="00D85D04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vector</w:t>
      </w:r>
      <w:proofErr w:type="spellEnd"/>
      <w:r w:rsidRPr="00D85D04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&gt;</w:t>
      </w:r>
    </w:p>
    <w:p w14:paraId="15972A30" w14:textId="77777777" w:rsidR="00D85D04" w:rsidRPr="00D85D04" w:rsidRDefault="00D85D04" w:rsidP="00D85D04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D85D04">
        <w:rPr>
          <w:rFonts w:ascii="Consolas" w:eastAsia="Times New Roman" w:hAnsi="Consolas" w:cs="Times New Roman"/>
          <w:color w:val="C586C0"/>
          <w:sz w:val="24"/>
          <w:szCs w:val="24"/>
          <w:lang w:eastAsia="ru-RU"/>
        </w:rPr>
        <w:t>#include</w:t>
      </w:r>
      <w:r w:rsidRPr="00D85D04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 xml:space="preserve"> </w:t>
      </w:r>
      <w:r w:rsidRPr="00D85D04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&lt;</w:t>
      </w:r>
      <w:proofErr w:type="spellStart"/>
      <w:r w:rsidRPr="00D85D04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thread</w:t>
      </w:r>
      <w:proofErr w:type="spellEnd"/>
      <w:r w:rsidRPr="00D85D04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&gt;</w:t>
      </w:r>
    </w:p>
    <w:p w14:paraId="633A3825" w14:textId="77777777" w:rsidR="00D85D04" w:rsidRPr="00D85D04" w:rsidRDefault="00D85D04" w:rsidP="00D85D04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D85D04">
        <w:rPr>
          <w:rFonts w:ascii="Consolas" w:eastAsia="Times New Roman" w:hAnsi="Consolas" w:cs="Times New Roman"/>
          <w:color w:val="C586C0"/>
          <w:sz w:val="24"/>
          <w:szCs w:val="24"/>
          <w:lang w:eastAsia="ru-RU"/>
        </w:rPr>
        <w:t>#include</w:t>
      </w:r>
      <w:r w:rsidRPr="00D85D04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 xml:space="preserve"> </w:t>
      </w:r>
      <w:r w:rsidRPr="00D85D04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&lt;</w:t>
      </w:r>
      <w:proofErr w:type="spellStart"/>
      <w:r w:rsidRPr="00D85D04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curl</w:t>
      </w:r>
      <w:proofErr w:type="spellEnd"/>
      <w:r w:rsidRPr="00D85D04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/</w:t>
      </w:r>
      <w:proofErr w:type="spellStart"/>
      <w:r w:rsidRPr="00D85D04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curl.h</w:t>
      </w:r>
      <w:proofErr w:type="spellEnd"/>
      <w:r w:rsidRPr="00D85D04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&gt;</w:t>
      </w:r>
    </w:p>
    <w:p w14:paraId="4B88D2EF" w14:textId="77777777" w:rsidR="00D85D04" w:rsidRPr="00D85D04" w:rsidRDefault="00D85D04" w:rsidP="00D85D04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D85D04">
        <w:rPr>
          <w:rFonts w:ascii="Consolas" w:eastAsia="Times New Roman" w:hAnsi="Consolas" w:cs="Times New Roman"/>
          <w:color w:val="C586C0"/>
          <w:sz w:val="24"/>
          <w:szCs w:val="24"/>
          <w:lang w:eastAsia="ru-RU"/>
        </w:rPr>
        <w:t>#include</w:t>
      </w:r>
      <w:r w:rsidRPr="00D85D04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 xml:space="preserve"> </w:t>
      </w:r>
      <w:r w:rsidRPr="00D85D04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&lt;</w:t>
      </w:r>
      <w:proofErr w:type="spellStart"/>
      <w:r w:rsidRPr="00D85D04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fstream</w:t>
      </w:r>
      <w:proofErr w:type="spellEnd"/>
      <w:r w:rsidRPr="00D85D04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&gt;</w:t>
      </w:r>
    </w:p>
    <w:p w14:paraId="5B10FF74" w14:textId="77777777" w:rsidR="00D85D04" w:rsidRPr="00D85D04" w:rsidRDefault="00D85D04" w:rsidP="00D85D04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</w:p>
    <w:p w14:paraId="3624DCCF" w14:textId="77777777" w:rsidR="00D85D04" w:rsidRPr="00D85D04" w:rsidRDefault="00D85D04" w:rsidP="00D85D04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D85D04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// Функция для загрузки веб-страницы</w:t>
      </w:r>
    </w:p>
    <w:p w14:paraId="3F37B89B" w14:textId="77777777" w:rsidR="00D85D04" w:rsidRPr="00D85D04" w:rsidRDefault="00D85D04" w:rsidP="00D85D04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proofErr w:type="spellStart"/>
      <w:r w:rsidRPr="00D85D04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size_t</w:t>
      </w:r>
      <w:proofErr w:type="spellEnd"/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D85D04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writeCallback</w:t>
      </w:r>
      <w:proofErr w:type="spellEnd"/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r w:rsidRPr="00D85D04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void*</w:t>
      </w: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D85D04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contents</w:t>
      </w: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proofErr w:type="spellStart"/>
      <w:r w:rsidRPr="00D85D04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size_t</w:t>
      </w:r>
      <w:proofErr w:type="spellEnd"/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D85D04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size</w:t>
      </w: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proofErr w:type="spellStart"/>
      <w:r w:rsidRPr="00D85D04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size_t</w:t>
      </w:r>
      <w:proofErr w:type="spellEnd"/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D85D04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nmemb</w:t>
      </w:r>
      <w:proofErr w:type="spellEnd"/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r w:rsidRPr="00D85D04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r w:rsidRPr="00D85D04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string</w:t>
      </w:r>
      <w:r w:rsidRPr="00D85D04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*</w:t>
      </w: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D85D04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output</w:t>
      </w: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 {</w:t>
      </w:r>
    </w:p>
    <w:p w14:paraId="57B1F01E" w14:textId="77777777" w:rsidR="00D85D04" w:rsidRPr="00D85D04" w:rsidRDefault="00D85D04" w:rsidP="00D85D04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proofErr w:type="spellStart"/>
      <w:r w:rsidRPr="00D85D04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size_t</w:t>
      </w:r>
      <w:proofErr w:type="spellEnd"/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D85D04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totalSize</w:t>
      </w:r>
      <w:proofErr w:type="spellEnd"/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D85D04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D85D04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size</w:t>
      </w: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D85D04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*</w:t>
      </w: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D85D04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nmemb</w:t>
      </w:r>
      <w:proofErr w:type="spellEnd"/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6055989F" w14:textId="77777777" w:rsidR="00D85D04" w:rsidRPr="00D85D04" w:rsidRDefault="00D85D04" w:rsidP="00D85D04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D85D04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output</w:t>
      </w: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-&gt;</w:t>
      </w:r>
      <w:r w:rsidRPr="00D85D04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append</w:t>
      </w: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spellStart"/>
      <w:r w:rsidRPr="00D85D04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static_cast</w:t>
      </w:r>
      <w:proofErr w:type="spellEnd"/>
      <w:r w:rsidRPr="00D85D04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&lt;</w:t>
      </w:r>
      <w:r w:rsidRPr="00D85D04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char</w:t>
      </w:r>
      <w:r w:rsidRPr="00D85D04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*&gt;</w:t>
      </w: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r w:rsidRPr="00D85D04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contents</w:t>
      </w: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), </w:t>
      </w:r>
      <w:proofErr w:type="spellStart"/>
      <w:r w:rsidRPr="00D85D04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totalSize</w:t>
      </w:r>
      <w:proofErr w:type="spellEnd"/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4ECCF0EA" w14:textId="77777777" w:rsidR="00D85D04" w:rsidRPr="00D85D04" w:rsidRDefault="00D85D04" w:rsidP="00D85D04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proofErr w:type="spellStart"/>
      <w:r w:rsidRPr="00D85D04">
        <w:rPr>
          <w:rFonts w:ascii="Consolas" w:eastAsia="Times New Roman" w:hAnsi="Consolas" w:cs="Times New Roman"/>
          <w:color w:val="C586C0"/>
          <w:sz w:val="24"/>
          <w:szCs w:val="24"/>
          <w:lang w:eastAsia="ru-RU"/>
        </w:rPr>
        <w:t>return</w:t>
      </w:r>
      <w:proofErr w:type="spellEnd"/>
      <w:r w:rsidRPr="00D85D04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 </w:t>
      </w:r>
      <w:proofErr w:type="spellStart"/>
      <w:r w:rsidRPr="00D85D04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totalSize</w:t>
      </w:r>
      <w:proofErr w:type="spellEnd"/>
      <w:r w:rsidRPr="00D85D04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;</w:t>
      </w:r>
    </w:p>
    <w:p w14:paraId="27432317" w14:textId="77777777" w:rsidR="00D85D04" w:rsidRPr="00D85D04" w:rsidRDefault="00D85D04" w:rsidP="00D85D04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}</w:t>
      </w:r>
    </w:p>
    <w:p w14:paraId="55A5FA47" w14:textId="77777777" w:rsidR="00D85D04" w:rsidRPr="00D85D04" w:rsidRDefault="00D85D04" w:rsidP="00D85D04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</w:p>
    <w:p w14:paraId="5B7F5639" w14:textId="77777777" w:rsidR="00D85D04" w:rsidRPr="00D85D04" w:rsidRDefault="00D85D04" w:rsidP="00D85D04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D85D04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// Функция, которую выполняет каждый поток</w:t>
      </w:r>
    </w:p>
    <w:p w14:paraId="3F1BC025" w14:textId="77777777" w:rsidR="00D85D04" w:rsidRPr="00D85D04" w:rsidRDefault="00D85D04" w:rsidP="00D85D04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D85D04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void</w:t>
      </w: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D85D04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downloadWebPage</w:t>
      </w:r>
      <w:proofErr w:type="spellEnd"/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r w:rsidRPr="00D85D04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const</w:t>
      </w: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D85D04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r w:rsidRPr="00D85D04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string</w:t>
      </w:r>
      <w:r w:rsidRPr="00D85D04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&amp;</w:t>
      </w: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D85D04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url</w:t>
      </w:r>
      <w:proofErr w:type="spellEnd"/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r w:rsidRPr="00D85D04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const</w:t>
      </w: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D85D04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r w:rsidRPr="00D85D04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string</w:t>
      </w:r>
      <w:r w:rsidRPr="00D85D04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&amp;</w:t>
      </w: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D85D04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filename</w:t>
      </w: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 {</w:t>
      </w:r>
    </w:p>
    <w:p w14:paraId="26A71373" w14:textId="77777777" w:rsidR="00D85D04" w:rsidRPr="00D85D04" w:rsidRDefault="00D85D04" w:rsidP="00D85D04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CURL</w:t>
      </w:r>
      <w:r w:rsidRPr="00D85D04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*</w:t>
      </w: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curl </w:t>
      </w:r>
      <w:r w:rsidRPr="00D85D04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D85D04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curl_easy_init</w:t>
      </w:r>
      <w:proofErr w:type="spellEnd"/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();</w:t>
      </w:r>
    </w:p>
    <w:p w14:paraId="72A1EB9B" w14:textId="77777777" w:rsidR="00D85D04" w:rsidRPr="00D85D04" w:rsidRDefault="00D85D04" w:rsidP="00D85D04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D85D04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if</w:t>
      </w: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(curl) {</w:t>
      </w:r>
    </w:p>
    <w:p w14:paraId="48D8886D" w14:textId="77777777" w:rsidR="00D85D04" w:rsidRPr="00D85D04" w:rsidRDefault="00D85D04" w:rsidP="00D85D04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proofErr w:type="spellStart"/>
      <w:r w:rsidRPr="00D85D04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curl_easy_setopt</w:t>
      </w:r>
      <w:proofErr w:type="spellEnd"/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(curl, CURLOPT_URL, </w:t>
      </w:r>
      <w:proofErr w:type="spellStart"/>
      <w:r w:rsidRPr="00D85D04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url</w:t>
      </w: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.</w:t>
      </w:r>
      <w:r w:rsidRPr="00D85D04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c_str</w:t>
      </w:r>
      <w:proofErr w:type="spellEnd"/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());</w:t>
      </w:r>
    </w:p>
    <w:p w14:paraId="35F6A5D3" w14:textId="77777777" w:rsidR="00D85D04" w:rsidRPr="00D85D04" w:rsidRDefault="00D85D04" w:rsidP="00D85D04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52445C87" w14:textId="77777777" w:rsidR="00D85D04" w:rsidRPr="00D85D04" w:rsidRDefault="00D85D04" w:rsidP="00D85D04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D85D04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        </w:t>
      </w:r>
      <w:r w:rsidRPr="00D85D04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// Буфер для хранения загруженной веб-страницы</w:t>
      </w:r>
    </w:p>
    <w:p w14:paraId="239E8ED2" w14:textId="77777777" w:rsidR="00D85D04" w:rsidRPr="00D85D04" w:rsidRDefault="00D85D04" w:rsidP="00D85D04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        </w:t>
      </w:r>
      <w:proofErr w:type="spellStart"/>
      <w:r w:rsidRPr="00D85D04">
        <w:rPr>
          <w:rFonts w:ascii="Consolas" w:eastAsia="Times New Roman" w:hAnsi="Consolas" w:cs="Times New Roman"/>
          <w:color w:val="4EC9B0"/>
          <w:sz w:val="24"/>
          <w:szCs w:val="24"/>
          <w:lang w:eastAsia="ru-RU"/>
        </w:rPr>
        <w:t>std</w:t>
      </w:r>
      <w:proofErr w:type="spellEnd"/>
      <w:r w:rsidRPr="00D85D04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::</w:t>
      </w:r>
      <w:proofErr w:type="spellStart"/>
      <w:r w:rsidRPr="00D85D04">
        <w:rPr>
          <w:rFonts w:ascii="Consolas" w:eastAsia="Times New Roman" w:hAnsi="Consolas" w:cs="Times New Roman"/>
          <w:color w:val="4EC9B0"/>
          <w:sz w:val="24"/>
          <w:szCs w:val="24"/>
          <w:lang w:eastAsia="ru-RU"/>
        </w:rPr>
        <w:t>string</w:t>
      </w:r>
      <w:proofErr w:type="spellEnd"/>
      <w:r w:rsidRPr="00D85D04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 </w:t>
      </w:r>
      <w:proofErr w:type="spellStart"/>
      <w:r w:rsidRPr="00D85D04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buffer</w:t>
      </w:r>
      <w:proofErr w:type="spellEnd"/>
      <w:r w:rsidRPr="00D85D04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;</w:t>
      </w:r>
    </w:p>
    <w:p w14:paraId="14D9D7B9" w14:textId="77777777" w:rsidR="00D85D04" w:rsidRPr="00D85D04" w:rsidRDefault="00D85D04" w:rsidP="00D85D04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</w:p>
    <w:p w14:paraId="043587FD" w14:textId="77777777" w:rsidR="00D85D04" w:rsidRPr="00D85D04" w:rsidRDefault="00D85D04" w:rsidP="00D85D04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D85D04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 xml:space="preserve">        // Установка </w:t>
      </w:r>
      <w:proofErr w:type="spellStart"/>
      <w:r w:rsidRPr="00D85D04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колбека</w:t>
      </w:r>
      <w:proofErr w:type="spellEnd"/>
      <w:r w:rsidRPr="00D85D04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 xml:space="preserve"> для записи данных в буфер</w:t>
      </w:r>
    </w:p>
    <w:p w14:paraId="14AE95BB" w14:textId="77777777" w:rsidR="00D85D04" w:rsidRPr="00D85D04" w:rsidRDefault="00D85D04" w:rsidP="00D85D04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        </w:t>
      </w:r>
      <w:proofErr w:type="spellStart"/>
      <w:r w:rsidRPr="00D85D04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curl_easy_setopt</w:t>
      </w:r>
      <w:proofErr w:type="spellEnd"/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(curl, CURLOPT_WRITEFUNCTION, </w:t>
      </w:r>
      <w:proofErr w:type="spellStart"/>
      <w:r w:rsidRPr="00D85D04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writeCallback</w:t>
      </w:r>
      <w:proofErr w:type="spellEnd"/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08B2EFD8" w14:textId="77777777" w:rsidR="00D85D04" w:rsidRPr="00D85D04" w:rsidRDefault="00D85D04" w:rsidP="00D85D04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proofErr w:type="spellStart"/>
      <w:r w:rsidRPr="00D85D04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curl_easy_setopt</w:t>
      </w:r>
      <w:proofErr w:type="spellEnd"/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(curl, CURLOPT_WRITEDATA, </w:t>
      </w:r>
      <w:r w:rsidRPr="00D85D04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&amp;</w:t>
      </w:r>
      <w:r w:rsidRPr="00D85D04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buffer</w:t>
      </w: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53A7DAD4" w14:textId="77777777" w:rsidR="00D85D04" w:rsidRPr="00D85D04" w:rsidRDefault="00D85D04" w:rsidP="00D85D04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6982DB0B" w14:textId="77777777" w:rsidR="00D85D04" w:rsidRPr="00D85D04" w:rsidRDefault="00D85D04" w:rsidP="00D85D04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D85D04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        // </w:t>
      </w:r>
      <w:r w:rsidRPr="00D85D04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Выполнение</w:t>
      </w:r>
      <w:r w:rsidRPr="00D85D04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 </w:t>
      </w:r>
      <w:r w:rsidRPr="00D85D04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запроса</w:t>
      </w:r>
    </w:p>
    <w:p w14:paraId="5C1A21A4" w14:textId="77777777" w:rsidR="00D85D04" w:rsidRPr="00D85D04" w:rsidRDefault="00D85D04" w:rsidP="00D85D04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proofErr w:type="spellStart"/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CURLcode</w:t>
      </w:r>
      <w:proofErr w:type="spellEnd"/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D85D04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res</w:t>
      </w: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D85D04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D85D04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curl_easy_perform</w:t>
      </w:r>
      <w:proofErr w:type="spellEnd"/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(curl);</w:t>
      </w:r>
    </w:p>
    <w:p w14:paraId="718978F3" w14:textId="77777777" w:rsidR="00D85D04" w:rsidRPr="00D85D04" w:rsidRDefault="00D85D04" w:rsidP="00D85D04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41F20374" w14:textId="77777777" w:rsidR="00D85D04" w:rsidRPr="00D85D04" w:rsidRDefault="00D85D04" w:rsidP="00D85D04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D85D04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        // </w:t>
      </w:r>
      <w:r w:rsidRPr="00D85D04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Обработка</w:t>
      </w:r>
      <w:r w:rsidRPr="00D85D04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 </w:t>
      </w:r>
      <w:r w:rsidRPr="00D85D04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ошибок</w:t>
      </w:r>
    </w:p>
    <w:p w14:paraId="7C7B58AC" w14:textId="77777777" w:rsidR="00D85D04" w:rsidRPr="00D85D04" w:rsidRDefault="00D85D04" w:rsidP="00D85D04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r w:rsidRPr="00D85D04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if</w:t>
      </w: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(</w:t>
      </w:r>
      <w:r w:rsidRPr="00D85D04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res</w:t>
      </w: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D85D04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!=</w:t>
      </w: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CURLE_OK) {</w:t>
      </w:r>
    </w:p>
    <w:p w14:paraId="2305AF07" w14:textId="77777777" w:rsidR="00D85D04" w:rsidRPr="00D85D04" w:rsidRDefault="00D85D04" w:rsidP="00D85D04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</w:t>
      </w:r>
      <w:r w:rsidRPr="00D85D04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spellStart"/>
      <w:r w:rsidRPr="00D85D04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cerr</w:t>
      </w:r>
      <w:proofErr w:type="spellEnd"/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D85D04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D85D04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"Error downloading "</w:t>
      </w: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D85D04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D85D04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url</w:t>
      </w:r>
      <w:proofErr w:type="spellEnd"/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D85D04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D85D04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": "</w:t>
      </w: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D85D04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&lt;&lt;</w:t>
      </w: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D85D04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curl_easy_strerror</w:t>
      </w:r>
      <w:proofErr w:type="spellEnd"/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r w:rsidRPr="00D85D04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res</w:t>
      </w: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) </w:t>
      </w:r>
      <w:r w:rsidRPr="00D85D04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&lt;&lt;</w:t>
      </w: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D85D04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spellStart"/>
      <w:r w:rsidRPr="00D85D04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endl</w:t>
      </w:r>
      <w:proofErr w:type="spellEnd"/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2C1872CA" w14:textId="77777777" w:rsidR="00D85D04" w:rsidRPr="00D85D04" w:rsidRDefault="00D85D04" w:rsidP="00D85D04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} </w:t>
      </w:r>
      <w:proofErr w:type="spellStart"/>
      <w:r w:rsidRPr="00D85D04">
        <w:rPr>
          <w:rFonts w:ascii="Consolas" w:eastAsia="Times New Roman" w:hAnsi="Consolas" w:cs="Times New Roman"/>
          <w:color w:val="C586C0"/>
          <w:sz w:val="24"/>
          <w:szCs w:val="24"/>
          <w:lang w:eastAsia="ru-RU"/>
        </w:rPr>
        <w:t>else</w:t>
      </w:r>
      <w:proofErr w:type="spellEnd"/>
      <w:r w:rsidRPr="00D85D04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 {</w:t>
      </w:r>
    </w:p>
    <w:p w14:paraId="40F881A8" w14:textId="77777777" w:rsidR="00D85D04" w:rsidRPr="00D85D04" w:rsidRDefault="00D85D04" w:rsidP="00D85D04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D85D04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            // Сохранение в буфере в файл</w:t>
      </w:r>
    </w:p>
    <w:p w14:paraId="1892CE72" w14:textId="77777777" w:rsidR="00D85D04" w:rsidRPr="00D85D04" w:rsidRDefault="00D85D04" w:rsidP="00D85D04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            </w:t>
      </w:r>
      <w:r w:rsidRPr="00D85D04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spellStart"/>
      <w:r w:rsidRPr="00D85D04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ofstream</w:t>
      </w:r>
      <w:proofErr w:type="spellEnd"/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D85D04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outputFile</w:t>
      </w:r>
      <w:proofErr w:type="spellEnd"/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r w:rsidRPr="00D85D04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filename</w:t>
      </w: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530698AB" w14:textId="77777777" w:rsidR="00D85D04" w:rsidRPr="00D85D04" w:rsidRDefault="00D85D04" w:rsidP="00D85D04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</w:t>
      </w:r>
      <w:r w:rsidRPr="00D85D04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if</w:t>
      </w: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(</w:t>
      </w:r>
      <w:proofErr w:type="spellStart"/>
      <w:r w:rsidRPr="00D85D04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outputFile</w:t>
      </w: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.</w:t>
      </w:r>
      <w:r w:rsidRPr="00D85D04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is_open</w:t>
      </w:r>
      <w:proofErr w:type="spellEnd"/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()) {</w:t>
      </w:r>
    </w:p>
    <w:p w14:paraId="3F1BCD3C" w14:textId="77777777" w:rsidR="00D85D04" w:rsidRPr="00D85D04" w:rsidRDefault="00D85D04" w:rsidP="00D85D04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    </w:t>
      </w:r>
      <w:proofErr w:type="spellStart"/>
      <w:r w:rsidRPr="00D85D04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outputFile</w:t>
      </w:r>
      <w:proofErr w:type="spellEnd"/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D85D04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D85D04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buffer</w:t>
      </w: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289D4CF7" w14:textId="77777777" w:rsidR="00D85D04" w:rsidRPr="00D85D04" w:rsidRDefault="00D85D04" w:rsidP="00D85D04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    </w:t>
      </w:r>
      <w:r w:rsidRPr="00D85D04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spellStart"/>
      <w:r w:rsidRPr="00D85D04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cout</w:t>
      </w:r>
      <w:proofErr w:type="spellEnd"/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D85D04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D85D04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"Downloaded content from "</w:t>
      </w: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D85D04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D85D04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url</w:t>
      </w:r>
      <w:proofErr w:type="spellEnd"/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D85D04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D85D04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 saved to "</w:t>
      </w: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D85D04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D85D04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filename</w:t>
      </w: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D85D04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D85D04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spellStart"/>
      <w:r w:rsidRPr="00D85D04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endl</w:t>
      </w:r>
      <w:proofErr w:type="spellEnd"/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359E753A" w14:textId="77777777" w:rsidR="00D85D04" w:rsidRPr="00D85D04" w:rsidRDefault="00D85D04" w:rsidP="00D85D04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lastRenderedPageBreak/>
        <w:t xml:space="preserve">            } </w:t>
      </w:r>
      <w:r w:rsidRPr="00D85D04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else</w:t>
      </w: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{</w:t>
      </w:r>
    </w:p>
    <w:p w14:paraId="1B03EF37" w14:textId="77777777" w:rsidR="00D85D04" w:rsidRPr="00D85D04" w:rsidRDefault="00D85D04" w:rsidP="00D85D04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    </w:t>
      </w:r>
      <w:r w:rsidRPr="00D85D04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spellStart"/>
      <w:r w:rsidRPr="00D85D04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cerr</w:t>
      </w:r>
      <w:proofErr w:type="spellEnd"/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D85D04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D85D04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"Error opening file "</w:t>
      </w: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D85D04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D85D04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filename</w:t>
      </w: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D85D04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D85D04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 for writing."</w:t>
      </w: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D85D04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D85D04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spellStart"/>
      <w:r w:rsidRPr="00D85D04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endl</w:t>
      </w:r>
      <w:proofErr w:type="spellEnd"/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00FCCCDA" w14:textId="77777777" w:rsidR="00D85D04" w:rsidRPr="00D85D04" w:rsidRDefault="00D85D04" w:rsidP="00D85D04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        }</w:t>
      </w:r>
    </w:p>
    <w:p w14:paraId="7D4B7FB0" w14:textId="77777777" w:rsidR="00D85D04" w:rsidRPr="00D85D04" w:rsidRDefault="00D85D04" w:rsidP="00D85D04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    }</w:t>
      </w:r>
    </w:p>
    <w:p w14:paraId="546E817E" w14:textId="77777777" w:rsidR="00D85D04" w:rsidRPr="00D85D04" w:rsidRDefault="00D85D04" w:rsidP="00D85D04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2E6A9C36" w14:textId="77777777" w:rsidR="00D85D04" w:rsidRPr="00D85D04" w:rsidRDefault="00D85D04" w:rsidP="00D85D04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D85D04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        // </w:t>
      </w:r>
      <w:r w:rsidRPr="00D85D04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Освобождение</w:t>
      </w:r>
      <w:r w:rsidRPr="00D85D04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 </w:t>
      </w:r>
      <w:r w:rsidRPr="00D85D04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ресурсов</w:t>
      </w:r>
      <w:r w:rsidRPr="00D85D04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 CURL</w:t>
      </w:r>
    </w:p>
    <w:p w14:paraId="4AF78A80" w14:textId="77777777" w:rsidR="00D85D04" w:rsidRPr="00D85D04" w:rsidRDefault="00D85D04" w:rsidP="00D85D04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proofErr w:type="spellStart"/>
      <w:r w:rsidRPr="00D85D04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curl_easy_cleanup</w:t>
      </w:r>
      <w:proofErr w:type="spellEnd"/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(curl);</w:t>
      </w:r>
    </w:p>
    <w:p w14:paraId="158923E6" w14:textId="77777777" w:rsidR="00D85D04" w:rsidRPr="00D85D04" w:rsidRDefault="00D85D04" w:rsidP="00D85D04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}</w:t>
      </w:r>
    </w:p>
    <w:p w14:paraId="4932E866" w14:textId="77777777" w:rsidR="00D85D04" w:rsidRPr="00D85D04" w:rsidRDefault="00D85D04" w:rsidP="00D85D04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}</w:t>
      </w:r>
    </w:p>
    <w:p w14:paraId="410A7396" w14:textId="77777777" w:rsidR="00D85D04" w:rsidRPr="00D85D04" w:rsidRDefault="00D85D04" w:rsidP="00D85D04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490115DC" w14:textId="77777777" w:rsidR="00D85D04" w:rsidRPr="00D85D04" w:rsidRDefault="00D85D04" w:rsidP="00D85D04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D85D04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D85D04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main</w:t>
      </w: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() {</w:t>
      </w:r>
    </w:p>
    <w:p w14:paraId="49B086FE" w14:textId="77777777" w:rsidR="00D85D04" w:rsidRPr="00D85D04" w:rsidRDefault="00D85D04" w:rsidP="00D85D04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D85D04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    // </w:t>
      </w:r>
      <w:r w:rsidRPr="00D85D04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Список</w:t>
      </w:r>
      <w:r w:rsidRPr="00D85D04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 URL-</w:t>
      </w:r>
      <w:r w:rsidRPr="00D85D04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адресов</w:t>
      </w:r>
      <w:r w:rsidRPr="00D85D04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 </w:t>
      </w:r>
      <w:r w:rsidRPr="00D85D04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для</w:t>
      </w:r>
      <w:r w:rsidRPr="00D85D04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 </w:t>
      </w:r>
      <w:r w:rsidRPr="00D85D04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загрузки</w:t>
      </w:r>
    </w:p>
    <w:p w14:paraId="14379199" w14:textId="77777777" w:rsidR="00D85D04" w:rsidRPr="00D85D04" w:rsidRDefault="00D85D04" w:rsidP="00D85D04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D85D04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r w:rsidRPr="00D85D04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vector</w:t>
      </w:r>
      <w:r w:rsidRPr="00D85D04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&lt;</w:t>
      </w:r>
      <w:r w:rsidRPr="00D85D04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r w:rsidRPr="00D85D04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string</w:t>
      </w:r>
      <w:r w:rsidRPr="00D85D04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&gt;</w:t>
      </w: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D85D04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urls</w:t>
      </w:r>
      <w:proofErr w:type="spellEnd"/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D85D04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{};</w:t>
      </w:r>
    </w:p>
    <w:p w14:paraId="32D94D76" w14:textId="77777777" w:rsidR="00D85D04" w:rsidRPr="00D85D04" w:rsidRDefault="00D85D04" w:rsidP="00D85D04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557D6828" w14:textId="77777777" w:rsidR="00D85D04" w:rsidRPr="00D85D04" w:rsidRDefault="00D85D04" w:rsidP="00D85D04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D85D04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    </w:t>
      </w:r>
      <w:r w:rsidRPr="00D85D04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 xml:space="preserve">// </w:t>
      </w:r>
      <w:proofErr w:type="spellStart"/>
      <w:r w:rsidRPr="00D85D04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Пополение</w:t>
      </w:r>
      <w:proofErr w:type="spellEnd"/>
      <w:r w:rsidRPr="00D85D04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 xml:space="preserve"> адресов</w:t>
      </w:r>
    </w:p>
    <w:p w14:paraId="47119A87" w14:textId="77777777" w:rsidR="00D85D04" w:rsidRPr="00D85D04" w:rsidRDefault="00D85D04" w:rsidP="00D85D04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    </w:t>
      </w:r>
      <w:proofErr w:type="spellStart"/>
      <w:r w:rsidRPr="00D85D04">
        <w:rPr>
          <w:rFonts w:ascii="Consolas" w:eastAsia="Times New Roman" w:hAnsi="Consolas" w:cs="Times New Roman"/>
          <w:color w:val="4EC9B0"/>
          <w:sz w:val="24"/>
          <w:szCs w:val="24"/>
          <w:lang w:eastAsia="ru-RU"/>
        </w:rPr>
        <w:t>std</w:t>
      </w:r>
      <w:proofErr w:type="spellEnd"/>
      <w:r w:rsidRPr="00D85D04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::</w:t>
      </w:r>
      <w:proofErr w:type="spellStart"/>
      <w:r w:rsidRPr="00D85D04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cout</w:t>
      </w:r>
      <w:proofErr w:type="spellEnd"/>
      <w:r w:rsidRPr="00D85D04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 </w:t>
      </w:r>
      <w:r w:rsidRPr="00D85D04">
        <w:rPr>
          <w:rFonts w:ascii="Consolas" w:eastAsia="Times New Roman" w:hAnsi="Consolas" w:cs="Times New Roman"/>
          <w:color w:val="DCDCAA"/>
          <w:sz w:val="24"/>
          <w:szCs w:val="24"/>
          <w:lang w:eastAsia="ru-RU"/>
        </w:rPr>
        <w:t>&lt;&lt;</w:t>
      </w: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 </w:t>
      </w:r>
      <w:r w:rsidRPr="00D85D04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 xml:space="preserve">"Введите </w:t>
      </w:r>
      <w:proofErr w:type="spellStart"/>
      <w:r w:rsidRPr="00D85D04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url</w:t>
      </w:r>
      <w:proofErr w:type="spellEnd"/>
      <w:r w:rsidRPr="00D85D04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 xml:space="preserve"> адреса через </w:t>
      </w:r>
      <w:proofErr w:type="spellStart"/>
      <w:r w:rsidRPr="00D85D04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enter</w:t>
      </w:r>
      <w:proofErr w:type="spellEnd"/>
      <w:r w:rsidRPr="00D85D04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, когда закончите, введите 0: "</w:t>
      </w: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 </w:t>
      </w:r>
      <w:r w:rsidRPr="00D85D04">
        <w:rPr>
          <w:rFonts w:ascii="Consolas" w:eastAsia="Times New Roman" w:hAnsi="Consolas" w:cs="Times New Roman"/>
          <w:color w:val="DCDCAA"/>
          <w:sz w:val="24"/>
          <w:szCs w:val="24"/>
          <w:lang w:eastAsia="ru-RU"/>
        </w:rPr>
        <w:t>&lt;&lt;</w:t>
      </w: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 </w:t>
      </w:r>
      <w:proofErr w:type="spellStart"/>
      <w:r w:rsidRPr="00D85D04">
        <w:rPr>
          <w:rFonts w:ascii="Consolas" w:eastAsia="Times New Roman" w:hAnsi="Consolas" w:cs="Times New Roman"/>
          <w:color w:val="4EC9B0"/>
          <w:sz w:val="24"/>
          <w:szCs w:val="24"/>
          <w:lang w:eastAsia="ru-RU"/>
        </w:rPr>
        <w:t>std</w:t>
      </w:r>
      <w:proofErr w:type="spellEnd"/>
      <w:r w:rsidRPr="00D85D04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::</w:t>
      </w:r>
      <w:proofErr w:type="spellStart"/>
      <w:r w:rsidRPr="00D85D04">
        <w:rPr>
          <w:rFonts w:ascii="Consolas" w:eastAsia="Times New Roman" w:hAnsi="Consolas" w:cs="Times New Roman"/>
          <w:color w:val="DCDCAA"/>
          <w:sz w:val="24"/>
          <w:szCs w:val="24"/>
          <w:lang w:eastAsia="ru-RU"/>
        </w:rPr>
        <w:t>endl</w:t>
      </w:r>
      <w:proofErr w:type="spellEnd"/>
      <w:r w:rsidRPr="00D85D04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;</w:t>
      </w:r>
    </w:p>
    <w:p w14:paraId="0961F846" w14:textId="77777777" w:rsidR="00D85D04" w:rsidRPr="00D85D04" w:rsidRDefault="00D85D04" w:rsidP="00D85D04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</w:p>
    <w:p w14:paraId="0E7E56FF" w14:textId="77777777" w:rsidR="00D85D04" w:rsidRPr="00D85D04" w:rsidRDefault="00D85D04" w:rsidP="00D85D04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    </w:t>
      </w:r>
      <w:r w:rsidRPr="00D85D04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r w:rsidRPr="00D85D04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string</w:t>
      </w: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D85D04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url</w:t>
      </w:r>
      <w:proofErr w:type="spellEnd"/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1FDC25A4" w14:textId="77777777" w:rsidR="00D85D04" w:rsidRPr="00D85D04" w:rsidRDefault="00D85D04" w:rsidP="00D85D04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D85D04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do</w:t>
      </w: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{</w:t>
      </w:r>
    </w:p>
    <w:p w14:paraId="5B9CD679" w14:textId="77777777" w:rsidR="00D85D04" w:rsidRPr="00D85D04" w:rsidRDefault="00D85D04" w:rsidP="00D85D04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r w:rsidRPr="00D85D04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spellStart"/>
      <w:r w:rsidRPr="00D85D04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cin</w:t>
      </w:r>
      <w:proofErr w:type="spellEnd"/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D85D04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&gt;&gt;</w:t>
      </w: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D85D04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url</w:t>
      </w:r>
      <w:proofErr w:type="spellEnd"/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; </w:t>
      </w:r>
    </w:p>
    <w:p w14:paraId="2ADCCE41" w14:textId="77777777" w:rsidR="00D85D04" w:rsidRPr="00D85D04" w:rsidRDefault="00D85D04" w:rsidP="00D85D04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proofErr w:type="spellStart"/>
      <w:r w:rsidRPr="00D85D04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urls</w:t>
      </w: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.</w:t>
      </w:r>
      <w:r w:rsidRPr="00D85D04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push_back</w:t>
      </w:r>
      <w:proofErr w:type="spellEnd"/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spellStart"/>
      <w:r w:rsidRPr="00D85D04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url</w:t>
      </w:r>
      <w:proofErr w:type="spellEnd"/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73E15579" w14:textId="77777777" w:rsidR="00D85D04" w:rsidRDefault="00D85D04" w:rsidP="00D85D04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} </w:t>
      </w:r>
      <w:r w:rsidRPr="00D85D04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while</w:t>
      </w: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(</w:t>
      </w:r>
      <w:proofErr w:type="spellStart"/>
      <w:r w:rsidRPr="00D85D04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url</w:t>
      </w:r>
      <w:proofErr w:type="spellEnd"/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D85D04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!=</w:t>
      </w: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D85D04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"0"</w:t>
      </w: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);</w:t>
      </w:r>
    </w:p>
    <w:p w14:paraId="519A1447" w14:textId="652247DE" w:rsidR="006206DA" w:rsidRPr="006206DA" w:rsidRDefault="006206DA" w:rsidP="006206DA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 xml:space="preserve">    </w:t>
      </w:r>
      <w:proofErr w:type="spellStart"/>
      <w:r w:rsidRPr="006206DA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urls</w:t>
      </w:r>
      <w:r w:rsidRPr="006206DA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.</w:t>
      </w:r>
      <w:r w:rsidRPr="006206DA">
        <w:rPr>
          <w:rFonts w:ascii="Consolas" w:eastAsia="Times New Roman" w:hAnsi="Consolas" w:cs="Times New Roman"/>
          <w:color w:val="DCDCAA"/>
          <w:sz w:val="24"/>
          <w:szCs w:val="24"/>
          <w:lang w:eastAsia="ru-RU"/>
        </w:rPr>
        <w:t>pop_back</w:t>
      </w:r>
      <w:proofErr w:type="spellEnd"/>
      <w:r w:rsidRPr="006206DA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();</w:t>
      </w:r>
    </w:p>
    <w:p w14:paraId="56106601" w14:textId="77777777" w:rsidR="006206DA" w:rsidRPr="00D85D04" w:rsidRDefault="006206DA" w:rsidP="00D85D04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</w:p>
    <w:p w14:paraId="2698F633" w14:textId="77777777" w:rsidR="00D85D04" w:rsidRPr="00D85D04" w:rsidRDefault="00D85D04" w:rsidP="00D85D04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</w:p>
    <w:p w14:paraId="5529C417" w14:textId="77777777" w:rsidR="00D85D04" w:rsidRPr="00D85D04" w:rsidRDefault="00D85D04" w:rsidP="00D85D04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D85D04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    // Вектор для хранения потоков</w:t>
      </w:r>
    </w:p>
    <w:p w14:paraId="3E547DB9" w14:textId="77777777" w:rsidR="00D85D04" w:rsidRPr="00D85D04" w:rsidRDefault="00D85D04" w:rsidP="00D85D04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    </w:t>
      </w:r>
      <w:proofErr w:type="spellStart"/>
      <w:r w:rsidRPr="00D85D04">
        <w:rPr>
          <w:rFonts w:ascii="Consolas" w:eastAsia="Times New Roman" w:hAnsi="Consolas" w:cs="Times New Roman"/>
          <w:color w:val="4EC9B0"/>
          <w:sz w:val="24"/>
          <w:szCs w:val="24"/>
          <w:lang w:eastAsia="ru-RU"/>
        </w:rPr>
        <w:t>std</w:t>
      </w:r>
      <w:proofErr w:type="spellEnd"/>
      <w:r w:rsidRPr="00D85D04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::</w:t>
      </w:r>
      <w:proofErr w:type="spellStart"/>
      <w:r w:rsidRPr="00D85D04">
        <w:rPr>
          <w:rFonts w:ascii="Consolas" w:eastAsia="Times New Roman" w:hAnsi="Consolas" w:cs="Times New Roman"/>
          <w:color w:val="4EC9B0"/>
          <w:sz w:val="24"/>
          <w:szCs w:val="24"/>
          <w:lang w:eastAsia="ru-RU"/>
        </w:rPr>
        <w:t>vector</w:t>
      </w:r>
      <w:proofErr w:type="spellEnd"/>
      <w:r w:rsidRPr="00D85D04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&lt;</w:t>
      </w:r>
      <w:proofErr w:type="spellStart"/>
      <w:r w:rsidRPr="00D85D04">
        <w:rPr>
          <w:rFonts w:ascii="Consolas" w:eastAsia="Times New Roman" w:hAnsi="Consolas" w:cs="Times New Roman"/>
          <w:color w:val="4EC9B0"/>
          <w:sz w:val="24"/>
          <w:szCs w:val="24"/>
          <w:lang w:eastAsia="ru-RU"/>
        </w:rPr>
        <w:t>std</w:t>
      </w:r>
      <w:proofErr w:type="spellEnd"/>
      <w:r w:rsidRPr="00D85D04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::</w:t>
      </w:r>
      <w:proofErr w:type="spellStart"/>
      <w:r w:rsidRPr="00D85D04">
        <w:rPr>
          <w:rFonts w:ascii="Consolas" w:eastAsia="Times New Roman" w:hAnsi="Consolas" w:cs="Times New Roman"/>
          <w:color w:val="4EC9B0"/>
          <w:sz w:val="24"/>
          <w:szCs w:val="24"/>
          <w:lang w:eastAsia="ru-RU"/>
        </w:rPr>
        <w:t>thread</w:t>
      </w:r>
      <w:proofErr w:type="spellEnd"/>
      <w:r w:rsidRPr="00D85D04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&gt;</w:t>
      </w: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 </w:t>
      </w:r>
      <w:proofErr w:type="spellStart"/>
      <w:r w:rsidRPr="00D85D04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threads</w:t>
      </w:r>
      <w:proofErr w:type="spellEnd"/>
      <w:r w:rsidRPr="00D85D04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;</w:t>
      </w:r>
    </w:p>
    <w:p w14:paraId="4A67F41A" w14:textId="77777777" w:rsidR="00D85D04" w:rsidRPr="00D85D04" w:rsidRDefault="00D85D04" w:rsidP="00D85D04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</w:p>
    <w:p w14:paraId="110C77BE" w14:textId="77777777" w:rsidR="00D85D04" w:rsidRPr="00D85D04" w:rsidRDefault="00D85D04" w:rsidP="00D85D04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D85D04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    // Запуск потоков для загрузки веб-страниц</w:t>
      </w:r>
    </w:p>
    <w:p w14:paraId="265A75E3" w14:textId="77777777" w:rsidR="00D85D04" w:rsidRPr="00D85D04" w:rsidRDefault="00D85D04" w:rsidP="00D85D04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    </w:t>
      </w:r>
      <w:r w:rsidRPr="00D85D04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for</w:t>
      </w: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(</w:t>
      </w:r>
      <w:proofErr w:type="spellStart"/>
      <w:r w:rsidRPr="00D85D04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size_t</w:t>
      </w:r>
      <w:proofErr w:type="spellEnd"/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D85D04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</w:t>
      </w:r>
      <w:proofErr w:type="spellEnd"/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D85D04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D85D04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</w:t>
      </w: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; </w:t>
      </w:r>
      <w:proofErr w:type="spellStart"/>
      <w:r w:rsidRPr="00D85D04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</w:t>
      </w:r>
      <w:proofErr w:type="spellEnd"/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D85D04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&lt;</w:t>
      </w: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D85D04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urls</w:t>
      </w: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.</w:t>
      </w:r>
      <w:r w:rsidRPr="00D85D04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size</w:t>
      </w:r>
      <w:proofErr w:type="spellEnd"/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(); </w:t>
      </w:r>
      <w:r w:rsidRPr="00D85D04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++</w:t>
      </w:r>
      <w:proofErr w:type="spellStart"/>
      <w:r w:rsidRPr="00D85D04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</w:t>
      </w:r>
      <w:proofErr w:type="spellEnd"/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 {</w:t>
      </w:r>
    </w:p>
    <w:p w14:paraId="77695257" w14:textId="77777777" w:rsidR="00D85D04" w:rsidRPr="00D85D04" w:rsidRDefault="00D85D04" w:rsidP="00D85D04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proofErr w:type="spellStart"/>
      <w:r w:rsidRPr="00D85D04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threads</w:t>
      </w: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.</w:t>
      </w:r>
      <w:r w:rsidRPr="00D85D04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emplace_back</w:t>
      </w:r>
      <w:proofErr w:type="spellEnd"/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spellStart"/>
      <w:r w:rsidRPr="00D85D04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downloadWebPage</w:t>
      </w:r>
      <w:proofErr w:type="spellEnd"/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proofErr w:type="spellStart"/>
      <w:r w:rsidRPr="00D85D04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urls</w:t>
      </w:r>
      <w:proofErr w:type="spellEnd"/>
      <w:r w:rsidRPr="00D85D04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[</w:t>
      </w:r>
      <w:proofErr w:type="spellStart"/>
      <w:r w:rsidRPr="00D85D04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</w:t>
      </w:r>
      <w:proofErr w:type="spellEnd"/>
      <w:r w:rsidRPr="00D85D04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]</w:t>
      </w: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r w:rsidRPr="00D85D04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"output"</w:t>
      </w: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D85D04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+</w:t>
      </w: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D85D04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spellStart"/>
      <w:r w:rsidRPr="00D85D04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to_string</w:t>
      </w:r>
      <w:proofErr w:type="spellEnd"/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spellStart"/>
      <w:r w:rsidRPr="00D85D04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</w:t>
      </w:r>
      <w:proofErr w:type="spellEnd"/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) </w:t>
      </w:r>
      <w:r w:rsidRPr="00D85D04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+</w:t>
      </w: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D85D04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".html"</w:t>
      </w: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1E88BB62" w14:textId="77777777" w:rsidR="00D85D04" w:rsidRPr="00D85D04" w:rsidRDefault="00D85D04" w:rsidP="00D85D04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}</w:t>
      </w:r>
    </w:p>
    <w:p w14:paraId="7E89681A" w14:textId="77777777" w:rsidR="00D85D04" w:rsidRPr="00D85D04" w:rsidRDefault="00D85D04" w:rsidP="00D85D04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</w:p>
    <w:p w14:paraId="786BB4EA" w14:textId="77777777" w:rsidR="00D85D04" w:rsidRPr="00D85D04" w:rsidRDefault="00D85D04" w:rsidP="00D85D04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D85D04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    // Дождитесь завершения всех потоков</w:t>
      </w:r>
    </w:p>
    <w:p w14:paraId="57085E6E" w14:textId="77777777" w:rsidR="00D85D04" w:rsidRPr="00D85D04" w:rsidRDefault="00D85D04" w:rsidP="00D85D04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    </w:t>
      </w:r>
      <w:proofErr w:type="spellStart"/>
      <w:r w:rsidRPr="00D85D04">
        <w:rPr>
          <w:rFonts w:ascii="Consolas" w:eastAsia="Times New Roman" w:hAnsi="Consolas" w:cs="Times New Roman"/>
          <w:color w:val="C586C0"/>
          <w:sz w:val="24"/>
          <w:szCs w:val="24"/>
          <w:lang w:eastAsia="ru-RU"/>
        </w:rPr>
        <w:t>for</w:t>
      </w:r>
      <w:proofErr w:type="spellEnd"/>
      <w:r w:rsidRPr="00D85D04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 (</w:t>
      </w:r>
      <w:proofErr w:type="spellStart"/>
      <w:r w:rsidRPr="00D85D04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auto</w:t>
      </w:r>
      <w:proofErr w:type="spellEnd"/>
      <w:r w:rsidRPr="00D85D04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&amp;</w:t>
      </w: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 </w:t>
      </w:r>
      <w:proofErr w:type="spellStart"/>
      <w:r w:rsidRPr="00D85D04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thread</w:t>
      </w:r>
      <w:proofErr w:type="spellEnd"/>
      <w:r w:rsidRPr="00D85D04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 : </w:t>
      </w:r>
      <w:proofErr w:type="spellStart"/>
      <w:r w:rsidRPr="00D85D04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threads</w:t>
      </w:r>
      <w:proofErr w:type="spellEnd"/>
      <w:r w:rsidRPr="00D85D04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) {</w:t>
      </w:r>
    </w:p>
    <w:p w14:paraId="771B91AD" w14:textId="77777777" w:rsidR="00D85D04" w:rsidRPr="00D85D04" w:rsidRDefault="00D85D04" w:rsidP="00D85D04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        </w:t>
      </w:r>
      <w:proofErr w:type="spellStart"/>
      <w:r w:rsidRPr="00D85D04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thread</w:t>
      </w: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.</w:t>
      </w:r>
      <w:r w:rsidRPr="00D85D04">
        <w:rPr>
          <w:rFonts w:ascii="Consolas" w:eastAsia="Times New Roman" w:hAnsi="Consolas" w:cs="Times New Roman"/>
          <w:color w:val="DCDCAA"/>
          <w:sz w:val="24"/>
          <w:szCs w:val="24"/>
          <w:lang w:eastAsia="ru-RU"/>
        </w:rPr>
        <w:t>join</w:t>
      </w:r>
      <w:proofErr w:type="spellEnd"/>
      <w:r w:rsidRPr="00D85D04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();</w:t>
      </w:r>
    </w:p>
    <w:p w14:paraId="77B09361" w14:textId="77777777" w:rsidR="00D85D04" w:rsidRPr="00D85D04" w:rsidRDefault="00D85D04" w:rsidP="00D85D04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    }</w:t>
      </w:r>
    </w:p>
    <w:p w14:paraId="4C12E20E" w14:textId="77777777" w:rsidR="00D85D04" w:rsidRPr="00D85D04" w:rsidRDefault="00D85D04" w:rsidP="00D85D04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</w:p>
    <w:p w14:paraId="0B7709A2" w14:textId="77777777" w:rsidR="00D85D04" w:rsidRPr="00D85D04" w:rsidRDefault="00D85D04" w:rsidP="00D85D04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    </w:t>
      </w:r>
      <w:proofErr w:type="spellStart"/>
      <w:r w:rsidRPr="00D85D04">
        <w:rPr>
          <w:rFonts w:ascii="Consolas" w:eastAsia="Times New Roman" w:hAnsi="Consolas" w:cs="Times New Roman"/>
          <w:color w:val="C586C0"/>
          <w:sz w:val="24"/>
          <w:szCs w:val="24"/>
          <w:lang w:eastAsia="ru-RU"/>
        </w:rPr>
        <w:t>return</w:t>
      </w:r>
      <w:proofErr w:type="spellEnd"/>
      <w:r w:rsidRPr="00D85D04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 </w:t>
      </w:r>
      <w:r w:rsidRPr="00D85D04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0</w:t>
      </w: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;</w:t>
      </w:r>
    </w:p>
    <w:p w14:paraId="069329A4" w14:textId="2E40F261" w:rsidR="0063012D" w:rsidRDefault="00D85D04" w:rsidP="0063012D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D85D04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}</w:t>
      </w:r>
    </w:p>
    <w:p w14:paraId="6E4D8053" w14:textId="549C5E1D" w:rsidR="00C421D5" w:rsidRPr="0063012D" w:rsidRDefault="0063012D" w:rsidP="0063012D">
      <w:pPr>
        <w:spacing w:after="160" w:line="259" w:lineRule="auto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br w:type="page"/>
      </w:r>
    </w:p>
    <w:p w14:paraId="2B71A2D1" w14:textId="1FE42506" w:rsidR="00E03481" w:rsidRDefault="001448E0" w:rsidP="00A33515">
      <w:pPr>
        <w:pStyle w:val="1"/>
      </w:pPr>
      <w:r>
        <w:lastRenderedPageBreak/>
        <w:t>Тестирование</w:t>
      </w:r>
    </w:p>
    <w:p w14:paraId="4894CB68" w14:textId="5AEBC862" w:rsidR="001448E0" w:rsidRPr="001448E0" w:rsidRDefault="001448E0" w:rsidP="001448E0">
      <w:r>
        <w:t>Сделаем тесты (таблица 1).</w:t>
      </w:r>
    </w:p>
    <w:p w14:paraId="77A263E6" w14:textId="03C3F788" w:rsidR="001448E0" w:rsidRPr="001448E0" w:rsidRDefault="001448E0" w:rsidP="001448E0">
      <w:pPr>
        <w:pStyle w:val="ad"/>
        <w:keepNext/>
        <w:rPr>
          <w:i w:val="0"/>
          <w:iCs w:val="0"/>
          <w:sz w:val="26"/>
          <w:szCs w:val="26"/>
        </w:rPr>
      </w:pPr>
      <w:r w:rsidRPr="001448E0">
        <w:rPr>
          <w:i w:val="0"/>
          <w:iCs w:val="0"/>
          <w:sz w:val="26"/>
          <w:szCs w:val="26"/>
        </w:rPr>
        <w:t xml:space="preserve">Таблица </w:t>
      </w:r>
      <w:r w:rsidRPr="001448E0">
        <w:rPr>
          <w:i w:val="0"/>
          <w:iCs w:val="0"/>
          <w:sz w:val="26"/>
          <w:szCs w:val="26"/>
        </w:rPr>
        <w:fldChar w:fldCharType="begin"/>
      </w:r>
      <w:r w:rsidRPr="001448E0">
        <w:rPr>
          <w:i w:val="0"/>
          <w:iCs w:val="0"/>
          <w:sz w:val="26"/>
          <w:szCs w:val="26"/>
        </w:rPr>
        <w:instrText xml:space="preserve"> SEQ Таблица \* ARABIC </w:instrText>
      </w:r>
      <w:r w:rsidRPr="001448E0">
        <w:rPr>
          <w:i w:val="0"/>
          <w:iCs w:val="0"/>
          <w:sz w:val="26"/>
          <w:szCs w:val="26"/>
        </w:rPr>
        <w:fldChar w:fldCharType="separate"/>
      </w:r>
      <w:r>
        <w:rPr>
          <w:i w:val="0"/>
          <w:iCs w:val="0"/>
          <w:noProof/>
          <w:sz w:val="26"/>
          <w:szCs w:val="26"/>
        </w:rPr>
        <w:t>1</w:t>
      </w:r>
      <w:r w:rsidRPr="001448E0">
        <w:rPr>
          <w:i w:val="0"/>
          <w:iCs w:val="0"/>
          <w:sz w:val="26"/>
          <w:szCs w:val="26"/>
        </w:rPr>
        <w:fldChar w:fldCharType="end"/>
      </w:r>
      <w:r w:rsidRPr="001448E0">
        <w:rPr>
          <w:i w:val="0"/>
          <w:iCs w:val="0"/>
          <w:sz w:val="26"/>
          <w:szCs w:val="26"/>
        </w:rPr>
        <w:t xml:space="preserve"> - тесты</w:t>
      </w:r>
    </w:p>
    <w:tbl>
      <w:tblPr>
        <w:tblW w:w="775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8"/>
        <w:gridCol w:w="2527"/>
        <w:gridCol w:w="2321"/>
        <w:gridCol w:w="1999"/>
      </w:tblGrid>
      <w:tr w:rsidR="001448E0" w:rsidRPr="001448E0" w14:paraId="699E8760" w14:textId="77777777" w:rsidTr="001448E0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A95E060" w14:textId="77777777" w:rsidR="001448E0" w:rsidRPr="001448E0" w:rsidRDefault="001448E0" w:rsidP="001448E0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ru-RU"/>
              </w:rPr>
            </w:pPr>
            <w:r w:rsidRPr="001448E0">
              <w:rPr>
                <w:sz w:val="24"/>
                <w:szCs w:val="24"/>
                <w:lang w:eastAsia="ru-RU"/>
              </w:rPr>
              <w:t>Н</w:t>
            </w:r>
            <w:r w:rsidRPr="001448E0">
              <w:rPr>
                <w:sz w:val="24"/>
                <w:szCs w:val="24"/>
              </w:rPr>
              <w:t>омер теста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2CDB5E5" w14:textId="77777777" w:rsidR="001448E0" w:rsidRPr="001448E0" w:rsidRDefault="001448E0" w:rsidP="001448E0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ru-RU"/>
              </w:rPr>
            </w:pPr>
            <w:r w:rsidRPr="001448E0">
              <w:rPr>
                <w:sz w:val="24"/>
                <w:szCs w:val="24"/>
                <w:lang w:eastAsia="ru-RU"/>
              </w:rPr>
              <w:t>Описание теста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8C7BEB2" w14:textId="77777777" w:rsidR="001448E0" w:rsidRPr="001448E0" w:rsidRDefault="001448E0" w:rsidP="001448E0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ru-RU"/>
              </w:rPr>
            </w:pPr>
            <w:r w:rsidRPr="001448E0">
              <w:rPr>
                <w:sz w:val="24"/>
                <w:szCs w:val="24"/>
                <w:lang w:eastAsia="ru-RU"/>
              </w:rPr>
              <w:t>Входные данные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21EBAED3" w14:textId="77777777" w:rsidR="001448E0" w:rsidRPr="001448E0" w:rsidRDefault="001448E0" w:rsidP="001448E0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ru-RU"/>
              </w:rPr>
            </w:pPr>
            <w:r w:rsidRPr="001448E0">
              <w:rPr>
                <w:sz w:val="24"/>
                <w:szCs w:val="24"/>
                <w:lang w:eastAsia="ru-RU"/>
              </w:rPr>
              <w:t>Ожидаемый результат</w:t>
            </w:r>
          </w:p>
        </w:tc>
      </w:tr>
      <w:tr w:rsidR="001448E0" w:rsidRPr="001448E0" w14:paraId="27FA12CA" w14:textId="77777777" w:rsidTr="001448E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1BC6CF5" w14:textId="77777777" w:rsidR="001448E0" w:rsidRPr="001448E0" w:rsidRDefault="001448E0" w:rsidP="001448E0">
            <w:pPr>
              <w:spacing w:line="240" w:lineRule="auto"/>
              <w:ind w:firstLine="0"/>
              <w:jc w:val="left"/>
              <w:rPr>
                <w:sz w:val="24"/>
                <w:szCs w:val="24"/>
                <w:lang w:eastAsia="ru-RU"/>
              </w:rPr>
            </w:pPr>
            <w:r w:rsidRPr="001448E0"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4ACA8E1" w14:textId="77777777" w:rsidR="001448E0" w:rsidRPr="001448E0" w:rsidRDefault="001448E0" w:rsidP="001448E0">
            <w:pPr>
              <w:spacing w:line="240" w:lineRule="auto"/>
              <w:ind w:firstLine="0"/>
              <w:jc w:val="left"/>
              <w:rPr>
                <w:sz w:val="24"/>
                <w:szCs w:val="24"/>
                <w:lang w:eastAsia="ru-RU"/>
              </w:rPr>
            </w:pPr>
            <w:r w:rsidRPr="001448E0">
              <w:rPr>
                <w:sz w:val="24"/>
                <w:szCs w:val="24"/>
                <w:lang w:eastAsia="ru-RU"/>
              </w:rPr>
              <w:t>Загрузка HTML с корректного веб-сайта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ED78A38" w14:textId="77777777" w:rsidR="001448E0" w:rsidRPr="001448E0" w:rsidRDefault="001448E0" w:rsidP="001448E0">
            <w:pPr>
              <w:spacing w:line="240" w:lineRule="auto"/>
              <w:ind w:firstLine="0"/>
              <w:jc w:val="left"/>
              <w:rPr>
                <w:sz w:val="24"/>
                <w:szCs w:val="24"/>
                <w:lang w:eastAsia="ru-RU"/>
              </w:rPr>
            </w:pPr>
            <w:r w:rsidRPr="001448E0">
              <w:rPr>
                <w:sz w:val="24"/>
                <w:szCs w:val="24"/>
                <w:lang w:eastAsia="ru-RU"/>
              </w:rPr>
              <w:t>URL корректного сайта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0DDE65F5" w14:textId="77777777" w:rsidR="001448E0" w:rsidRPr="001448E0" w:rsidRDefault="001448E0" w:rsidP="001448E0">
            <w:pPr>
              <w:spacing w:line="240" w:lineRule="auto"/>
              <w:ind w:firstLine="0"/>
              <w:jc w:val="left"/>
              <w:rPr>
                <w:sz w:val="24"/>
                <w:szCs w:val="24"/>
                <w:lang w:eastAsia="ru-RU"/>
              </w:rPr>
            </w:pPr>
            <w:r w:rsidRPr="001448E0">
              <w:rPr>
                <w:sz w:val="24"/>
                <w:szCs w:val="24"/>
                <w:lang w:eastAsia="ru-RU"/>
              </w:rPr>
              <w:t>Успешная загрузка HTML</w:t>
            </w:r>
          </w:p>
        </w:tc>
      </w:tr>
      <w:tr w:rsidR="001448E0" w:rsidRPr="001448E0" w14:paraId="265968CE" w14:textId="77777777" w:rsidTr="001448E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FAF9E5C" w14:textId="77777777" w:rsidR="001448E0" w:rsidRPr="001448E0" w:rsidRDefault="001448E0" w:rsidP="001448E0">
            <w:pPr>
              <w:spacing w:line="240" w:lineRule="auto"/>
              <w:ind w:firstLine="0"/>
              <w:jc w:val="left"/>
              <w:rPr>
                <w:sz w:val="24"/>
                <w:szCs w:val="24"/>
                <w:lang w:eastAsia="ru-RU"/>
              </w:rPr>
            </w:pPr>
            <w:r w:rsidRPr="001448E0">
              <w:rPr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F5AF421" w14:textId="77777777" w:rsidR="001448E0" w:rsidRPr="001448E0" w:rsidRDefault="001448E0" w:rsidP="001448E0">
            <w:pPr>
              <w:spacing w:line="240" w:lineRule="auto"/>
              <w:ind w:firstLine="0"/>
              <w:jc w:val="left"/>
              <w:rPr>
                <w:sz w:val="24"/>
                <w:szCs w:val="24"/>
                <w:lang w:eastAsia="ru-RU"/>
              </w:rPr>
            </w:pPr>
            <w:r w:rsidRPr="001448E0">
              <w:rPr>
                <w:sz w:val="24"/>
                <w:szCs w:val="24"/>
                <w:lang w:eastAsia="ru-RU"/>
              </w:rPr>
              <w:t>Загрузка HTML с некорректного веб-сайта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F54857B" w14:textId="77777777" w:rsidR="001448E0" w:rsidRPr="001448E0" w:rsidRDefault="001448E0" w:rsidP="001448E0">
            <w:pPr>
              <w:spacing w:line="240" w:lineRule="auto"/>
              <w:ind w:firstLine="0"/>
              <w:jc w:val="left"/>
              <w:rPr>
                <w:sz w:val="24"/>
                <w:szCs w:val="24"/>
                <w:lang w:eastAsia="ru-RU"/>
              </w:rPr>
            </w:pPr>
            <w:r w:rsidRPr="001448E0">
              <w:rPr>
                <w:sz w:val="24"/>
                <w:szCs w:val="24"/>
                <w:lang w:eastAsia="ru-RU"/>
              </w:rPr>
              <w:t>URL некорректного сайта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1891A451" w14:textId="77777777" w:rsidR="001448E0" w:rsidRPr="001448E0" w:rsidRDefault="001448E0" w:rsidP="001448E0">
            <w:pPr>
              <w:spacing w:line="240" w:lineRule="auto"/>
              <w:ind w:firstLine="0"/>
              <w:jc w:val="left"/>
              <w:rPr>
                <w:sz w:val="24"/>
                <w:szCs w:val="24"/>
                <w:lang w:eastAsia="ru-RU"/>
              </w:rPr>
            </w:pPr>
            <w:r w:rsidRPr="001448E0">
              <w:rPr>
                <w:sz w:val="24"/>
                <w:szCs w:val="24"/>
                <w:lang w:eastAsia="ru-RU"/>
              </w:rPr>
              <w:t>Ошибка при загрузке HTML</w:t>
            </w:r>
          </w:p>
        </w:tc>
      </w:tr>
      <w:tr w:rsidR="001448E0" w:rsidRPr="001448E0" w14:paraId="6D783F7A" w14:textId="77777777" w:rsidTr="001448E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F167536" w14:textId="77777777" w:rsidR="001448E0" w:rsidRPr="001448E0" w:rsidRDefault="001448E0" w:rsidP="001448E0">
            <w:pPr>
              <w:spacing w:line="240" w:lineRule="auto"/>
              <w:ind w:firstLine="0"/>
              <w:jc w:val="left"/>
              <w:rPr>
                <w:sz w:val="24"/>
                <w:szCs w:val="24"/>
                <w:lang w:eastAsia="ru-RU"/>
              </w:rPr>
            </w:pPr>
            <w:r w:rsidRPr="001448E0">
              <w:rPr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B9B724F" w14:textId="77777777" w:rsidR="001448E0" w:rsidRPr="001448E0" w:rsidRDefault="001448E0" w:rsidP="001448E0">
            <w:pPr>
              <w:spacing w:line="240" w:lineRule="auto"/>
              <w:ind w:firstLine="0"/>
              <w:jc w:val="left"/>
              <w:rPr>
                <w:sz w:val="24"/>
                <w:szCs w:val="24"/>
                <w:lang w:eastAsia="ru-RU"/>
              </w:rPr>
            </w:pPr>
            <w:r w:rsidRPr="001448E0">
              <w:rPr>
                <w:sz w:val="24"/>
                <w:szCs w:val="24"/>
                <w:lang w:eastAsia="ru-RU"/>
              </w:rPr>
              <w:t>Сохранение HTML в файл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57D0470" w14:textId="77777777" w:rsidR="001448E0" w:rsidRPr="001448E0" w:rsidRDefault="001448E0" w:rsidP="001448E0">
            <w:pPr>
              <w:spacing w:line="240" w:lineRule="auto"/>
              <w:ind w:firstLine="0"/>
              <w:jc w:val="left"/>
              <w:rPr>
                <w:sz w:val="24"/>
                <w:szCs w:val="24"/>
                <w:lang w:eastAsia="ru-RU"/>
              </w:rPr>
            </w:pPr>
            <w:r w:rsidRPr="001448E0">
              <w:rPr>
                <w:sz w:val="24"/>
                <w:szCs w:val="24"/>
                <w:lang w:eastAsia="ru-RU"/>
              </w:rPr>
              <w:t>HTML-данные, путь для сохранения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281FF7F5" w14:textId="77777777" w:rsidR="001448E0" w:rsidRPr="001448E0" w:rsidRDefault="001448E0" w:rsidP="001448E0">
            <w:pPr>
              <w:spacing w:line="240" w:lineRule="auto"/>
              <w:ind w:firstLine="0"/>
              <w:jc w:val="left"/>
              <w:rPr>
                <w:sz w:val="24"/>
                <w:szCs w:val="24"/>
                <w:lang w:eastAsia="ru-RU"/>
              </w:rPr>
            </w:pPr>
            <w:r w:rsidRPr="001448E0">
              <w:rPr>
                <w:sz w:val="24"/>
                <w:szCs w:val="24"/>
                <w:lang w:eastAsia="ru-RU"/>
              </w:rPr>
              <w:t>Файл создан и содержит HTML</w:t>
            </w:r>
          </w:p>
        </w:tc>
      </w:tr>
      <w:tr w:rsidR="001448E0" w:rsidRPr="001448E0" w14:paraId="4B9FFCB0" w14:textId="77777777" w:rsidTr="001448E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928247B" w14:textId="77777777" w:rsidR="001448E0" w:rsidRPr="001448E0" w:rsidRDefault="001448E0" w:rsidP="001448E0">
            <w:pPr>
              <w:spacing w:line="240" w:lineRule="auto"/>
              <w:ind w:firstLine="0"/>
              <w:jc w:val="left"/>
              <w:rPr>
                <w:sz w:val="24"/>
                <w:szCs w:val="24"/>
                <w:lang w:eastAsia="ru-RU"/>
              </w:rPr>
            </w:pPr>
            <w:r w:rsidRPr="001448E0">
              <w:rPr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40C5195" w14:textId="77777777" w:rsidR="001448E0" w:rsidRPr="001448E0" w:rsidRDefault="001448E0" w:rsidP="001448E0">
            <w:pPr>
              <w:spacing w:line="240" w:lineRule="auto"/>
              <w:ind w:firstLine="0"/>
              <w:jc w:val="left"/>
              <w:rPr>
                <w:sz w:val="24"/>
                <w:szCs w:val="24"/>
                <w:lang w:eastAsia="ru-RU"/>
              </w:rPr>
            </w:pPr>
            <w:proofErr w:type="spellStart"/>
            <w:r w:rsidRPr="001448E0">
              <w:rPr>
                <w:sz w:val="24"/>
                <w:szCs w:val="24"/>
                <w:lang w:eastAsia="ru-RU"/>
              </w:rPr>
              <w:t>Парсинг</w:t>
            </w:r>
            <w:proofErr w:type="spellEnd"/>
            <w:r w:rsidRPr="001448E0">
              <w:rPr>
                <w:sz w:val="24"/>
                <w:szCs w:val="24"/>
                <w:lang w:eastAsia="ru-RU"/>
              </w:rPr>
              <w:t xml:space="preserve"> корректного HTML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7A2A53B" w14:textId="77777777" w:rsidR="001448E0" w:rsidRPr="001448E0" w:rsidRDefault="001448E0" w:rsidP="001448E0">
            <w:pPr>
              <w:spacing w:line="240" w:lineRule="auto"/>
              <w:ind w:firstLine="0"/>
              <w:jc w:val="left"/>
              <w:rPr>
                <w:sz w:val="24"/>
                <w:szCs w:val="24"/>
                <w:lang w:eastAsia="ru-RU"/>
              </w:rPr>
            </w:pPr>
            <w:r w:rsidRPr="001448E0">
              <w:rPr>
                <w:sz w:val="24"/>
                <w:szCs w:val="24"/>
                <w:lang w:eastAsia="ru-RU"/>
              </w:rPr>
              <w:t>HTML с верной структурой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35A9BC0D" w14:textId="77777777" w:rsidR="001448E0" w:rsidRPr="001448E0" w:rsidRDefault="001448E0" w:rsidP="001448E0">
            <w:pPr>
              <w:spacing w:line="240" w:lineRule="auto"/>
              <w:ind w:firstLine="0"/>
              <w:jc w:val="left"/>
              <w:rPr>
                <w:sz w:val="24"/>
                <w:szCs w:val="24"/>
                <w:lang w:eastAsia="ru-RU"/>
              </w:rPr>
            </w:pPr>
            <w:r w:rsidRPr="001448E0">
              <w:rPr>
                <w:sz w:val="24"/>
                <w:szCs w:val="24"/>
                <w:lang w:eastAsia="ru-RU"/>
              </w:rPr>
              <w:t>Структура данных построена успешно</w:t>
            </w:r>
          </w:p>
        </w:tc>
      </w:tr>
      <w:tr w:rsidR="001448E0" w:rsidRPr="001448E0" w14:paraId="7FE3391E" w14:textId="77777777" w:rsidTr="001448E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3ADCE18" w14:textId="77777777" w:rsidR="001448E0" w:rsidRPr="001448E0" w:rsidRDefault="001448E0" w:rsidP="001448E0">
            <w:pPr>
              <w:spacing w:line="240" w:lineRule="auto"/>
              <w:ind w:firstLine="0"/>
              <w:jc w:val="left"/>
              <w:rPr>
                <w:sz w:val="24"/>
                <w:szCs w:val="24"/>
                <w:lang w:eastAsia="ru-RU"/>
              </w:rPr>
            </w:pPr>
            <w:r w:rsidRPr="001448E0">
              <w:rPr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DC8469C" w14:textId="77777777" w:rsidR="001448E0" w:rsidRPr="001448E0" w:rsidRDefault="001448E0" w:rsidP="001448E0">
            <w:pPr>
              <w:spacing w:line="240" w:lineRule="auto"/>
              <w:ind w:firstLine="0"/>
              <w:jc w:val="left"/>
              <w:rPr>
                <w:sz w:val="24"/>
                <w:szCs w:val="24"/>
                <w:lang w:eastAsia="ru-RU"/>
              </w:rPr>
            </w:pPr>
            <w:proofErr w:type="spellStart"/>
            <w:r w:rsidRPr="001448E0">
              <w:rPr>
                <w:sz w:val="24"/>
                <w:szCs w:val="24"/>
                <w:lang w:eastAsia="ru-RU"/>
              </w:rPr>
              <w:t>Парсинг</w:t>
            </w:r>
            <w:proofErr w:type="spellEnd"/>
            <w:r w:rsidRPr="001448E0">
              <w:rPr>
                <w:sz w:val="24"/>
                <w:szCs w:val="24"/>
                <w:lang w:eastAsia="ru-RU"/>
              </w:rPr>
              <w:t xml:space="preserve"> HTML с неверной структурой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749AAFD" w14:textId="77777777" w:rsidR="001448E0" w:rsidRPr="001448E0" w:rsidRDefault="001448E0" w:rsidP="001448E0">
            <w:pPr>
              <w:spacing w:line="240" w:lineRule="auto"/>
              <w:ind w:firstLine="0"/>
              <w:jc w:val="left"/>
              <w:rPr>
                <w:sz w:val="24"/>
                <w:szCs w:val="24"/>
                <w:lang w:eastAsia="ru-RU"/>
              </w:rPr>
            </w:pPr>
            <w:r w:rsidRPr="001448E0">
              <w:rPr>
                <w:sz w:val="24"/>
                <w:szCs w:val="24"/>
                <w:lang w:eastAsia="ru-RU"/>
              </w:rPr>
              <w:t>HTML с некорректной структурой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00315700" w14:textId="77777777" w:rsidR="001448E0" w:rsidRPr="001448E0" w:rsidRDefault="001448E0" w:rsidP="001448E0">
            <w:pPr>
              <w:spacing w:line="240" w:lineRule="auto"/>
              <w:ind w:firstLine="0"/>
              <w:jc w:val="left"/>
              <w:rPr>
                <w:sz w:val="24"/>
                <w:szCs w:val="24"/>
                <w:lang w:eastAsia="ru-RU"/>
              </w:rPr>
            </w:pPr>
            <w:r w:rsidRPr="001448E0">
              <w:rPr>
                <w:sz w:val="24"/>
                <w:szCs w:val="24"/>
                <w:lang w:eastAsia="ru-RU"/>
              </w:rPr>
              <w:t>Обработка ошибок при разборе HTML</w:t>
            </w:r>
          </w:p>
        </w:tc>
      </w:tr>
      <w:tr w:rsidR="001448E0" w:rsidRPr="001448E0" w14:paraId="64092EBF" w14:textId="77777777" w:rsidTr="001448E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B1334DA" w14:textId="77777777" w:rsidR="001448E0" w:rsidRPr="001448E0" w:rsidRDefault="001448E0" w:rsidP="001448E0">
            <w:pPr>
              <w:spacing w:line="240" w:lineRule="auto"/>
              <w:ind w:firstLine="0"/>
              <w:jc w:val="left"/>
              <w:rPr>
                <w:sz w:val="24"/>
                <w:szCs w:val="24"/>
                <w:lang w:eastAsia="ru-RU"/>
              </w:rPr>
            </w:pPr>
            <w:r w:rsidRPr="001448E0">
              <w:rPr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ADF6849" w14:textId="77777777" w:rsidR="001448E0" w:rsidRPr="001448E0" w:rsidRDefault="001448E0" w:rsidP="001448E0">
            <w:pPr>
              <w:spacing w:line="240" w:lineRule="auto"/>
              <w:ind w:firstLine="0"/>
              <w:jc w:val="left"/>
              <w:rPr>
                <w:sz w:val="24"/>
                <w:szCs w:val="24"/>
                <w:lang w:eastAsia="ru-RU"/>
              </w:rPr>
            </w:pPr>
            <w:r w:rsidRPr="001448E0">
              <w:rPr>
                <w:sz w:val="24"/>
                <w:szCs w:val="24"/>
                <w:lang w:eastAsia="ru-RU"/>
              </w:rPr>
              <w:t>Параллельная загрузка данных с нескольких страниц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7B0913D" w14:textId="77777777" w:rsidR="001448E0" w:rsidRPr="001448E0" w:rsidRDefault="001448E0" w:rsidP="001448E0">
            <w:pPr>
              <w:spacing w:line="240" w:lineRule="auto"/>
              <w:ind w:firstLine="0"/>
              <w:jc w:val="left"/>
              <w:rPr>
                <w:sz w:val="24"/>
                <w:szCs w:val="24"/>
                <w:lang w:eastAsia="ru-RU"/>
              </w:rPr>
            </w:pPr>
            <w:r w:rsidRPr="001448E0">
              <w:rPr>
                <w:sz w:val="24"/>
                <w:szCs w:val="24"/>
                <w:lang w:eastAsia="ru-RU"/>
              </w:rPr>
              <w:t>Список URL для загрузки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3BC08709" w14:textId="77777777" w:rsidR="001448E0" w:rsidRPr="001448E0" w:rsidRDefault="001448E0" w:rsidP="001448E0">
            <w:pPr>
              <w:spacing w:line="240" w:lineRule="auto"/>
              <w:ind w:firstLine="0"/>
              <w:jc w:val="left"/>
              <w:rPr>
                <w:sz w:val="24"/>
                <w:szCs w:val="24"/>
                <w:lang w:eastAsia="ru-RU"/>
              </w:rPr>
            </w:pPr>
            <w:r w:rsidRPr="001448E0">
              <w:rPr>
                <w:sz w:val="24"/>
                <w:szCs w:val="24"/>
                <w:lang w:eastAsia="ru-RU"/>
              </w:rPr>
              <w:t>Все страницы успешно загружены</w:t>
            </w:r>
          </w:p>
        </w:tc>
      </w:tr>
      <w:tr w:rsidR="001448E0" w:rsidRPr="001448E0" w14:paraId="1CAB711C" w14:textId="77777777" w:rsidTr="001448E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F53445B" w14:textId="77777777" w:rsidR="001448E0" w:rsidRPr="001448E0" w:rsidRDefault="001448E0" w:rsidP="001448E0">
            <w:pPr>
              <w:spacing w:line="240" w:lineRule="auto"/>
              <w:ind w:firstLine="0"/>
              <w:jc w:val="left"/>
              <w:rPr>
                <w:sz w:val="24"/>
                <w:szCs w:val="24"/>
                <w:lang w:eastAsia="ru-RU"/>
              </w:rPr>
            </w:pPr>
            <w:r w:rsidRPr="001448E0">
              <w:rPr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8723146" w14:textId="77777777" w:rsidR="001448E0" w:rsidRPr="001448E0" w:rsidRDefault="001448E0" w:rsidP="001448E0">
            <w:pPr>
              <w:spacing w:line="240" w:lineRule="auto"/>
              <w:ind w:firstLine="0"/>
              <w:jc w:val="left"/>
              <w:rPr>
                <w:sz w:val="24"/>
                <w:szCs w:val="24"/>
                <w:lang w:eastAsia="ru-RU"/>
              </w:rPr>
            </w:pPr>
            <w:r w:rsidRPr="001448E0">
              <w:rPr>
                <w:sz w:val="24"/>
                <w:szCs w:val="24"/>
                <w:lang w:eastAsia="ru-RU"/>
              </w:rPr>
              <w:t>Обработка ошибок ввода-вывода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FD91894" w14:textId="77777777" w:rsidR="001448E0" w:rsidRPr="001448E0" w:rsidRDefault="001448E0" w:rsidP="001448E0">
            <w:pPr>
              <w:spacing w:line="240" w:lineRule="auto"/>
              <w:ind w:firstLine="0"/>
              <w:jc w:val="left"/>
              <w:rPr>
                <w:sz w:val="24"/>
                <w:szCs w:val="24"/>
                <w:lang w:eastAsia="ru-RU"/>
              </w:rPr>
            </w:pPr>
            <w:r w:rsidRPr="001448E0">
              <w:rPr>
                <w:sz w:val="24"/>
                <w:szCs w:val="24"/>
                <w:lang w:eastAsia="ru-RU"/>
              </w:rPr>
              <w:t>Попытка чтения/записи в недоступный файл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2690D0EA" w14:textId="77777777" w:rsidR="001448E0" w:rsidRPr="001448E0" w:rsidRDefault="001448E0" w:rsidP="001448E0">
            <w:pPr>
              <w:spacing w:line="240" w:lineRule="auto"/>
              <w:ind w:firstLine="0"/>
              <w:jc w:val="left"/>
              <w:rPr>
                <w:sz w:val="24"/>
                <w:szCs w:val="24"/>
                <w:lang w:eastAsia="ru-RU"/>
              </w:rPr>
            </w:pPr>
            <w:r w:rsidRPr="001448E0">
              <w:rPr>
                <w:sz w:val="24"/>
                <w:szCs w:val="24"/>
                <w:lang w:eastAsia="ru-RU"/>
              </w:rPr>
              <w:t>Обработка ошибок ввода-вывода</w:t>
            </w:r>
          </w:p>
        </w:tc>
      </w:tr>
      <w:tr w:rsidR="001448E0" w:rsidRPr="001448E0" w14:paraId="192A7BF5" w14:textId="77777777" w:rsidTr="001448E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81EF950" w14:textId="77777777" w:rsidR="001448E0" w:rsidRPr="001448E0" w:rsidRDefault="001448E0" w:rsidP="001448E0">
            <w:pPr>
              <w:spacing w:line="240" w:lineRule="auto"/>
              <w:ind w:firstLine="0"/>
              <w:jc w:val="left"/>
              <w:rPr>
                <w:sz w:val="24"/>
                <w:szCs w:val="24"/>
                <w:lang w:eastAsia="ru-RU"/>
              </w:rPr>
            </w:pPr>
            <w:r w:rsidRPr="001448E0">
              <w:rPr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74F7077" w14:textId="77777777" w:rsidR="001448E0" w:rsidRPr="001448E0" w:rsidRDefault="001448E0" w:rsidP="001448E0">
            <w:pPr>
              <w:spacing w:line="240" w:lineRule="auto"/>
              <w:ind w:firstLine="0"/>
              <w:jc w:val="left"/>
              <w:rPr>
                <w:sz w:val="24"/>
                <w:szCs w:val="24"/>
                <w:lang w:eastAsia="ru-RU"/>
              </w:rPr>
            </w:pPr>
            <w:r w:rsidRPr="001448E0">
              <w:rPr>
                <w:sz w:val="24"/>
                <w:szCs w:val="24"/>
                <w:lang w:eastAsia="ru-RU"/>
              </w:rPr>
              <w:t>Обработка ошибок ввода HTML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D9A6F8E" w14:textId="77777777" w:rsidR="001448E0" w:rsidRPr="001448E0" w:rsidRDefault="001448E0" w:rsidP="001448E0">
            <w:pPr>
              <w:spacing w:line="240" w:lineRule="auto"/>
              <w:ind w:firstLine="0"/>
              <w:jc w:val="left"/>
              <w:rPr>
                <w:sz w:val="24"/>
                <w:szCs w:val="24"/>
                <w:lang w:eastAsia="ru-RU"/>
              </w:rPr>
            </w:pPr>
            <w:r w:rsidRPr="001448E0">
              <w:rPr>
                <w:sz w:val="24"/>
                <w:szCs w:val="24"/>
                <w:lang w:eastAsia="ru-RU"/>
              </w:rPr>
              <w:t>HTML с ошибками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48B66AC2" w14:textId="77777777" w:rsidR="001448E0" w:rsidRPr="001448E0" w:rsidRDefault="001448E0" w:rsidP="001448E0">
            <w:pPr>
              <w:spacing w:line="240" w:lineRule="auto"/>
              <w:ind w:firstLine="0"/>
              <w:jc w:val="left"/>
              <w:rPr>
                <w:sz w:val="24"/>
                <w:szCs w:val="24"/>
                <w:lang w:eastAsia="ru-RU"/>
              </w:rPr>
            </w:pPr>
            <w:r w:rsidRPr="001448E0">
              <w:rPr>
                <w:sz w:val="24"/>
                <w:szCs w:val="24"/>
                <w:lang w:eastAsia="ru-RU"/>
              </w:rPr>
              <w:t>Обработка ошибок в разборе HTML</w:t>
            </w:r>
          </w:p>
        </w:tc>
      </w:tr>
    </w:tbl>
    <w:p w14:paraId="3E8C896F" w14:textId="77777777" w:rsidR="001448E0" w:rsidRDefault="001448E0" w:rsidP="001448E0"/>
    <w:p w14:paraId="39FCF98C" w14:textId="247BEAA2" w:rsidR="001448E0" w:rsidRDefault="001448E0" w:rsidP="001448E0">
      <w:r>
        <w:t>И проверим их покрытие по черному ящику (таблица 2).</w:t>
      </w:r>
    </w:p>
    <w:p w14:paraId="1377AA27" w14:textId="2EA08053" w:rsidR="001448E0" w:rsidRPr="001448E0" w:rsidRDefault="001448E0" w:rsidP="001448E0">
      <w:pPr>
        <w:pStyle w:val="ad"/>
        <w:keepNext/>
        <w:rPr>
          <w:i w:val="0"/>
          <w:iCs w:val="0"/>
          <w:sz w:val="26"/>
          <w:szCs w:val="26"/>
        </w:rPr>
      </w:pPr>
      <w:r w:rsidRPr="001448E0">
        <w:rPr>
          <w:i w:val="0"/>
          <w:iCs w:val="0"/>
          <w:sz w:val="26"/>
          <w:szCs w:val="26"/>
        </w:rPr>
        <w:t xml:space="preserve">Таблица </w:t>
      </w:r>
      <w:r w:rsidRPr="001448E0">
        <w:rPr>
          <w:i w:val="0"/>
          <w:iCs w:val="0"/>
          <w:sz w:val="26"/>
          <w:szCs w:val="26"/>
        </w:rPr>
        <w:fldChar w:fldCharType="begin"/>
      </w:r>
      <w:r w:rsidRPr="001448E0">
        <w:rPr>
          <w:i w:val="0"/>
          <w:iCs w:val="0"/>
          <w:sz w:val="26"/>
          <w:szCs w:val="26"/>
        </w:rPr>
        <w:instrText xml:space="preserve"> SEQ Таблица \* ARABIC </w:instrText>
      </w:r>
      <w:r w:rsidRPr="001448E0">
        <w:rPr>
          <w:i w:val="0"/>
          <w:iCs w:val="0"/>
          <w:sz w:val="26"/>
          <w:szCs w:val="26"/>
        </w:rPr>
        <w:fldChar w:fldCharType="separate"/>
      </w:r>
      <w:r w:rsidRPr="001448E0">
        <w:rPr>
          <w:i w:val="0"/>
          <w:iCs w:val="0"/>
          <w:noProof/>
          <w:sz w:val="26"/>
          <w:szCs w:val="26"/>
        </w:rPr>
        <w:t>2</w:t>
      </w:r>
      <w:r w:rsidRPr="001448E0">
        <w:rPr>
          <w:i w:val="0"/>
          <w:iCs w:val="0"/>
          <w:sz w:val="26"/>
          <w:szCs w:val="26"/>
        </w:rPr>
        <w:fldChar w:fldCharType="end"/>
      </w:r>
      <w:r w:rsidRPr="001448E0">
        <w:rPr>
          <w:i w:val="0"/>
          <w:iCs w:val="0"/>
          <w:sz w:val="26"/>
          <w:szCs w:val="26"/>
        </w:rPr>
        <w:t xml:space="preserve"> - ЧЯ</w:t>
      </w:r>
    </w:p>
    <w:tbl>
      <w:tblPr>
        <w:tblW w:w="775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9"/>
        <w:gridCol w:w="1041"/>
        <w:gridCol w:w="1523"/>
        <w:gridCol w:w="1560"/>
        <w:gridCol w:w="1332"/>
      </w:tblGrid>
      <w:tr w:rsidR="001448E0" w:rsidRPr="001448E0" w14:paraId="2267ADA7" w14:textId="77777777" w:rsidTr="001448E0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AC08A73" w14:textId="77777777" w:rsidR="001448E0" w:rsidRPr="001448E0" w:rsidRDefault="001448E0" w:rsidP="001448E0">
            <w:pPr>
              <w:spacing w:line="240" w:lineRule="auto"/>
              <w:ind w:firstLine="0"/>
              <w:jc w:val="left"/>
              <w:rPr>
                <w:sz w:val="24"/>
                <w:szCs w:val="24"/>
                <w:lang w:eastAsia="ru-RU"/>
              </w:rPr>
            </w:pPr>
            <w:r w:rsidRPr="001448E0">
              <w:rPr>
                <w:sz w:val="24"/>
                <w:szCs w:val="24"/>
                <w:lang w:eastAsia="ru-RU"/>
              </w:rPr>
              <w:t>Функциональные модули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78C2BA2" w14:textId="77777777" w:rsidR="001448E0" w:rsidRPr="001448E0" w:rsidRDefault="001448E0" w:rsidP="001448E0">
            <w:pPr>
              <w:spacing w:line="240" w:lineRule="auto"/>
              <w:ind w:firstLine="0"/>
              <w:jc w:val="left"/>
              <w:rPr>
                <w:sz w:val="24"/>
                <w:szCs w:val="24"/>
                <w:lang w:eastAsia="ru-RU"/>
              </w:rPr>
            </w:pPr>
            <w:r w:rsidRPr="001448E0">
              <w:rPr>
                <w:sz w:val="24"/>
                <w:szCs w:val="24"/>
                <w:lang w:eastAsia="ru-RU"/>
              </w:rPr>
              <w:t>Всего тестов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7728EC4" w14:textId="77777777" w:rsidR="001448E0" w:rsidRPr="001448E0" w:rsidRDefault="001448E0" w:rsidP="001448E0">
            <w:pPr>
              <w:spacing w:line="240" w:lineRule="auto"/>
              <w:ind w:firstLine="0"/>
              <w:jc w:val="left"/>
              <w:rPr>
                <w:sz w:val="24"/>
                <w:szCs w:val="24"/>
                <w:lang w:eastAsia="ru-RU"/>
              </w:rPr>
            </w:pPr>
            <w:r w:rsidRPr="001448E0">
              <w:rPr>
                <w:sz w:val="24"/>
                <w:szCs w:val="24"/>
                <w:lang w:eastAsia="ru-RU"/>
              </w:rPr>
              <w:t>Успешно пройдено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0DBAF6B" w14:textId="77777777" w:rsidR="001448E0" w:rsidRPr="001448E0" w:rsidRDefault="001448E0" w:rsidP="001448E0">
            <w:pPr>
              <w:spacing w:line="240" w:lineRule="auto"/>
              <w:ind w:firstLine="0"/>
              <w:jc w:val="left"/>
              <w:rPr>
                <w:sz w:val="24"/>
                <w:szCs w:val="24"/>
                <w:lang w:eastAsia="ru-RU"/>
              </w:rPr>
            </w:pPr>
            <w:r w:rsidRPr="001448E0">
              <w:rPr>
                <w:sz w:val="24"/>
                <w:szCs w:val="24"/>
                <w:lang w:eastAsia="ru-RU"/>
              </w:rPr>
              <w:t>Неудачно пройдено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36E5A13F" w14:textId="77777777" w:rsidR="001448E0" w:rsidRPr="001448E0" w:rsidRDefault="001448E0" w:rsidP="001448E0">
            <w:pPr>
              <w:spacing w:line="240" w:lineRule="auto"/>
              <w:ind w:firstLine="0"/>
              <w:jc w:val="left"/>
              <w:rPr>
                <w:sz w:val="24"/>
                <w:szCs w:val="24"/>
                <w:lang w:eastAsia="ru-RU"/>
              </w:rPr>
            </w:pPr>
            <w:r w:rsidRPr="001448E0">
              <w:rPr>
                <w:sz w:val="24"/>
                <w:szCs w:val="24"/>
                <w:lang w:eastAsia="ru-RU"/>
              </w:rPr>
              <w:t>Покрытие (%)</w:t>
            </w:r>
          </w:p>
        </w:tc>
      </w:tr>
      <w:tr w:rsidR="001448E0" w:rsidRPr="001448E0" w14:paraId="08F5C3DD" w14:textId="77777777" w:rsidTr="001448E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E7DA93E" w14:textId="77777777" w:rsidR="001448E0" w:rsidRPr="001448E0" w:rsidRDefault="001448E0" w:rsidP="001448E0">
            <w:pPr>
              <w:spacing w:line="240" w:lineRule="auto"/>
              <w:ind w:firstLine="0"/>
              <w:jc w:val="left"/>
              <w:rPr>
                <w:sz w:val="24"/>
                <w:szCs w:val="24"/>
                <w:lang w:eastAsia="ru-RU"/>
              </w:rPr>
            </w:pPr>
            <w:r w:rsidRPr="001448E0">
              <w:rPr>
                <w:sz w:val="24"/>
                <w:szCs w:val="24"/>
                <w:lang w:eastAsia="ru-RU"/>
              </w:rPr>
              <w:t>Модуль ввода-вывода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5D2BDF7" w14:textId="77777777" w:rsidR="001448E0" w:rsidRPr="001448E0" w:rsidRDefault="001448E0" w:rsidP="001448E0">
            <w:pPr>
              <w:spacing w:line="240" w:lineRule="auto"/>
              <w:ind w:firstLine="0"/>
              <w:jc w:val="left"/>
              <w:rPr>
                <w:sz w:val="24"/>
                <w:szCs w:val="24"/>
                <w:lang w:eastAsia="ru-RU"/>
              </w:rPr>
            </w:pPr>
            <w:r w:rsidRPr="001448E0">
              <w:rPr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0CE6BBE" w14:textId="77777777" w:rsidR="001448E0" w:rsidRPr="001448E0" w:rsidRDefault="001448E0" w:rsidP="001448E0">
            <w:pPr>
              <w:spacing w:line="240" w:lineRule="auto"/>
              <w:ind w:firstLine="0"/>
              <w:jc w:val="left"/>
              <w:rPr>
                <w:sz w:val="24"/>
                <w:szCs w:val="24"/>
                <w:lang w:eastAsia="ru-RU"/>
              </w:rPr>
            </w:pPr>
            <w:r w:rsidRPr="001448E0">
              <w:rPr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A084F03" w14:textId="77777777" w:rsidR="001448E0" w:rsidRPr="001448E0" w:rsidRDefault="001448E0" w:rsidP="001448E0">
            <w:pPr>
              <w:spacing w:line="240" w:lineRule="auto"/>
              <w:ind w:firstLine="0"/>
              <w:jc w:val="left"/>
              <w:rPr>
                <w:sz w:val="24"/>
                <w:szCs w:val="24"/>
                <w:lang w:eastAsia="ru-RU"/>
              </w:rPr>
            </w:pPr>
            <w:r w:rsidRPr="001448E0"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6BCBEAA6" w14:textId="77777777" w:rsidR="001448E0" w:rsidRPr="001448E0" w:rsidRDefault="001448E0" w:rsidP="001448E0">
            <w:pPr>
              <w:spacing w:line="240" w:lineRule="auto"/>
              <w:ind w:firstLine="0"/>
              <w:jc w:val="left"/>
              <w:rPr>
                <w:sz w:val="24"/>
                <w:szCs w:val="24"/>
                <w:lang w:eastAsia="ru-RU"/>
              </w:rPr>
            </w:pPr>
            <w:r w:rsidRPr="001448E0">
              <w:rPr>
                <w:sz w:val="24"/>
                <w:szCs w:val="24"/>
                <w:lang w:eastAsia="ru-RU"/>
              </w:rPr>
              <w:t>100</w:t>
            </w:r>
          </w:p>
        </w:tc>
      </w:tr>
      <w:tr w:rsidR="001448E0" w:rsidRPr="001448E0" w14:paraId="060F4D96" w14:textId="77777777" w:rsidTr="001448E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767BBF1" w14:textId="77777777" w:rsidR="001448E0" w:rsidRPr="001448E0" w:rsidRDefault="001448E0" w:rsidP="001448E0">
            <w:pPr>
              <w:spacing w:line="240" w:lineRule="auto"/>
              <w:ind w:firstLine="0"/>
              <w:jc w:val="left"/>
              <w:rPr>
                <w:sz w:val="24"/>
                <w:szCs w:val="24"/>
                <w:lang w:eastAsia="ru-RU"/>
              </w:rPr>
            </w:pPr>
            <w:r w:rsidRPr="001448E0">
              <w:rPr>
                <w:sz w:val="24"/>
                <w:szCs w:val="24"/>
                <w:lang w:eastAsia="ru-RU"/>
              </w:rPr>
              <w:t>Модуль разбора HTML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1A1F168" w14:textId="77777777" w:rsidR="001448E0" w:rsidRPr="001448E0" w:rsidRDefault="001448E0" w:rsidP="001448E0">
            <w:pPr>
              <w:spacing w:line="240" w:lineRule="auto"/>
              <w:ind w:firstLine="0"/>
              <w:jc w:val="left"/>
              <w:rPr>
                <w:sz w:val="24"/>
                <w:szCs w:val="24"/>
                <w:lang w:eastAsia="ru-RU"/>
              </w:rPr>
            </w:pPr>
            <w:r w:rsidRPr="001448E0">
              <w:rPr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CB6E8FC" w14:textId="77777777" w:rsidR="001448E0" w:rsidRPr="001448E0" w:rsidRDefault="001448E0" w:rsidP="001448E0">
            <w:pPr>
              <w:spacing w:line="240" w:lineRule="auto"/>
              <w:ind w:firstLine="0"/>
              <w:jc w:val="left"/>
              <w:rPr>
                <w:sz w:val="24"/>
                <w:szCs w:val="24"/>
                <w:lang w:eastAsia="ru-RU"/>
              </w:rPr>
            </w:pPr>
            <w:r w:rsidRPr="001448E0">
              <w:rPr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0151352" w14:textId="77777777" w:rsidR="001448E0" w:rsidRPr="001448E0" w:rsidRDefault="001448E0" w:rsidP="001448E0">
            <w:pPr>
              <w:spacing w:line="240" w:lineRule="auto"/>
              <w:ind w:firstLine="0"/>
              <w:jc w:val="left"/>
              <w:rPr>
                <w:sz w:val="24"/>
                <w:szCs w:val="24"/>
                <w:lang w:eastAsia="ru-RU"/>
              </w:rPr>
            </w:pPr>
            <w:r w:rsidRPr="001448E0"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1392E95D" w14:textId="77777777" w:rsidR="001448E0" w:rsidRPr="001448E0" w:rsidRDefault="001448E0" w:rsidP="001448E0">
            <w:pPr>
              <w:spacing w:line="240" w:lineRule="auto"/>
              <w:ind w:firstLine="0"/>
              <w:jc w:val="left"/>
              <w:rPr>
                <w:sz w:val="24"/>
                <w:szCs w:val="24"/>
                <w:lang w:eastAsia="ru-RU"/>
              </w:rPr>
            </w:pPr>
            <w:r w:rsidRPr="001448E0">
              <w:rPr>
                <w:sz w:val="24"/>
                <w:szCs w:val="24"/>
                <w:lang w:eastAsia="ru-RU"/>
              </w:rPr>
              <w:t>80</w:t>
            </w:r>
          </w:p>
        </w:tc>
      </w:tr>
      <w:tr w:rsidR="001448E0" w:rsidRPr="001448E0" w14:paraId="3F97E8C1" w14:textId="77777777" w:rsidTr="001448E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4201AD5" w14:textId="77777777" w:rsidR="001448E0" w:rsidRPr="001448E0" w:rsidRDefault="001448E0" w:rsidP="001448E0">
            <w:pPr>
              <w:spacing w:line="240" w:lineRule="auto"/>
              <w:ind w:firstLine="0"/>
              <w:jc w:val="left"/>
              <w:rPr>
                <w:sz w:val="24"/>
                <w:szCs w:val="24"/>
                <w:lang w:eastAsia="ru-RU"/>
              </w:rPr>
            </w:pPr>
            <w:r w:rsidRPr="001448E0">
              <w:rPr>
                <w:sz w:val="24"/>
                <w:szCs w:val="24"/>
                <w:lang w:eastAsia="ru-RU"/>
              </w:rPr>
              <w:t>Многопоточность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EB21EB8" w14:textId="77777777" w:rsidR="001448E0" w:rsidRPr="001448E0" w:rsidRDefault="001448E0" w:rsidP="001448E0">
            <w:pPr>
              <w:spacing w:line="240" w:lineRule="auto"/>
              <w:ind w:firstLine="0"/>
              <w:jc w:val="left"/>
              <w:rPr>
                <w:sz w:val="24"/>
                <w:szCs w:val="24"/>
                <w:lang w:eastAsia="ru-RU"/>
              </w:rPr>
            </w:pPr>
            <w:r w:rsidRPr="001448E0"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2513B4F" w14:textId="77777777" w:rsidR="001448E0" w:rsidRPr="001448E0" w:rsidRDefault="001448E0" w:rsidP="001448E0">
            <w:pPr>
              <w:spacing w:line="240" w:lineRule="auto"/>
              <w:ind w:firstLine="0"/>
              <w:jc w:val="left"/>
              <w:rPr>
                <w:sz w:val="24"/>
                <w:szCs w:val="24"/>
                <w:lang w:eastAsia="ru-RU"/>
              </w:rPr>
            </w:pPr>
            <w:r w:rsidRPr="001448E0"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15CFD9A" w14:textId="77777777" w:rsidR="001448E0" w:rsidRPr="001448E0" w:rsidRDefault="001448E0" w:rsidP="001448E0">
            <w:pPr>
              <w:spacing w:line="240" w:lineRule="auto"/>
              <w:ind w:firstLine="0"/>
              <w:jc w:val="left"/>
              <w:rPr>
                <w:sz w:val="24"/>
                <w:szCs w:val="24"/>
                <w:lang w:eastAsia="ru-RU"/>
              </w:rPr>
            </w:pPr>
            <w:r w:rsidRPr="001448E0"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67799D64" w14:textId="77777777" w:rsidR="001448E0" w:rsidRPr="001448E0" w:rsidRDefault="001448E0" w:rsidP="001448E0">
            <w:pPr>
              <w:spacing w:line="240" w:lineRule="auto"/>
              <w:ind w:firstLine="0"/>
              <w:jc w:val="left"/>
              <w:rPr>
                <w:sz w:val="24"/>
                <w:szCs w:val="24"/>
                <w:lang w:eastAsia="ru-RU"/>
              </w:rPr>
            </w:pPr>
            <w:r w:rsidRPr="001448E0">
              <w:rPr>
                <w:sz w:val="24"/>
                <w:szCs w:val="24"/>
                <w:lang w:eastAsia="ru-RU"/>
              </w:rPr>
              <w:t>100</w:t>
            </w:r>
          </w:p>
        </w:tc>
      </w:tr>
      <w:tr w:rsidR="001448E0" w:rsidRPr="001448E0" w14:paraId="1C4F61FA" w14:textId="77777777" w:rsidTr="001448E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1C8FC45" w14:textId="77777777" w:rsidR="001448E0" w:rsidRPr="001448E0" w:rsidRDefault="001448E0" w:rsidP="001448E0">
            <w:pPr>
              <w:spacing w:line="240" w:lineRule="auto"/>
              <w:ind w:firstLine="0"/>
              <w:jc w:val="left"/>
              <w:rPr>
                <w:sz w:val="24"/>
                <w:szCs w:val="24"/>
                <w:lang w:eastAsia="ru-RU"/>
              </w:rPr>
            </w:pPr>
            <w:r w:rsidRPr="001448E0">
              <w:rPr>
                <w:sz w:val="24"/>
                <w:szCs w:val="24"/>
                <w:lang w:eastAsia="ru-RU"/>
              </w:rPr>
              <w:t>Обработка ошибок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682B9D5" w14:textId="77777777" w:rsidR="001448E0" w:rsidRPr="001448E0" w:rsidRDefault="001448E0" w:rsidP="001448E0">
            <w:pPr>
              <w:spacing w:line="240" w:lineRule="auto"/>
              <w:ind w:firstLine="0"/>
              <w:jc w:val="left"/>
              <w:rPr>
                <w:sz w:val="24"/>
                <w:szCs w:val="24"/>
                <w:lang w:eastAsia="ru-RU"/>
              </w:rPr>
            </w:pPr>
            <w:r w:rsidRPr="001448E0">
              <w:rPr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0200741" w14:textId="77777777" w:rsidR="001448E0" w:rsidRPr="001448E0" w:rsidRDefault="001448E0" w:rsidP="001448E0">
            <w:pPr>
              <w:spacing w:line="240" w:lineRule="auto"/>
              <w:ind w:firstLine="0"/>
              <w:jc w:val="left"/>
              <w:rPr>
                <w:sz w:val="24"/>
                <w:szCs w:val="24"/>
                <w:lang w:eastAsia="ru-RU"/>
              </w:rPr>
            </w:pPr>
            <w:r w:rsidRPr="001448E0">
              <w:rPr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7C33184" w14:textId="77777777" w:rsidR="001448E0" w:rsidRPr="001448E0" w:rsidRDefault="001448E0" w:rsidP="001448E0">
            <w:pPr>
              <w:spacing w:line="240" w:lineRule="auto"/>
              <w:ind w:firstLine="0"/>
              <w:jc w:val="left"/>
              <w:rPr>
                <w:sz w:val="24"/>
                <w:szCs w:val="24"/>
                <w:lang w:eastAsia="ru-RU"/>
              </w:rPr>
            </w:pPr>
            <w:r w:rsidRPr="001448E0"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364F53D2" w14:textId="77777777" w:rsidR="001448E0" w:rsidRPr="001448E0" w:rsidRDefault="001448E0" w:rsidP="001448E0">
            <w:pPr>
              <w:spacing w:line="240" w:lineRule="auto"/>
              <w:ind w:firstLine="0"/>
              <w:jc w:val="left"/>
              <w:rPr>
                <w:sz w:val="24"/>
                <w:szCs w:val="24"/>
                <w:lang w:eastAsia="ru-RU"/>
              </w:rPr>
            </w:pPr>
            <w:r w:rsidRPr="001448E0">
              <w:rPr>
                <w:sz w:val="24"/>
                <w:szCs w:val="24"/>
                <w:lang w:eastAsia="ru-RU"/>
              </w:rPr>
              <w:t>66.67</w:t>
            </w:r>
          </w:p>
        </w:tc>
      </w:tr>
      <w:tr w:rsidR="001448E0" w:rsidRPr="001448E0" w14:paraId="2C19BCBE" w14:textId="77777777" w:rsidTr="001448E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C6E80A0" w14:textId="77777777" w:rsidR="001448E0" w:rsidRPr="001448E0" w:rsidRDefault="001448E0" w:rsidP="001448E0">
            <w:pPr>
              <w:spacing w:line="240" w:lineRule="auto"/>
              <w:ind w:firstLine="0"/>
              <w:jc w:val="left"/>
              <w:rPr>
                <w:sz w:val="24"/>
                <w:szCs w:val="24"/>
                <w:lang w:eastAsia="ru-RU"/>
              </w:rPr>
            </w:pPr>
            <w:r w:rsidRPr="001448E0">
              <w:rPr>
                <w:sz w:val="24"/>
                <w:szCs w:val="24"/>
                <w:lang w:eastAsia="ru-RU"/>
              </w:rPr>
              <w:t>Общее покрытие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6493492" w14:textId="77777777" w:rsidR="001448E0" w:rsidRPr="001448E0" w:rsidRDefault="001448E0" w:rsidP="001448E0">
            <w:pPr>
              <w:spacing w:line="240" w:lineRule="auto"/>
              <w:ind w:firstLine="0"/>
              <w:jc w:val="left"/>
              <w:rPr>
                <w:sz w:val="24"/>
                <w:szCs w:val="24"/>
                <w:lang w:eastAsia="ru-RU"/>
              </w:rPr>
            </w:pPr>
            <w:r w:rsidRPr="001448E0">
              <w:rPr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1729297" w14:textId="77777777" w:rsidR="001448E0" w:rsidRPr="001448E0" w:rsidRDefault="001448E0" w:rsidP="001448E0">
            <w:pPr>
              <w:spacing w:line="240" w:lineRule="auto"/>
              <w:ind w:firstLine="0"/>
              <w:jc w:val="left"/>
              <w:rPr>
                <w:sz w:val="24"/>
                <w:szCs w:val="24"/>
                <w:lang w:eastAsia="ru-RU"/>
              </w:rPr>
            </w:pPr>
            <w:r w:rsidRPr="001448E0">
              <w:rPr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36E84A0" w14:textId="77777777" w:rsidR="001448E0" w:rsidRPr="001448E0" w:rsidRDefault="001448E0" w:rsidP="001448E0">
            <w:pPr>
              <w:spacing w:line="240" w:lineRule="auto"/>
              <w:ind w:firstLine="0"/>
              <w:jc w:val="left"/>
              <w:rPr>
                <w:sz w:val="24"/>
                <w:szCs w:val="24"/>
                <w:lang w:eastAsia="ru-RU"/>
              </w:rPr>
            </w:pPr>
            <w:r w:rsidRPr="001448E0">
              <w:rPr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41E29277" w14:textId="77777777" w:rsidR="001448E0" w:rsidRPr="001448E0" w:rsidRDefault="001448E0" w:rsidP="001448E0">
            <w:pPr>
              <w:spacing w:line="240" w:lineRule="auto"/>
              <w:ind w:firstLine="0"/>
              <w:jc w:val="left"/>
              <w:rPr>
                <w:sz w:val="24"/>
                <w:szCs w:val="24"/>
                <w:lang w:eastAsia="ru-RU"/>
              </w:rPr>
            </w:pPr>
            <w:r w:rsidRPr="001448E0">
              <w:rPr>
                <w:sz w:val="24"/>
                <w:szCs w:val="24"/>
                <w:lang w:eastAsia="ru-RU"/>
              </w:rPr>
              <w:t>83.33</w:t>
            </w:r>
          </w:p>
        </w:tc>
      </w:tr>
    </w:tbl>
    <w:p w14:paraId="2EBBF124" w14:textId="695B6E4C" w:rsidR="006A6FB6" w:rsidRDefault="006A6FB6" w:rsidP="001448E0"/>
    <w:p w14:paraId="73A33B9D" w14:textId="77777777" w:rsidR="006A6FB6" w:rsidRDefault="006A6FB6">
      <w:pPr>
        <w:spacing w:after="160" w:line="259" w:lineRule="auto"/>
        <w:ind w:firstLine="0"/>
        <w:jc w:val="left"/>
      </w:pPr>
      <w:r>
        <w:br w:type="page"/>
      </w:r>
    </w:p>
    <w:p w14:paraId="22E9407B" w14:textId="3E579288" w:rsidR="001448E0" w:rsidRDefault="006A6FB6" w:rsidP="006A6FB6">
      <w:pPr>
        <w:pStyle w:val="1"/>
        <w:numPr>
          <w:ilvl w:val="0"/>
          <w:numId w:val="0"/>
        </w:numPr>
        <w:ind w:left="432"/>
      </w:pPr>
      <w:r>
        <w:lastRenderedPageBreak/>
        <w:t>Приложение А. Скриншоты работы программы</w:t>
      </w:r>
    </w:p>
    <w:p w14:paraId="7EAB8DDA" w14:textId="77777777" w:rsidR="006A6FB6" w:rsidRDefault="006A6FB6" w:rsidP="006A6FB6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303E746E" wp14:editId="1BA32098">
            <wp:extent cx="5940425" cy="1348105"/>
            <wp:effectExtent l="0" t="0" r="3175" b="4445"/>
            <wp:docPr id="169802205" name="Рисунок 1" descr="Изображение выглядит как текст, снимок экрана, Шрифт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02205" name="Рисунок 1" descr="Изображение выглядит как текст, снимок экрана, Шрифт, черный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4A882" w14:textId="7812CDF5" w:rsidR="006A6FB6" w:rsidRPr="006206DA" w:rsidRDefault="006A6FB6" w:rsidP="006A6FB6">
      <w:pPr>
        <w:pStyle w:val="ad"/>
        <w:jc w:val="center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Пример работы</w:t>
      </w:r>
    </w:p>
    <w:sectPr w:rsidR="006A6FB6" w:rsidRPr="006206DA" w:rsidSect="008C0C6A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EFFB24" w14:textId="77777777" w:rsidR="003E3DDA" w:rsidRDefault="003E3DDA" w:rsidP="008C0C6A">
      <w:pPr>
        <w:spacing w:line="240" w:lineRule="auto"/>
      </w:pPr>
      <w:r>
        <w:separator/>
      </w:r>
    </w:p>
  </w:endnote>
  <w:endnote w:type="continuationSeparator" w:id="0">
    <w:p w14:paraId="736CF3D5" w14:textId="77777777" w:rsidR="003E3DDA" w:rsidRDefault="003E3DDA" w:rsidP="008C0C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58838387"/>
      <w:docPartObj>
        <w:docPartGallery w:val="Page Numbers (Bottom of Page)"/>
        <w:docPartUnique/>
      </w:docPartObj>
    </w:sdtPr>
    <w:sdtEndPr/>
    <w:sdtContent>
      <w:p w14:paraId="7E855B1F" w14:textId="77777777" w:rsidR="008C0C6A" w:rsidRDefault="008C0C6A" w:rsidP="00D04C32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6D3525" w14:textId="77777777" w:rsidR="003E3DDA" w:rsidRDefault="003E3DDA" w:rsidP="008C0C6A">
      <w:pPr>
        <w:spacing w:line="240" w:lineRule="auto"/>
      </w:pPr>
      <w:r>
        <w:separator/>
      </w:r>
    </w:p>
  </w:footnote>
  <w:footnote w:type="continuationSeparator" w:id="0">
    <w:p w14:paraId="6CC0D40B" w14:textId="77777777" w:rsidR="003E3DDA" w:rsidRDefault="003E3DDA" w:rsidP="008C0C6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0756E"/>
    <w:multiLevelType w:val="hybridMultilevel"/>
    <w:tmpl w:val="948A151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DB349D6"/>
    <w:multiLevelType w:val="hybridMultilevel"/>
    <w:tmpl w:val="0016BBAA"/>
    <w:lvl w:ilvl="0" w:tplc="335CDA7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1904764"/>
    <w:multiLevelType w:val="hybridMultilevel"/>
    <w:tmpl w:val="1D68A7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FEE7956"/>
    <w:multiLevelType w:val="multilevel"/>
    <w:tmpl w:val="691E3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2E7477"/>
    <w:multiLevelType w:val="hybridMultilevel"/>
    <w:tmpl w:val="BCA806DA"/>
    <w:lvl w:ilvl="0" w:tplc="682A7E12">
      <w:start w:val="1"/>
      <w:numFmt w:val="decimal"/>
      <w:pStyle w:val="a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385961DF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3C38025E"/>
    <w:multiLevelType w:val="hybridMultilevel"/>
    <w:tmpl w:val="0FFC7D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FE24DC"/>
    <w:multiLevelType w:val="hybridMultilevel"/>
    <w:tmpl w:val="9F3C299E"/>
    <w:lvl w:ilvl="0" w:tplc="F8683A8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2291" w:hanging="360"/>
      </w:pPr>
    </w:lvl>
    <w:lvl w:ilvl="2" w:tplc="FFFFFFFF" w:tentative="1">
      <w:start w:val="1"/>
      <w:numFmt w:val="lowerRoman"/>
      <w:lvlText w:val="%3."/>
      <w:lvlJc w:val="right"/>
      <w:pPr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4EA25139"/>
    <w:multiLevelType w:val="multilevel"/>
    <w:tmpl w:val="65A0429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46028AF"/>
    <w:multiLevelType w:val="hybridMultilevel"/>
    <w:tmpl w:val="0658A1BA"/>
    <w:lvl w:ilvl="0" w:tplc="F8683A8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B46581F"/>
    <w:multiLevelType w:val="multilevel"/>
    <w:tmpl w:val="C83EA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2E54F1"/>
    <w:multiLevelType w:val="hybridMultilevel"/>
    <w:tmpl w:val="5DFAC990"/>
    <w:lvl w:ilvl="0" w:tplc="A5ECD6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756C0356"/>
    <w:multiLevelType w:val="hybridMultilevel"/>
    <w:tmpl w:val="6BD2EA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D085EC4"/>
    <w:multiLevelType w:val="hybridMultilevel"/>
    <w:tmpl w:val="94806CA2"/>
    <w:lvl w:ilvl="0" w:tplc="A5ECD62C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568341808">
    <w:abstractNumId w:val="4"/>
  </w:num>
  <w:num w:numId="2" w16cid:durableId="454755759">
    <w:abstractNumId w:val="5"/>
  </w:num>
  <w:num w:numId="3" w16cid:durableId="201564750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36098063">
    <w:abstractNumId w:val="9"/>
  </w:num>
  <w:num w:numId="5" w16cid:durableId="2121294584">
    <w:abstractNumId w:val="10"/>
  </w:num>
  <w:num w:numId="6" w16cid:durableId="1029649379">
    <w:abstractNumId w:val="7"/>
  </w:num>
  <w:num w:numId="7" w16cid:durableId="729688391">
    <w:abstractNumId w:val="4"/>
    <w:lvlOverride w:ilvl="0">
      <w:startOverride w:val="1"/>
    </w:lvlOverride>
  </w:num>
  <w:num w:numId="8" w16cid:durableId="162166119">
    <w:abstractNumId w:val="3"/>
  </w:num>
  <w:num w:numId="9" w16cid:durableId="1128664816">
    <w:abstractNumId w:val="8"/>
  </w:num>
  <w:num w:numId="10" w16cid:durableId="266736547">
    <w:abstractNumId w:val="6"/>
  </w:num>
  <w:num w:numId="11" w16cid:durableId="1943878741">
    <w:abstractNumId w:val="11"/>
  </w:num>
  <w:num w:numId="12" w16cid:durableId="802507376">
    <w:abstractNumId w:val="13"/>
  </w:num>
  <w:num w:numId="13" w16cid:durableId="1287925376">
    <w:abstractNumId w:val="2"/>
  </w:num>
  <w:num w:numId="14" w16cid:durableId="1085149614">
    <w:abstractNumId w:val="12"/>
  </w:num>
  <w:num w:numId="15" w16cid:durableId="1367950023">
    <w:abstractNumId w:val="0"/>
  </w:num>
  <w:num w:numId="16" w16cid:durableId="1543983106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DDA"/>
    <w:rsid w:val="00084E12"/>
    <w:rsid w:val="000B4356"/>
    <w:rsid w:val="000F04AE"/>
    <w:rsid w:val="00122A0F"/>
    <w:rsid w:val="001448E0"/>
    <w:rsid w:val="00172FB8"/>
    <w:rsid w:val="001A142C"/>
    <w:rsid w:val="00257E58"/>
    <w:rsid w:val="0028408D"/>
    <w:rsid w:val="00296770"/>
    <w:rsid w:val="002D7871"/>
    <w:rsid w:val="00335BCA"/>
    <w:rsid w:val="00335F1C"/>
    <w:rsid w:val="0035298A"/>
    <w:rsid w:val="003D3963"/>
    <w:rsid w:val="003E3DDA"/>
    <w:rsid w:val="003F7050"/>
    <w:rsid w:val="00406B76"/>
    <w:rsid w:val="0042218F"/>
    <w:rsid w:val="0042614E"/>
    <w:rsid w:val="004D1288"/>
    <w:rsid w:val="005003C9"/>
    <w:rsid w:val="005370F8"/>
    <w:rsid w:val="005C1D38"/>
    <w:rsid w:val="005F3048"/>
    <w:rsid w:val="006206DA"/>
    <w:rsid w:val="0062592A"/>
    <w:rsid w:val="0063012D"/>
    <w:rsid w:val="006A6FB6"/>
    <w:rsid w:val="006D7657"/>
    <w:rsid w:val="007572A9"/>
    <w:rsid w:val="00811F22"/>
    <w:rsid w:val="0082292F"/>
    <w:rsid w:val="0086076F"/>
    <w:rsid w:val="00885C28"/>
    <w:rsid w:val="008C0C6A"/>
    <w:rsid w:val="00AB62E5"/>
    <w:rsid w:val="00B04186"/>
    <w:rsid w:val="00B653B6"/>
    <w:rsid w:val="00B76C3F"/>
    <w:rsid w:val="00C0434E"/>
    <w:rsid w:val="00C20D0F"/>
    <w:rsid w:val="00C421D5"/>
    <w:rsid w:val="00C51AF5"/>
    <w:rsid w:val="00CB594D"/>
    <w:rsid w:val="00CE1685"/>
    <w:rsid w:val="00D04C32"/>
    <w:rsid w:val="00D20DFD"/>
    <w:rsid w:val="00D254C0"/>
    <w:rsid w:val="00D56BA4"/>
    <w:rsid w:val="00D85D04"/>
    <w:rsid w:val="00DE32A5"/>
    <w:rsid w:val="00DF2F2C"/>
    <w:rsid w:val="00E00D46"/>
    <w:rsid w:val="00E03481"/>
    <w:rsid w:val="00ED769F"/>
    <w:rsid w:val="00EF5A64"/>
    <w:rsid w:val="00F43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87B12"/>
  <w15:chartTrackingRefBased/>
  <w15:docId w15:val="{F2E76177-AD05-42A9-86AF-064CB28C9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04C32"/>
    <w:pPr>
      <w:spacing w:after="0" w:line="360" w:lineRule="auto"/>
      <w:ind w:firstLine="709"/>
      <w:jc w:val="both"/>
    </w:pPr>
    <w:rPr>
      <w:rFonts w:ascii="Times New Roman" w:hAnsi="Times New Roman"/>
      <w:sz w:val="26"/>
    </w:rPr>
  </w:style>
  <w:style w:type="paragraph" w:styleId="1">
    <w:name w:val="heading 1"/>
    <w:basedOn w:val="a0"/>
    <w:next w:val="a0"/>
    <w:link w:val="10"/>
    <w:uiPriority w:val="9"/>
    <w:qFormat/>
    <w:rsid w:val="00B76C3F"/>
    <w:pPr>
      <w:keepNext/>
      <w:keepLines/>
      <w:numPr>
        <w:numId w:val="2"/>
      </w:numPr>
      <w:spacing w:after="240" w:line="24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CE1685"/>
    <w:pPr>
      <w:keepNext/>
      <w:keepLines/>
      <w:numPr>
        <w:ilvl w:val="1"/>
        <w:numId w:val="2"/>
      </w:numPr>
      <w:spacing w:before="240" w:after="120" w:line="240" w:lineRule="auto"/>
      <w:jc w:val="center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3F7050"/>
    <w:pPr>
      <w:keepNext/>
      <w:keepLines/>
      <w:numPr>
        <w:ilvl w:val="2"/>
        <w:numId w:val="2"/>
      </w:numPr>
      <w:spacing w:before="160" w:after="80"/>
      <w:jc w:val="center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rsid w:val="00CE1685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E1685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CE1685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E1685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0"/>
    <w:next w:val="a0"/>
    <w:link w:val="80"/>
    <w:uiPriority w:val="9"/>
    <w:unhideWhenUsed/>
    <w:qFormat/>
    <w:rsid w:val="00CE1685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E1685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8C0C6A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8C0C6A"/>
    <w:rPr>
      <w:rFonts w:ascii="Times New Roman" w:hAnsi="Times New Roman"/>
      <w:sz w:val="26"/>
    </w:rPr>
  </w:style>
  <w:style w:type="paragraph" w:styleId="a6">
    <w:name w:val="footer"/>
    <w:basedOn w:val="a0"/>
    <w:link w:val="a7"/>
    <w:uiPriority w:val="99"/>
    <w:unhideWhenUsed/>
    <w:rsid w:val="008C0C6A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8C0C6A"/>
    <w:rPr>
      <w:rFonts w:ascii="Times New Roman" w:hAnsi="Times New Roman"/>
      <w:sz w:val="26"/>
    </w:rPr>
  </w:style>
  <w:style w:type="character" w:customStyle="1" w:styleId="10">
    <w:name w:val="Заголовок 1 Знак"/>
    <w:basedOn w:val="a1"/>
    <w:link w:val="1"/>
    <w:uiPriority w:val="9"/>
    <w:rsid w:val="00B76C3F"/>
    <w:rPr>
      <w:rFonts w:ascii="Times New Roman" w:eastAsiaTheme="majorEastAsia" w:hAnsi="Times New Roman" w:cstheme="majorBidi"/>
      <w:b/>
      <w:sz w:val="32"/>
      <w:szCs w:val="32"/>
    </w:rPr>
  </w:style>
  <w:style w:type="paragraph" w:styleId="a8">
    <w:name w:val="TOC Heading"/>
    <w:basedOn w:val="1"/>
    <w:next w:val="a0"/>
    <w:uiPriority w:val="39"/>
    <w:unhideWhenUsed/>
    <w:rsid w:val="008C0C6A"/>
    <w:pPr>
      <w:spacing w:line="259" w:lineRule="auto"/>
      <w:jc w:val="left"/>
      <w:outlineLvl w:val="9"/>
    </w:pPr>
    <w:rPr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5C1D38"/>
    <w:pPr>
      <w:tabs>
        <w:tab w:val="left" w:pos="1100"/>
        <w:tab w:val="right" w:leader="dot" w:pos="9345"/>
      </w:tabs>
      <w:spacing w:after="100"/>
      <w:ind w:firstLine="0"/>
    </w:pPr>
  </w:style>
  <w:style w:type="character" w:styleId="a9">
    <w:name w:val="Hyperlink"/>
    <w:basedOn w:val="a1"/>
    <w:uiPriority w:val="99"/>
    <w:unhideWhenUsed/>
    <w:rsid w:val="00D56BA4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3F7050"/>
    <w:rPr>
      <w:rFonts w:ascii="Times New Roman" w:eastAsiaTheme="majorEastAsia" w:hAnsi="Times New Roman" w:cstheme="majorBidi"/>
      <w:b/>
      <w:sz w:val="28"/>
      <w:szCs w:val="26"/>
    </w:rPr>
  </w:style>
  <w:style w:type="paragraph" w:styleId="aa">
    <w:name w:val="List Paragraph"/>
    <w:basedOn w:val="a0"/>
    <w:link w:val="ab"/>
    <w:uiPriority w:val="34"/>
    <w:rsid w:val="00D56BA4"/>
    <w:pPr>
      <w:ind w:left="720"/>
      <w:contextualSpacing/>
    </w:pPr>
  </w:style>
  <w:style w:type="character" w:customStyle="1" w:styleId="30">
    <w:name w:val="Заголовок 3 Знак"/>
    <w:basedOn w:val="a1"/>
    <w:link w:val="3"/>
    <w:uiPriority w:val="9"/>
    <w:rsid w:val="003F7050"/>
    <w:rPr>
      <w:rFonts w:ascii="Times New Roman" w:eastAsiaTheme="majorEastAsia" w:hAnsi="Times New Roman" w:cstheme="majorBidi"/>
      <w:b/>
      <w:sz w:val="26"/>
      <w:szCs w:val="24"/>
    </w:rPr>
  </w:style>
  <w:style w:type="table" w:styleId="ac">
    <w:name w:val="Table Grid"/>
    <w:basedOn w:val="a2"/>
    <w:rsid w:val="005003C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0"/>
    <w:next w:val="a0"/>
    <w:uiPriority w:val="35"/>
    <w:unhideWhenUsed/>
    <w:qFormat/>
    <w:rsid w:val="000B4356"/>
    <w:pPr>
      <w:spacing w:line="240" w:lineRule="auto"/>
      <w:ind w:firstLine="0"/>
      <w:jc w:val="left"/>
    </w:pPr>
    <w:rPr>
      <w:b/>
      <w:i/>
      <w:iCs/>
      <w:sz w:val="22"/>
      <w:szCs w:val="18"/>
    </w:rPr>
  </w:style>
  <w:style w:type="paragraph" w:customStyle="1" w:styleId="a">
    <w:name w:val="Для списка"/>
    <w:basedOn w:val="aa"/>
    <w:next w:val="aa"/>
    <w:link w:val="ae"/>
    <w:qFormat/>
    <w:rsid w:val="00257E58"/>
    <w:pPr>
      <w:numPr>
        <w:numId w:val="1"/>
      </w:numPr>
    </w:pPr>
  </w:style>
  <w:style w:type="character" w:customStyle="1" w:styleId="ab">
    <w:name w:val="Абзац списка Знак"/>
    <w:basedOn w:val="a1"/>
    <w:link w:val="aa"/>
    <w:uiPriority w:val="34"/>
    <w:rsid w:val="00D04C32"/>
    <w:rPr>
      <w:rFonts w:ascii="Times New Roman" w:hAnsi="Times New Roman"/>
      <w:sz w:val="26"/>
    </w:rPr>
  </w:style>
  <w:style w:type="character" w:customStyle="1" w:styleId="ae">
    <w:name w:val="Для списка Знак"/>
    <w:basedOn w:val="ab"/>
    <w:link w:val="a"/>
    <w:rsid w:val="00257E58"/>
    <w:rPr>
      <w:rFonts w:ascii="Times New Roman" w:hAnsi="Times New Roman"/>
      <w:sz w:val="26"/>
    </w:rPr>
  </w:style>
  <w:style w:type="character" w:customStyle="1" w:styleId="40">
    <w:name w:val="Заголовок 4 Знак"/>
    <w:basedOn w:val="a1"/>
    <w:link w:val="4"/>
    <w:uiPriority w:val="9"/>
    <w:semiHidden/>
    <w:rsid w:val="00CE1685"/>
    <w:rPr>
      <w:rFonts w:asciiTheme="majorHAnsi" w:eastAsiaTheme="majorEastAsia" w:hAnsiTheme="majorHAnsi" w:cstheme="majorBidi"/>
      <w:i/>
      <w:iCs/>
      <w:color w:val="2F5496" w:themeColor="accent1" w:themeShade="BF"/>
      <w:sz w:val="26"/>
    </w:rPr>
  </w:style>
  <w:style w:type="character" w:customStyle="1" w:styleId="50">
    <w:name w:val="Заголовок 5 Знак"/>
    <w:basedOn w:val="a1"/>
    <w:link w:val="5"/>
    <w:uiPriority w:val="9"/>
    <w:semiHidden/>
    <w:rsid w:val="00CE1685"/>
    <w:rPr>
      <w:rFonts w:asciiTheme="majorHAnsi" w:eastAsiaTheme="majorEastAsia" w:hAnsiTheme="majorHAnsi" w:cstheme="majorBidi"/>
      <w:color w:val="2F5496" w:themeColor="accent1" w:themeShade="BF"/>
      <w:sz w:val="26"/>
    </w:rPr>
  </w:style>
  <w:style w:type="character" w:customStyle="1" w:styleId="60">
    <w:name w:val="Заголовок 6 Знак"/>
    <w:basedOn w:val="a1"/>
    <w:link w:val="6"/>
    <w:uiPriority w:val="9"/>
    <w:semiHidden/>
    <w:rsid w:val="00CE1685"/>
    <w:rPr>
      <w:rFonts w:asciiTheme="majorHAnsi" w:eastAsiaTheme="majorEastAsia" w:hAnsiTheme="majorHAnsi" w:cstheme="majorBidi"/>
      <w:color w:val="1F3763" w:themeColor="accent1" w:themeShade="7F"/>
      <w:sz w:val="26"/>
    </w:rPr>
  </w:style>
  <w:style w:type="character" w:customStyle="1" w:styleId="70">
    <w:name w:val="Заголовок 7 Знак"/>
    <w:basedOn w:val="a1"/>
    <w:link w:val="7"/>
    <w:uiPriority w:val="9"/>
    <w:semiHidden/>
    <w:rsid w:val="00CE1685"/>
    <w:rPr>
      <w:rFonts w:asciiTheme="majorHAnsi" w:eastAsiaTheme="majorEastAsia" w:hAnsiTheme="majorHAnsi" w:cstheme="majorBidi"/>
      <w:i/>
      <w:iCs/>
      <w:color w:val="1F3763" w:themeColor="accent1" w:themeShade="7F"/>
      <w:sz w:val="26"/>
    </w:rPr>
  </w:style>
  <w:style w:type="character" w:customStyle="1" w:styleId="80">
    <w:name w:val="Заголовок 8 Знак"/>
    <w:basedOn w:val="a1"/>
    <w:link w:val="8"/>
    <w:uiPriority w:val="9"/>
    <w:rsid w:val="00CE168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CE168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msonormal0">
    <w:name w:val="msonormal"/>
    <w:basedOn w:val="a0"/>
    <w:rsid w:val="007572A9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f">
    <w:name w:val="Normal (Web)"/>
    <w:basedOn w:val="a0"/>
    <w:uiPriority w:val="99"/>
    <w:semiHidden/>
    <w:unhideWhenUsed/>
    <w:rsid w:val="003E3DD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0">
    <w:name w:val="Strong"/>
    <w:basedOn w:val="a1"/>
    <w:uiPriority w:val="22"/>
    <w:qFormat/>
    <w:rsid w:val="0062592A"/>
    <w:rPr>
      <w:b/>
      <w:bCs/>
    </w:rPr>
  </w:style>
  <w:style w:type="character" w:styleId="af1">
    <w:name w:val="Emphasis"/>
    <w:basedOn w:val="a1"/>
    <w:uiPriority w:val="20"/>
    <w:qFormat/>
    <w:rsid w:val="0062592A"/>
    <w:rPr>
      <w:i/>
      <w:iCs/>
    </w:rPr>
  </w:style>
  <w:style w:type="character" w:styleId="HTML">
    <w:name w:val="HTML Code"/>
    <w:basedOn w:val="a1"/>
    <w:uiPriority w:val="99"/>
    <w:semiHidden/>
    <w:unhideWhenUsed/>
    <w:rsid w:val="0062592A"/>
    <w:rPr>
      <w:rFonts w:ascii="Courier New" w:eastAsia="Times New Roman" w:hAnsi="Courier New" w:cs="Courier New"/>
      <w:sz w:val="20"/>
      <w:szCs w:val="20"/>
    </w:rPr>
  </w:style>
  <w:style w:type="paragraph" w:styleId="21">
    <w:name w:val="toc 2"/>
    <w:basedOn w:val="a0"/>
    <w:next w:val="a0"/>
    <w:autoRedefine/>
    <w:uiPriority w:val="39"/>
    <w:unhideWhenUsed/>
    <w:rsid w:val="00B04186"/>
    <w:pPr>
      <w:spacing w:after="100"/>
      <w:ind w:left="260"/>
    </w:pPr>
  </w:style>
  <w:style w:type="paragraph" w:styleId="31">
    <w:name w:val="toc 3"/>
    <w:basedOn w:val="a0"/>
    <w:next w:val="a0"/>
    <w:autoRedefine/>
    <w:uiPriority w:val="39"/>
    <w:unhideWhenUsed/>
    <w:rsid w:val="00B04186"/>
    <w:pPr>
      <w:spacing w:after="100"/>
      <w:ind w:left="520"/>
    </w:pPr>
  </w:style>
  <w:style w:type="character" w:customStyle="1" w:styleId="b">
    <w:name w:val="b"/>
    <w:basedOn w:val="a1"/>
    <w:rsid w:val="00DF2F2C"/>
  </w:style>
  <w:style w:type="character" w:styleId="af2">
    <w:name w:val="Unresolved Mention"/>
    <w:basedOn w:val="a1"/>
    <w:uiPriority w:val="99"/>
    <w:semiHidden/>
    <w:unhideWhenUsed/>
    <w:rsid w:val="00C51A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3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7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1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19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4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7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37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4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2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83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1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13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8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62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14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8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9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1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5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4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9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08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4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0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5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07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7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8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12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5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95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8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3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8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8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12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13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23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HSE\course2\ACnOC\&#1096;&#1072;&#1073;&#1083;&#1086;&#1085;_&#1086;&#1090;&#1095;&#1077;&#1090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F3DBB1-26CC-464F-BB90-11B7FF6DE6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шаблон_отчета.dotx</Template>
  <TotalTime>204</TotalTime>
  <Pages>11</Pages>
  <Words>1532</Words>
  <Characters>8735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 Musikhin</dc:creator>
  <cp:keywords/>
  <dc:description/>
  <cp:lastModifiedBy>Danil Musikhin</cp:lastModifiedBy>
  <cp:revision>16</cp:revision>
  <dcterms:created xsi:type="dcterms:W3CDTF">2023-11-28T17:00:00Z</dcterms:created>
  <dcterms:modified xsi:type="dcterms:W3CDTF">2023-12-20T17:35:00Z</dcterms:modified>
</cp:coreProperties>
</file>