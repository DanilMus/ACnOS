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4C28" w14:textId="77777777" w:rsidR="008C0C6A" w:rsidRPr="008C0C6A" w:rsidRDefault="008C0C6A" w:rsidP="008C0C6A">
      <w:pPr>
        <w:spacing w:beforeAutospacing="1"/>
        <w:ind w:firstLine="0"/>
        <w:jc w:val="center"/>
        <w:rPr>
          <w:szCs w:val="26"/>
        </w:rPr>
      </w:pPr>
      <w:r>
        <w:rPr>
          <w:szCs w:val="26"/>
        </w:rPr>
        <w:t>Пермский филиал федерального государственного автономного образовательного учреждения высшего образования</w:t>
      </w:r>
      <w:r>
        <w:rPr>
          <w:szCs w:val="26"/>
        </w:rPr>
        <w:br/>
        <w:t xml:space="preserve">«Национальный исследовательский университет </w:t>
      </w:r>
      <w:r>
        <w:rPr>
          <w:szCs w:val="26"/>
        </w:rPr>
        <w:br/>
        <w:t>Высшая школа экономики»</w:t>
      </w:r>
      <w:r>
        <w:rPr>
          <w:sz w:val="32"/>
          <w:szCs w:val="32"/>
        </w:rPr>
        <w:br/>
      </w:r>
    </w:p>
    <w:p w14:paraId="7D0B9376" w14:textId="77777777" w:rsidR="008C0C6A" w:rsidRDefault="008C0C6A" w:rsidP="008C0C6A">
      <w:pPr>
        <w:spacing w:beforeAutospacing="1"/>
        <w:ind w:firstLine="0"/>
        <w:jc w:val="center"/>
      </w:pPr>
      <w:r>
        <w:rPr>
          <w:i/>
          <w:szCs w:val="26"/>
        </w:rPr>
        <w:t>Факультет социально-экономических и компьютерных наук</w:t>
      </w:r>
    </w:p>
    <w:p w14:paraId="40251CAA" w14:textId="77777777" w:rsidR="008C0C6A" w:rsidRDefault="008C0C6A" w:rsidP="008C0C6A">
      <w:pPr>
        <w:spacing w:before="1080"/>
        <w:ind w:firstLine="0"/>
        <w:jc w:val="center"/>
      </w:pPr>
      <w:r>
        <w:rPr>
          <w:szCs w:val="26"/>
        </w:rPr>
        <w:t>Мусихин Данил Михайлович</w:t>
      </w:r>
    </w:p>
    <w:p w14:paraId="6AC976E7" w14:textId="344881B4" w:rsidR="008C0C6A" w:rsidRPr="00D20DFD" w:rsidRDefault="00EF5A64" w:rsidP="008C0C6A">
      <w:pPr>
        <w:ind w:firstLine="0"/>
        <w:jc w:val="center"/>
      </w:pPr>
      <w:r>
        <w:rPr>
          <w:b/>
          <w:sz w:val="32"/>
          <w:szCs w:val="32"/>
        </w:rPr>
        <w:t>Обработка исключений</w:t>
      </w:r>
    </w:p>
    <w:p w14:paraId="4DE37141" w14:textId="361D8CB1" w:rsidR="008C0C6A" w:rsidRDefault="00335F1C" w:rsidP="008C0C6A">
      <w:pPr>
        <w:ind w:firstLine="0"/>
        <w:jc w:val="center"/>
      </w:pPr>
      <w:r>
        <w:rPr>
          <w:i/>
          <w:szCs w:val="26"/>
        </w:rPr>
        <w:t>Лабораторная работа №</w:t>
      </w:r>
      <w:r w:rsidR="00EF5A64">
        <w:rPr>
          <w:i/>
          <w:szCs w:val="26"/>
        </w:rPr>
        <w:t>3</w:t>
      </w:r>
    </w:p>
    <w:p w14:paraId="297CB5D6" w14:textId="77777777" w:rsidR="008C0C6A" w:rsidRDefault="008C0C6A" w:rsidP="008C0C6A">
      <w:pPr>
        <w:ind w:firstLine="0"/>
        <w:jc w:val="center"/>
      </w:pPr>
      <w:r>
        <w:rPr>
          <w:szCs w:val="26"/>
        </w:rPr>
        <w:t xml:space="preserve">студента образовательной программы «Разработка информационных систем для бизнеса» по направлению подготовки </w:t>
      </w:r>
      <w:r w:rsidRPr="001A7DA2">
        <w:rPr>
          <w:i/>
          <w:szCs w:val="26"/>
          <w:u w:val="single"/>
        </w:rPr>
        <w:t>09.03.04 Программная инженерия</w:t>
      </w:r>
    </w:p>
    <w:p w14:paraId="3058A9CF" w14:textId="77777777" w:rsidR="008C0C6A" w:rsidRDefault="008C0C6A" w:rsidP="008C0C6A">
      <w:pPr>
        <w:pBdr>
          <w:bottom w:val="single" w:sz="4" w:space="11" w:color="000000"/>
        </w:pBdr>
        <w:spacing w:before="2040"/>
        <w:ind w:left="6662" w:firstLine="0"/>
        <w:jc w:val="left"/>
      </w:pPr>
      <w:r>
        <w:rPr>
          <w:szCs w:val="26"/>
        </w:rPr>
        <w:t>Руководитель, к.т.н., Доцент кафедры ИТБ.</w:t>
      </w:r>
    </w:p>
    <w:p w14:paraId="54774696" w14:textId="77777777" w:rsidR="008C0C6A" w:rsidRDefault="005C1D38" w:rsidP="008C0C6A">
      <w:pPr>
        <w:ind w:left="6662" w:firstLine="0"/>
      </w:pPr>
      <w:proofErr w:type="gramStart"/>
      <w:r>
        <w:t>Л.Н.</w:t>
      </w:r>
      <w:proofErr w:type="gramEnd"/>
      <w:r>
        <w:t xml:space="preserve"> Лядова</w:t>
      </w:r>
    </w:p>
    <w:p w14:paraId="7EDBC0E7" w14:textId="77777777" w:rsidR="008C0C6A" w:rsidRDefault="008C0C6A" w:rsidP="008C0C6A">
      <w:pPr>
        <w:spacing w:before="2640"/>
        <w:ind w:firstLine="0"/>
        <w:jc w:val="center"/>
        <w:rPr>
          <w:szCs w:val="26"/>
        </w:rPr>
      </w:pPr>
      <w:r>
        <w:rPr>
          <w:szCs w:val="26"/>
        </w:rPr>
        <w:t>Пермь, 202</w:t>
      </w:r>
      <w:r w:rsidR="005C1D38">
        <w:rPr>
          <w:szCs w:val="26"/>
        </w:rPr>
        <w:t>3</w:t>
      </w:r>
      <w:r>
        <w:rPr>
          <w:szCs w:val="26"/>
        </w:rPr>
        <w:t xml:space="preserve"> год</w:t>
      </w:r>
    </w:p>
    <w:p w14:paraId="4F846B02" w14:textId="77777777" w:rsidR="008C0C6A" w:rsidRDefault="008C0C6A">
      <w:pPr>
        <w:spacing w:after="160" w:line="259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sdt>
      <w:sdtPr>
        <w:id w:val="-12636072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0A06C4" w14:textId="77777777" w:rsidR="008C0C6A" w:rsidRPr="00B653B6" w:rsidRDefault="008C0C6A" w:rsidP="00B653B6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B653B6">
            <w:rPr>
              <w:b/>
              <w:bCs/>
              <w:sz w:val="32"/>
              <w:szCs w:val="32"/>
            </w:rPr>
            <w:t>Оглавление</w:t>
          </w:r>
        </w:p>
        <w:p w14:paraId="5590D09D" w14:textId="65DB0E9E" w:rsidR="00B04186" w:rsidRDefault="008C0C6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6223" w:history="1">
            <w:r w:rsidR="00B04186" w:rsidRPr="000C3615">
              <w:rPr>
                <w:rStyle w:val="a9"/>
                <w:noProof/>
              </w:rPr>
              <w:t>1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Постановка задачи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_Toc152166223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4</w:t>
            </w:r>
            <w:r w:rsidR="00B04186">
              <w:rPr>
                <w:noProof/>
                <w:webHidden/>
              </w:rPr>
              <w:fldChar w:fldCharType="end"/>
            </w:r>
          </w:hyperlink>
        </w:p>
        <w:p w14:paraId="2FA00D6C" w14:textId="60222315" w:rsidR="00B04186" w:rsidRDefault="00B0418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166224" w:history="1">
            <w:r w:rsidRPr="000C3615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3615">
              <w:rPr>
                <w:rStyle w:val="a9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73AA" w14:textId="73C11E8A" w:rsidR="008C0C6A" w:rsidRPr="00B04186" w:rsidRDefault="00B04186" w:rsidP="00B0418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166241" w:history="1">
            <w:r w:rsidRPr="000C3615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C3615">
              <w:rPr>
                <w:rStyle w:val="a9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 w:rsidR="008C0C6A">
            <w:rPr>
              <w:b/>
              <w:bCs/>
            </w:rPr>
            <w:fldChar w:fldCharType="end"/>
          </w:r>
        </w:p>
      </w:sdtContent>
    </w:sdt>
    <w:p w14:paraId="45061846" w14:textId="77777777" w:rsidR="008C0C6A" w:rsidRDefault="008C0C6A" w:rsidP="003F7050">
      <w:pPr>
        <w:pStyle w:val="3"/>
      </w:pPr>
      <w:r>
        <w:br w:type="page"/>
      </w:r>
    </w:p>
    <w:p w14:paraId="15DE1544" w14:textId="77777777" w:rsidR="008C0C6A" w:rsidRDefault="008C0C6A" w:rsidP="0062592A">
      <w:pPr>
        <w:pStyle w:val="1"/>
        <w:numPr>
          <w:ilvl w:val="0"/>
          <w:numId w:val="3"/>
        </w:numPr>
      </w:pPr>
      <w:bookmarkStart w:id="0" w:name="_Toc152166223"/>
      <w:r w:rsidRPr="00B653B6">
        <w:lastRenderedPageBreak/>
        <w:t>Постановка задачи</w:t>
      </w:r>
      <w:bookmarkEnd w:id="0"/>
    </w:p>
    <w:p w14:paraId="1498CD20" w14:textId="77777777" w:rsidR="003E3DDA" w:rsidRDefault="003E3DDA" w:rsidP="003E3DDA">
      <w:r>
        <w:rPr>
          <w:i/>
          <w:iCs/>
        </w:rPr>
        <w:t>Цель работы</w:t>
      </w:r>
      <w:r>
        <w:t> – изучение возможностей обработки исключений в </w:t>
      </w:r>
      <w:r>
        <w:rPr>
          <w:lang w:val="en-US"/>
        </w:rPr>
        <w:t>VS</w:t>
      </w:r>
      <w:r>
        <w:t>.</w:t>
      </w:r>
    </w:p>
    <w:p w14:paraId="45020C8E" w14:textId="77777777" w:rsidR="003E3DDA" w:rsidRDefault="003E3DDA" w:rsidP="003E3DDA">
      <w:r>
        <w:t>При выполнении работы необходимо рассмотреть исключения:</w:t>
      </w:r>
    </w:p>
    <w:p w14:paraId="7AA88BCF" w14:textId="5CB43E56" w:rsidR="003E3DDA" w:rsidRDefault="003E3DDA" w:rsidP="003E3DDA">
      <w:pPr>
        <w:pStyle w:val="a"/>
      </w:pPr>
      <w:r>
        <w:t>При работе с целочисленными данными.</w:t>
      </w:r>
    </w:p>
    <w:p w14:paraId="2F087771" w14:textId="4A4F6457" w:rsidR="003E3DDA" w:rsidRDefault="003E3DDA" w:rsidP="003E3DDA">
      <w:pPr>
        <w:pStyle w:val="a"/>
      </w:pPr>
      <w:r>
        <w:t>При работе с вещественными числами.</w:t>
      </w:r>
    </w:p>
    <w:p w14:paraId="72DAEB9C" w14:textId="3755383A" w:rsidR="003E3DDA" w:rsidRDefault="003E3DDA" w:rsidP="003E3DDA">
      <w:pPr>
        <w:pStyle w:val="a"/>
      </w:pPr>
      <w:r>
        <w:t>При работе с динамическими структурами данных.</w:t>
      </w:r>
    </w:p>
    <w:p w14:paraId="538DBD67" w14:textId="77777777" w:rsidR="003E3DDA" w:rsidRDefault="003E3DDA" w:rsidP="003E3DDA">
      <w:r>
        <w:t>Для каждой категории исключений определить (и описать в отчёте):</w:t>
      </w:r>
    </w:p>
    <w:p w14:paraId="7FA7EA76" w14:textId="09C83E37" w:rsidR="003E3DDA" w:rsidRDefault="003E3DDA" w:rsidP="0062592A">
      <w:pPr>
        <w:pStyle w:val="aa"/>
        <w:numPr>
          <w:ilvl w:val="0"/>
          <w:numId w:val="4"/>
        </w:numPr>
      </w:pPr>
      <w:r>
        <w:t>какие исключения распознаются и возбуждаются процессором, к какой категории они относятся (нарушения, ловушки);</w:t>
      </w:r>
    </w:p>
    <w:p w14:paraId="67DAAD19" w14:textId="620776B5" w:rsidR="003E3DDA" w:rsidRDefault="003E3DDA" w:rsidP="0062592A">
      <w:pPr>
        <w:pStyle w:val="aa"/>
        <w:numPr>
          <w:ilvl w:val="0"/>
          <w:numId w:val="4"/>
        </w:numPr>
      </w:pPr>
      <w:r>
        <w:t>какие исключения можно активизировать и обрабатывать, используя средства системы программирования (</w:t>
      </w:r>
      <w:r w:rsidRPr="003E3DDA">
        <w:rPr>
          <w:lang w:val="en-US"/>
        </w:rPr>
        <w:t>VS C</w:t>
      </w:r>
      <w:r>
        <w:t>++, </w:t>
      </w:r>
      <w:r w:rsidRPr="003E3DDA">
        <w:rPr>
          <w:lang w:val="en-US"/>
        </w:rPr>
        <w:t>C</w:t>
      </w:r>
      <w:r>
        <w:t>#);</w:t>
      </w:r>
    </w:p>
    <w:p w14:paraId="4B2F7837" w14:textId="5361D678" w:rsidR="003E3DDA" w:rsidRDefault="003E3DDA" w:rsidP="0062592A">
      <w:pPr>
        <w:pStyle w:val="aa"/>
        <w:numPr>
          <w:ilvl w:val="0"/>
          <w:numId w:val="4"/>
        </w:numPr>
      </w:pPr>
      <w:r>
        <w:t>какие исключения и какими способами можно обработать, используя </w:t>
      </w:r>
      <w:r w:rsidRPr="003E3DDA">
        <w:rPr>
          <w:lang w:val="en-US"/>
        </w:rPr>
        <w:t>SEH</w:t>
      </w:r>
      <w:r>
        <w:t>,</w:t>
      </w:r>
    </w:p>
    <w:p w14:paraId="7723B18A" w14:textId="6B6D95D4" w:rsidR="003E3DDA" w:rsidRDefault="003E3DDA" w:rsidP="0062592A">
      <w:pPr>
        <w:pStyle w:val="aa"/>
        <w:numPr>
          <w:ilvl w:val="0"/>
          <w:numId w:val="4"/>
        </w:numPr>
      </w:pPr>
      <w:r>
        <w:t>какие возможности имеются для определения и обработки исключений пользователей.</w:t>
      </w:r>
    </w:p>
    <w:p w14:paraId="2F5EF9FD" w14:textId="77777777" w:rsidR="003E3DDA" w:rsidRDefault="003E3DDA" w:rsidP="003E3DDA">
      <w:r>
        <w:t>Для описанных средств привести примеры их использования для обработки исключений различных типов (нарушений, ловушек, пользовательских исключений для операций с целыми и вещественными числами, динамическими структурами данных) различными способами, используя средства систем программирования и операционной системы (</w:t>
      </w:r>
      <w:r>
        <w:rPr>
          <w:lang w:val="en-US"/>
        </w:rPr>
        <w:t>SEH</w:t>
      </w:r>
      <w:r>
        <w:t>).</w:t>
      </w:r>
    </w:p>
    <w:p w14:paraId="69A92651" w14:textId="77777777" w:rsidR="003E3DDA" w:rsidRDefault="003E3DDA" w:rsidP="003E3DDA">
      <w:r>
        <w:t>Исходные коды программ с обработкой исключений нужно включить в отчёт.</w:t>
      </w:r>
    </w:p>
    <w:p w14:paraId="192FCF3D" w14:textId="32BAC2B8" w:rsidR="003E3DDA" w:rsidRDefault="003E3DDA" w:rsidP="003E3DDA">
      <w:r>
        <w:t>Текст отчёта нужно структурировать – выделить заголовки: 1–3 – описания исключений при работе с данными перечисленных типов, исключения и средства их обработки, примеры описать для каждой категории данных. Описания можно оформить с помощью таблиц, включить в текст ссылки на источники, справочные материалы. Выполнения программ с обработкой исключений необходимо проиллюстрировать скриншотами, показывающими порядок обработки исключений.</w:t>
      </w:r>
    </w:p>
    <w:p w14:paraId="03E29165" w14:textId="77777777" w:rsidR="00AB62E5" w:rsidRPr="00AB62E5" w:rsidRDefault="00AB62E5" w:rsidP="00AB62E5"/>
    <w:p w14:paraId="25F0924E" w14:textId="77777777" w:rsidR="00D56BA4" w:rsidRDefault="00D56BA4" w:rsidP="00D04C32">
      <w:pPr>
        <w:pStyle w:val="a"/>
        <w:ind w:left="0"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1929802C" w14:textId="6D0DEEC1" w:rsidR="00B76C3F" w:rsidRDefault="00B76C3F" w:rsidP="00B653B6">
      <w:pPr>
        <w:pStyle w:val="1"/>
      </w:pPr>
      <w:bookmarkStart w:id="1" w:name="_Toc152166224"/>
      <w:r w:rsidRPr="00CE1685">
        <w:lastRenderedPageBreak/>
        <w:t>Анализ</w:t>
      </w:r>
      <w:bookmarkEnd w:id="1"/>
    </w:p>
    <w:p w14:paraId="6A32FBFF" w14:textId="701A7A11" w:rsidR="0062592A" w:rsidRPr="0062592A" w:rsidRDefault="0062592A" w:rsidP="0062592A">
      <w:pPr>
        <w:pStyle w:val="2"/>
      </w:pPr>
      <w:bookmarkStart w:id="2" w:name="_Toc152166225"/>
      <w:r w:rsidRPr="0062592A">
        <w:t>При работе с целочисленными данными</w:t>
      </w:r>
      <w:bookmarkEnd w:id="2"/>
    </w:p>
    <w:p w14:paraId="40FA6863" w14:textId="77777777" w:rsidR="0062592A" w:rsidRPr="0062592A" w:rsidRDefault="0062592A" w:rsidP="0062592A">
      <w:pPr>
        <w:pStyle w:val="3"/>
      </w:pPr>
      <w:bookmarkStart w:id="3" w:name="_Toc152166226"/>
      <w:r w:rsidRPr="0062592A">
        <w:t>Процессорные исключения:</w:t>
      </w:r>
      <w:bookmarkEnd w:id="3"/>
    </w:p>
    <w:p w14:paraId="61837661" w14:textId="77777777" w:rsidR="0062592A" w:rsidRPr="0062592A" w:rsidRDefault="0062592A" w:rsidP="0062592A">
      <w:pPr>
        <w:rPr>
          <w:rFonts w:cs="Times New Roman"/>
          <w:szCs w:val="26"/>
        </w:rPr>
      </w:pPr>
      <w:r w:rsidRPr="0062592A">
        <w:t>Деление на ноль:</w:t>
      </w:r>
      <w:r w:rsidRPr="0062592A">
        <w:rPr>
          <w:rFonts w:cs="Times New Roman"/>
          <w:szCs w:val="26"/>
        </w:rPr>
        <w:t xml:space="preserve"> Процессор может сгенерировать исключение при попытке деления на ноль.</w:t>
      </w:r>
    </w:p>
    <w:p w14:paraId="0B614DF8" w14:textId="77777777" w:rsidR="0062592A" w:rsidRPr="0062592A" w:rsidRDefault="0062592A" w:rsidP="0062592A">
      <w:pPr>
        <w:rPr>
          <w:rFonts w:cs="Times New Roman"/>
          <w:szCs w:val="26"/>
        </w:rPr>
      </w:pPr>
      <w:r w:rsidRPr="0062592A">
        <w:t>Переполнение:</w:t>
      </w:r>
      <w:r w:rsidRPr="0062592A">
        <w:rPr>
          <w:rFonts w:cs="Times New Roman"/>
          <w:szCs w:val="26"/>
        </w:rPr>
        <w:t xml:space="preserve"> Процессор может генерировать исключение при арифметическом переполнении.</w:t>
      </w:r>
    </w:p>
    <w:p w14:paraId="2EF8D7B2" w14:textId="642288AF" w:rsidR="0062592A" w:rsidRPr="0062592A" w:rsidRDefault="0062592A" w:rsidP="0062592A">
      <w:pPr>
        <w:pStyle w:val="3"/>
      </w:pPr>
      <w:bookmarkStart w:id="4" w:name="_Toc152166227"/>
      <w:r w:rsidRPr="0062592A">
        <w:t>Обработка в C++</w:t>
      </w:r>
      <w:bookmarkEnd w:id="4"/>
    </w:p>
    <w:p w14:paraId="1B778EC6" w14:textId="77777777" w:rsidR="0062592A" w:rsidRPr="0062592A" w:rsidRDefault="0062592A" w:rsidP="0062592A">
      <w:proofErr w:type="spellStart"/>
      <w:r w:rsidRPr="0062592A">
        <w:t>try</w:t>
      </w:r>
      <w:proofErr w:type="spellEnd"/>
      <w:r w:rsidRPr="0062592A">
        <w:t xml:space="preserve">, </w:t>
      </w:r>
      <w:proofErr w:type="spellStart"/>
      <w:r w:rsidRPr="0062592A">
        <w:t>catch</w:t>
      </w:r>
      <w:proofErr w:type="spellEnd"/>
      <w:r w:rsidRPr="0062592A">
        <w:t xml:space="preserve">, </w:t>
      </w:r>
      <w:proofErr w:type="spellStart"/>
      <w:r w:rsidRPr="0062592A">
        <w:t>throw</w:t>
      </w:r>
      <w:proofErr w:type="spellEnd"/>
      <w:proofErr w:type="gramStart"/>
      <w:r w:rsidRPr="0062592A">
        <w:t>: Используются</w:t>
      </w:r>
      <w:proofErr w:type="gramEnd"/>
      <w:r w:rsidRPr="0062592A">
        <w:t xml:space="preserve"> стандартные механизмы C++, такие как блоки </w:t>
      </w:r>
      <w:proofErr w:type="spellStart"/>
      <w:r w:rsidRPr="0062592A">
        <w:t>try</w:t>
      </w:r>
      <w:proofErr w:type="spellEnd"/>
      <w:r w:rsidRPr="0062592A">
        <w:t xml:space="preserve">, </w:t>
      </w:r>
      <w:proofErr w:type="spellStart"/>
      <w:r w:rsidRPr="0062592A">
        <w:t>catch</w:t>
      </w:r>
      <w:proofErr w:type="spellEnd"/>
      <w:r w:rsidRPr="0062592A">
        <w:t xml:space="preserve"> и оператор </w:t>
      </w:r>
      <w:proofErr w:type="spellStart"/>
      <w:r w:rsidRPr="0062592A">
        <w:t>throw</w:t>
      </w:r>
      <w:proofErr w:type="spellEnd"/>
      <w:r w:rsidRPr="0062592A">
        <w:t>.</w:t>
      </w:r>
    </w:p>
    <w:p w14:paraId="54AD03DE" w14:textId="77777777" w:rsidR="0062592A" w:rsidRPr="0062592A" w:rsidRDefault="0062592A" w:rsidP="0062592A">
      <w:pPr>
        <w:rPr>
          <w:rFonts w:cs="Times New Roman"/>
          <w:szCs w:val="26"/>
        </w:rPr>
      </w:pPr>
      <w:proofErr w:type="spellStart"/>
      <w:proofErr w:type="gramStart"/>
      <w:r w:rsidRPr="0062592A">
        <w:t>std</w:t>
      </w:r>
      <w:proofErr w:type="spellEnd"/>
      <w:r w:rsidRPr="0062592A">
        <w:t>::</w:t>
      </w:r>
      <w:proofErr w:type="spellStart"/>
      <w:proofErr w:type="gramEnd"/>
      <w:r w:rsidRPr="0062592A">
        <w:t>overflow_error</w:t>
      </w:r>
      <w:proofErr w:type="spellEnd"/>
      <w:r w:rsidRPr="0062592A">
        <w:t xml:space="preserve">, </w:t>
      </w:r>
      <w:proofErr w:type="spellStart"/>
      <w:r w:rsidRPr="0062592A">
        <w:t>std</w:t>
      </w:r>
      <w:proofErr w:type="spellEnd"/>
      <w:r w:rsidRPr="0062592A">
        <w:t>::</w:t>
      </w:r>
      <w:proofErr w:type="spellStart"/>
      <w:r w:rsidRPr="0062592A">
        <w:t>divide_by_zero</w:t>
      </w:r>
      <w:proofErr w:type="spellEnd"/>
      <w:r w:rsidRPr="0062592A">
        <w:t>: Можно использовать стандартные исключения</w:t>
      </w:r>
      <w:r w:rsidRPr="0062592A">
        <w:rPr>
          <w:rFonts w:cs="Times New Roman"/>
          <w:szCs w:val="26"/>
        </w:rPr>
        <w:t xml:space="preserve"> C++ </w:t>
      </w:r>
      <w:r w:rsidRPr="0062592A">
        <w:t>для переполнения (</w:t>
      </w:r>
      <w:proofErr w:type="spellStart"/>
      <w:r w:rsidRPr="0062592A">
        <w:t>std</w:t>
      </w:r>
      <w:proofErr w:type="spellEnd"/>
      <w:r w:rsidRPr="0062592A">
        <w:t>::</w:t>
      </w:r>
      <w:proofErr w:type="spellStart"/>
      <w:r w:rsidRPr="0062592A">
        <w:t>overflow_error</w:t>
      </w:r>
      <w:proofErr w:type="spellEnd"/>
      <w:r w:rsidRPr="0062592A">
        <w:t>) и деления на ноль (</w:t>
      </w:r>
      <w:proofErr w:type="spellStart"/>
      <w:r w:rsidRPr="0062592A">
        <w:t>std</w:t>
      </w:r>
      <w:proofErr w:type="spellEnd"/>
      <w:r w:rsidRPr="0062592A">
        <w:t>::</w:t>
      </w:r>
      <w:proofErr w:type="spellStart"/>
      <w:r w:rsidRPr="0062592A">
        <w:t>divide_by_zero</w:t>
      </w:r>
      <w:proofErr w:type="spellEnd"/>
      <w:r w:rsidRPr="0062592A">
        <w:t>).</w:t>
      </w:r>
    </w:p>
    <w:p w14:paraId="0C7A2F7F" w14:textId="1BE27DE3" w:rsidR="0062592A" w:rsidRPr="0062592A" w:rsidRDefault="0062592A" w:rsidP="0062592A">
      <w:pPr>
        <w:pStyle w:val="3"/>
      </w:pPr>
      <w:bookmarkStart w:id="5" w:name="_Toc152166228"/>
      <w:r w:rsidRPr="0062592A">
        <w:t>SEH в C++</w:t>
      </w:r>
      <w:bookmarkEnd w:id="5"/>
    </w:p>
    <w:p w14:paraId="467CD86E" w14:textId="7CEF0B97" w:rsidR="0062592A" w:rsidRDefault="0062592A" w:rsidP="0062592A">
      <w:proofErr w:type="spellStart"/>
      <w:r w:rsidRPr="0062592A">
        <w:t>try</w:t>
      </w:r>
      <w:proofErr w:type="spellEnd"/>
      <w:r w:rsidRPr="0062592A">
        <w:t>, __</w:t>
      </w:r>
      <w:proofErr w:type="spellStart"/>
      <w:r w:rsidRPr="0062592A">
        <w:t>except</w:t>
      </w:r>
      <w:proofErr w:type="spellEnd"/>
      <w:proofErr w:type="gramStart"/>
      <w:r w:rsidRPr="0062592A">
        <w:t>: Для</w:t>
      </w:r>
      <w:proofErr w:type="gramEnd"/>
      <w:r w:rsidRPr="0062592A">
        <w:rPr>
          <w:rFonts w:cs="Times New Roman"/>
          <w:szCs w:val="26"/>
        </w:rPr>
        <w:t xml:space="preserve"> более низкоуровневой обработки исключений, можно использов</w:t>
      </w:r>
      <w:r w:rsidRPr="0062592A">
        <w:t xml:space="preserve">ать </w:t>
      </w:r>
      <w:proofErr w:type="spellStart"/>
      <w:r w:rsidRPr="0062592A">
        <w:t>Structured</w:t>
      </w:r>
      <w:proofErr w:type="spellEnd"/>
      <w:r w:rsidRPr="0062592A">
        <w:t xml:space="preserve"> </w:t>
      </w:r>
      <w:proofErr w:type="spellStart"/>
      <w:r w:rsidRPr="0062592A">
        <w:t>Exception</w:t>
      </w:r>
      <w:proofErr w:type="spellEnd"/>
      <w:r w:rsidRPr="0062592A">
        <w:t xml:space="preserve"> </w:t>
      </w:r>
      <w:proofErr w:type="spellStart"/>
      <w:r w:rsidRPr="0062592A">
        <w:t>Handling</w:t>
      </w:r>
      <w:proofErr w:type="spellEnd"/>
      <w:r w:rsidRPr="0062592A">
        <w:t xml:space="preserve"> (SEH) с ключевыми словами __</w:t>
      </w:r>
      <w:proofErr w:type="spellStart"/>
      <w:r w:rsidRPr="0062592A">
        <w:t>try</w:t>
      </w:r>
      <w:proofErr w:type="spellEnd"/>
      <w:r w:rsidRPr="0062592A">
        <w:t xml:space="preserve"> и __</w:t>
      </w:r>
      <w:proofErr w:type="spellStart"/>
      <w:r w:rsidRPr="0062592A">
        <w:t>except</w:t>
      </w:r>
      <w:proofErr w:type="spellEnd"/>
      <w:r w:rsidRPr="0062592A">
        <w:t>.</w:t>
      </w:r>
    </w:p>
    <w:p w14:paraId="652D7FD2" w14:textId="64E12C08" w:rsidR="005370F8" w:rsidRPr="005370F8" w:rsidRDefault="005370F8" w:rsidP="0062592A">
      <w:pPr>
        <w:rPr>
          <w:rFonts w:cs="Times New Roman"/>
          <w:szCs w:val="26"/>
        </w:rPr>
      </w:pPr>
      <w:r>
        <w:t xml:space="preserve">Полную информацию можно посмотреть в официальной документации </w:t>
      </w:r>
      <w:proofErr w:type="spellStart"/>
      <w:r>
        <w:rPr>
          <w:lang w:val="en-US"/>
        </w:rPr>
        <w:t>MircoSoft</w:t>
      </w:r>
      <w:proofErr w:type="spellEnd"/>
      <w:r w:rsidRPr="005370F8">
        <w:t xml:space="preserve"> [2] </w:t>
      </w:r>
    </w:p>
    <w:p w14:paraId="3E87BDC4" w14:textId="5BFED062" w:rsidR="0062592A" w:rsidRPr="0062592A" w:rsidRDefault="0062592A" w:rsidP="0062592A">
      <w:pPr>
        <w:pStyle w:val="3"/>
      </w:pPr>
      <w:bookmarkStart w:id="6" w:name="_Toc152166229"/>
      <w:r w:rsidRPr="0062592A">
        <w:t>Исключения пользователей в C++</w:t>
      </w:r>
      <w:bookmarkEnd w:id="6"/>
    </w:p>
    <w:p w14:paraId="7887DED1" w14:textId="30DCD96F" w:rsidR="0062592A" w:rsidRDefault="0062592A" w:rsidP="0062592A">
      <w:pPr>
        <w:rPr>
          <w:rFonts w:cs="Times New Roman"/>
          <w:szCs w:val="26"/>
        </w:rPr>
      </w:pPr>
      <w:r w:rsidRPr="0062592A">
        <w:rPr>
          <w:rFonts w:cs="Times New Roman"/>
          <w:szCs w:val="26"/>
        </w:rPr>
        <w:t>Создание пользовательских исключений путем наследования от стандартных классов (</w:t>
      </w:r>
      <w:r w:rsidRPr="0062592A">
        <w:t xml:space="preserve">например, </w:t>
      </w:r>
      <w:proofErr w:type="spellStart"/>
      <w:proofErr w:type="gramStart"/>
      <w:r w:rsidRPr="0062592A">
        <w:t>std</w:t>
      </w:r>
      <w:proofErr w:type="spellEnd"/>
      <w:r w:rsidRPr="0062592A">
        <w:t>::</w:t>
      </w:r>
      <w:proofErr w:type="spellStart"/>
      <w:proofErr w:type="gramEnd"/>
      <w:r w:rsidRPr="0062592A">
        <w:t>exception</w:t>
      </w:r>
      <w:proofErr w:type="spellEnd"/>
      <w:r w:rsidRPr="0062592A">
        <w:rPr>
          <w:rFonts w:cs="Times New Roman"/>
          <w:szCs w:val="26"/>
        </w:rPr>
        <w:t>).</w:t>
      </w:r>
    </w:p>
    <w:p w14:paraId="4FD4C6D6" w14:textId="227C9015" w:rsidR="0062592A" w:rsidRPr="0062592A" w:rsidRDefault="0062592A" w:rsidP="0062592A">
      <w:pPr>
        <w:spacing w:after="160" w:line="259" w:lineRule="auto"/>
        <w:ind w:firstLine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0F7BF73B" w14:textId="6B9203D3" w:rsidR="0062592A" w:rsidRPr="0062592A" w:rsidRDefault="0062592A" w:rsidP="0062592A">
      <w:pPr>
        <w:pStyle w:val="2"/>
      </w:pPr>
      <w:bookmarkStart w:id="7" w:name="_Toc152166230"/>
      <w:r w:rsidRPr="0062592A">
        <w:lastRenderedPageBreak/>
        <w:t>При работе с вещественными числами:</w:t>
      </w:r>
      <w:bookmarkEnd w:id="7"/>
    </w:p>
    <w:p w14:paraId="21C85D4A" w14:textId="22A693B6" w:rsidR="0062592A" w:rsidRPr="0062592A" w:rsidRDefault="0062592A" w:rsidP="0062592A">
      <w:pPr>
        <w:pStyle w:val="3"/>
      </w:pPr>
      <w:bookmarkStart w:id="8" w:name="_Toc152166231"/>
      <w:r w:rsidRPr="0062592A">
        <w:t>Процессорные исключения</w:t>
      </w:r>
      <w:bookmarkEnd w:id="8"/>
    </w:p>
    <w:p w14:paraId="1EAFA4F8" w14:textId="77777777" w:rsidR="0062592A" w:rsidRPr="0062592A" w:rsidRDefault="0062592A" w:rsidP="0062592A">
      <w:pPr>
        <w:rPr>
          <w:rFonts w:cs="Times New Roman"/>
          <w:szCs w:val="26"/>
        </w:rPr>
      </w:pPr>
      <w:r w:rsidRPr="0062592A">
        <w:t>Деление на ноль: Процессор</w:t>
      </w:r>
      <w:r w:rsidRPr="0062592A">
        <w:rPr>
          <w:rFonts w:cs="Times New Roman"/>
          <w:szCs w:val="26"/>
        </w:rPr>
        <w:t xml:space="preserve"> может сгенерировать исключение при попытке деления на ноль.</w:t>
      </w:r>
    </w:p>
    <w:p w14:paraId="535883B4" w14:textId="77777777" w:rsidR="0062592A" w:rsidRPr="0062592A" w:rsidRDefault="0062592A" w:rsidP="0062592A">
      <w:pPr>
        <w:rPr>
          <w:rFonts w:cs="Times New Roman"/>
          <w:szCs w:val="26"/>
        </w:rPr>
      </w:pPr>
      <w:r w:rsidRPr="0062592A">
        <w:t>Потеря точности: Вещественные числа могут иметь потерю точности при выполнении арифметических</w:t>
      </w:r>
      <w:r w:rsidRPr="0062592A">
        <w:rPr>
          <w:rFonts w:cs="Times New Roman"/>
          <w:szCs w:val="26"/>
        </w:rPr>
        <w:t xml:space="preserve"> операций.</w:t>
      </w:r>
    </w:p>
    <w:p w14:paraId="05C1606B" w14:textId="581CE2E9" w:rsidR="0062592A" w:rsidRPr="0062592A" w:rsidRDefault="0062592A" w:rsidP="0062592A">
      <w:pPr>
        <w:pStyle w:val="3"/>
      </w:pPr>
      <w:bookmarkStart w:id="9" w:name="_Toc152166232"/>
      <w:r w:rsidRPr="0062592A">
        <w:t>Обработка в C++</w:t>
      </w:r>
      <w:bookmarkEnd w:id="9"/>
    </w:p>
    <w:p w14:paraId="669C9C0C" w14:textId="77777777" w:rsidR="0062592A" w:rsidRPr="0062592A" w:rsidRDefault="0062592A" w:rsidP="0062592A">
      <w:pPr>
        <w:rPr>
          <w:rFonts w:cs="Times New Roman"/>
          <w:szCs w:val="26"/>
        </w:rPr>
      </w:pPr>
      <w:proofErr w:type="spellStart"/>
      <w:r w:rsidRPr="0062592A">
        <w:t>try</w:t>
      </w:r>
      <w:proofErr w:type="spellEnd"/>
      <w:r w:rsidRPr="0062592A">
        <w:t xml:space="preserve">, </w:t>
      </w:r>
      <w:proofErr w:type="spellStart"/>
      <w:r w:rsidRPr="0062592A">
        <w:t>catch</w:t>
      </w:r>
      <w:proofErr w:type="spellEnd"/>
      <w:r w:rsidRPr="0062592A">
        <w:t xml:space="preserve">, </w:t>
      </w:r>
      <w:proofErr w:type="spellStart"/>
      <w:r w:rsidRPr="0062592A">
        <w:t>throw</w:t>
      </w:r>
      <w:proofErr w:type="spellEnd"/>
      <w:proofErr w:type="gramStart"/>
      <w:r w:rsidRPr="0062592A">
        <w:t>: Используются</w:t>
      </w:r>
      <w:proofErr w:type="gramEnd"/>
      <w:r w:rsidRPr="0062592A">
        <w:t xml:space="preserve"> стандартные механизмы C++, такие как блоки </w:t>
      </w:r>
      <w:proofErr w:type="spellStart"/>
      <w:r w:rsidRPr="0062592A">
        <w:t>try</w:t>
      </w:r>
      <w:proofErr w:type="spellEnd"/>
      <w:r w:rsidRPr="0062592A">
        <w:t xml:space="preserve">, </w:t>
      </w:r>
      <w:proofErr w:type="spellStart"/>
      <w:r w:rsidRPr="0062592A">
        <w:t>catch</w:t>
      </w:r>
      <w:proofErr w:type="spellEnd"/>
      <w:r w:rsidRPr="0062592A">
        <w:t xml:space="preserve"> и оператор </w:t>
      </w:r>
      <w:proofErr w:type="spellStart"/>
      <w:r w:rsidRPr="0062592A">
        <w:t>throw</w:t>
      </w:r>
      <w:proofErr w:type="spellEnd"/>
      <w:r w:rsidRPr="0062592A">
        <w:rPr>
          <w:rFonts w:cs="Times New Roman"/>
          <w:szCs w:val="26"/>
        </w:rPr>
        <w:t>.</w:t>
      </w:r>
    </w:p>
    <w:p w14:paraId="211B5486" w14:textId="77777777" w:rsidR="0062592A" w:rsidRPr="0062592A" w:rsidRDefault="0062592A" w:rsidP="0062592A">
      <w:pPr>
        <w:rPr>
          <w:rFonts w:cs="Times New Roman"/>
          <w:szCs w:val="26"/>
        </w:rPr>
      </w:pPr>
      <w:proofErr w:type="spellStart"/>
      <w:proofErr w:type="gramStart"/>
      <w:r w:rsidRPr="0062592A">
        <w:t>std</w:t>
      </w:r>
      <w:proofErr w:type="spellEnd"/>
      <w:r w:rsidRPr="0062592A">
        <w:t>::</w:t>
      </w:r>
      <w:proofErr w:type="spellStart"/>
      <w:proofErr w:type="gramEnd"/>
      <w:r w:rsidRPr="0062592A">
        <w:t>overflow_error</w:t>
      </w:r>
      <w:proofErr w:type="spellEnd"/>
      <w:r w:rsidRPr="0062592A">
        <w:t xml:space="preserve">, </w:t>
      </w:r>
      <w:proofErr w:type="spellStart"/>
      <w:r w:rsidRPr="0062592A">
        <w:t>std</w:t>
      </w:r>
      <w:proofErr w:type="spellEnd"/>
      <w:r w:rsidRPr="0062592A">
        <w:t>::</w:t>
      </w:r>
      <w:proofErr w:type="spellStart"/>
      <w:r w:rsidRPr="0062592A">
        <w:t>divide_by_zero</w:t>
      </w:r>
      <w:proofErr w:type="spellEnd"/>
      <w:r w:rsidRPr="0062592A">
        <w:t>: Можно использовать стандартные исключения C++ для переполнения (</w:t>
      </w:r>
      <w:proofErr w:type="spellStart"/>
      <w:r w:rsidRPr="0062592A">
        <w:t>std</w:t>
      </w:r>
      <w:proofErr w:type="spellEnd"/>
      <w:r w:rsidRPr="0062592A">
        <w:t>::</w:t>
      </w:r>
      <w:proofErr w:type="spellStart"/>
      <w:r w:rsidRPr="0062592A">
        <w:t>overflow_error</w:t>
      </w:r>
      <w:proofErr w:type="spellEnd"/>
      <w:r w:rsidRPr="0062592A">
        <w:t>) и деления на ноль (</w:t>
      </w:r>
      <w:proofErr w:type="spellStart"/>
      <w:r w:rsidRPr="0062592A">
        <w:t>std</w:t>
      </w:r>
      <w:proofErr w:type="spellEnd"/>
      <w:r w:rsidRPr="0062592A">
        <w:t>::</w:t>
      </w:r>
      <w:proofErr w:type="spellStart"/>
      <w:r w:rsidRPr="0062592A">
        <w:t>divide_by_zero</w:t>
      </w:r>
      <w:proofErr w:type="spellEnd"/>
      <w:r w:rsidRPr="0062592A">
        <w:t>).</w:t>
      </w:r>
    </w:p>
    <w:p w14:paraId="30865C31" w14:textId="77777777" w:rsidR="0062592A" w:rsidRPr="0062592A" w:rsidRDefault="0062592A" w:rsidP="0062592A">
      <w:pPr>
        <w:rPr>
          <w:rFonts w:cs="Times New Roman"/>
          <w:szCs w:val="26"/>
        </w:rPr>
      </w:pPr>
      <w:proofErr w:type="spellStart"/>
      <w:proofErr w:type="gramStart"/>
      <w:r w:rsidRPr="0062592A">
        <w:t>std</w:t>
      </w:r>
      <w:proofErr w:type="spellEnd"/>
      <w:r w:rsidRPr="0062592A">
        <w:t>::</w:t>
      </w:r>
      <w:proofErr w:type="spellStart"/>
      <w:proofErr w:type="gramEnd"/>
      <w:r w:rsidRPr="0062592A">
        <w:t>underflow_error</w:t>
      </w:r>
      <w:proofErr w:type="spellEnd"/>
      <w:r w:rsidRPr="0062592A">
        <w:t>: Для случаев</w:t>
      </w:r>
      <w:r w:rsidRPr="0062592A">
        <w:rPr>
          <w:rFonts w:cs="Times New Roman"/>
          <w:szCs w:val="26"/>
        </w:rPr>
        <w:t xml:space="preserve"> недостаточной точности.</w:t>
      </w:r>
    </w:p>
    <w:p w14:paraId="2D8B9087" w14:textId="209DAA80" w:rsidR="0062592A" w:rsidRPr="0062592A" w:rsidRDefault="0062592A" w:rsidP="0062592A">
      <w:pPr>
        <w:pStyle w:val="3"/>
      </w:pPr>
      <w:bookmarkStart w:id="10" w:name="_Toc152166233"/>
      <w:r w:rsidRPr="0062592A">
        <w:t>SEH в C++</w:t>
      </w:r>
      <w:bookmarkEnd w:id="10"/>
    </w:p>
    <w:p w14:paraId="5E3464E1" w14:textId="77777777" w:rsidR="0062592A" w:rsidRPr="0062592A" w:rsidRDefault="0062592A" w:rsidP="0062592A">
      <w:pPr>
        <w:rPr>
          <w:rFonts w:cs="Times New Roman"/>
          <w:szCs w:val="26"/>
        </w:rPr>
      </w:pPr>
      <w:r w:rsidRPr="0062592A">
        <w:t>__</w:t>
      </w:r>
      <w:proofErr w:type="spellStart"/>
      <w:r w:rsidRPr="0062592A">
        <w:t>try</w:t>
      </w:r>
      <w:proofErr w:type="spellEnd"/>
      <w:r w:rsidRPr="0062592A">
        <w:t>, __</w:t>
      </w:r>
      <w:proofErr w:type="spellStart"/>
      <w:r w:rsidRPr="0062592A">
        <w:t>except</w:t>
      </w:r>
      <w:proofErr w:type="spellEnd"/>
      <w:proofErr w:type="gramStart"/>
      <w:r w:rsidRPr="0062592A">
        <w:t>: Для</w:t>
      </w:r>
      <w:proofErr w:type="gramEnd"/>
      <w:r w:rsidRPr="0062592A">
        <w:t xml:space="preserve"> более низкоуровневой обработки исключений, можно использовать </w:t>
      </w:r>
      <w:proofErr w:type="spellStart"/>
      <w:r w:rsidRPr="0062592A">
        <w:t>Structured</w:t>
      </w:r>
      <w:proofErr w:type="spellEnd"/>
      <w:r w:rsidRPr="0062592A">
        <w:t xml:space="preserve"> </w:t>
      </w:r>
      <w:proofErr w:type="spellStart"/>
      <w:r w:rsidRPr="0062592A">
        <w:t>Exception</w:t>
      </w:r>
      <w:proofErr w:type="spellEnd"/>
      <w:r w:rsidRPr="0062592A">
        <w:t xml:space="preserve"> </w:t>
      </w:r>
      <w:proofErr w:type="spellStart"/>
      <w:r w:rsidRPr="0062592A">
        <w:t>Handling</w:t>
      </w:r>
      <w:proofErr w:type="spellEnd"/>
      <w:r w:rsidRPr="0062592A">
        <w:t xml:space="preserve"> (SEH) с ключевыми словами __</w:t>
      </w:r>
      <w:proofErr w:type="spellStart"/>
      <w:r w:rsidRPr="0062592A">
        <w:t>try</w:t>
      </w:r>
      <w:proofErr w:type="spellEnd"/>
      <w:r w:rsidRPr="0062592A">
        <w:t xml:space="preserve"> и __</w:t>
      </w:r>
      <w:proofErr w:type="spellStart"/>
      <w:r w:rsidRPr="0062592A">
        <w:t>except</w:t>
      </w:r>
      <w:proofErr w:type="spellEnd"/>
      <w:r w:rsidRPr="0062592A">
        <w:t>.</w:t>
      </w:r>
    </w:p>
    <w:p w14:paraId="1B0F03C7" w14:textId="71AE3DDC" w:rsidR="0062592A" w:rsidRPr="0062592A" w:rsidRDefault="0062592A" w:rsidP="0062592A">
      <w:pPr>
        <w:pStyle w:val="3"/>
      </w:pPr>
      <w:bookmarkStart w:id="11" w:name="_Toc152166234"/>
      <w:r w:rsidRPr="0062592A">
        <w:t>Исключения пользователей в C++</w:t>
      </w:r>
      <w:bookmarkEnd w:id="11"/>
    </w:p>
    <w:p w14:paraId="2A109C52" w14:textId="77777777" w:rsidR="0062592A" w:rsidRPr="0062592A" w:rsidRDefault="0062592A" w:rsidP="0062592A">
      <w:pPr>
        <w:rPr>
          <w:rFonts w:cs="Times New Roman"/>
          <w:szCs w:val="26"/>
        </w:rPr>
      </w:pPr>
      <w:r w:rsidRPr="0062592A">
        <w:rPr>
          <w:rFonts w:cs="Times New Roman"/>
          <w:szCs w:val="26"/>
        </w:rPr>
        <w:t>Создание пользовательских исключений путем наследования от стандартных классов (</w:t>
      </w:r>
      <w:r w:rsidRPr="0062592A">
        <w:t xml:space="preserve">например, </w:t>
      </w:r>
      <w:proofErr w:type="spellStart"/>
      <w:proofErr w:type="gramStart"/>
      <w:r w:rsidRPr="0062592A">
        <w:t>std</w:t>
      </w:r>
      <w:proofErr w:type="spellEnd"/>
      <w:r w:rsidRPr="0062592A">
        <w:t>::</w:t>
      </w:r>
      <w:proofErr w:type="spellStart"/>
      <w:proofErr w:type="gramEnd"/>
      <w:r w:rsidRPr="0062592A">
        <w:t>exception</w:t>
      </w:r>
      <w:proofErr w:type="spellEnd"/>
      <w:r w:rsidRPr="0062592A">
        <w:t>).</w:t>
      </w:r>
    </w:p>
    <w:p w14:paraId="480B359B" w14:textId="77777777" w:rsidR="0062592A" w:rsidRDefault="0062592A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5A49C403" w14:textId="1FB0431B" w:rsidR="0062592A" w:rsidRPr="0062592A" w:rsidRDefault="0062592A" w:rsidP="0062592A">
      <w:pPr>
        <w:pStyle w:val="2"/>
      </w:pPr>
      <w:bookmarkStart w:id="12" w:name="_Toc152166235"/>
      <w:r w:rsidRPr="0062592A">
        <w:lastRenderedPageBreak/>
        <w:t>При работе с динамическими структурами данных</w:t>
      </w:r>
      <w:bookmarkEnd w:id="12"/>
    </w:p>
    <w:p w14:paraId="5AF19934" w14:textId="71144A21" w:rsidR="0062592A" w:rsidRPr="0062592A" w:rsidRDefault="0062592A" w:rsidP="0062592A">
      <w:pPr>
        <w:pStyle w:val="3"/>
      </w:pPr>
      <w:bookmarkStart w:id="13" w:name="_Toc152166236"/>
      <w:r w:rsidRPr="0062592A">
        <w:t>Процессорные исключения</w:t>
      </w:r>
      <w:bookmarkEnd w:id="13"/>
    </w:p>
    <w:p w14:paraId="018F523C" w14:textId="77777777" w:rsidR="0062592A" w:rsidRPr="0062592A" w:rsidRDefault="0062592A" w:rsidP="0062592A">
      <w:pPr>
        <w:rPr>
          <w:rFonts w:cs="Times New Roman"/>
          <w:szCs w:val="26"/>
        </w:rPr>
      </w:pPr>
      <w:r w:rsidRPr="0062592A">
        <w:rPr>
          <w:rFonts w:cs="Times New Roman"/>
          <w:szCs w:val="26"/>
        </w:rPr>
        <w:t>Процессор не генерирует специфических исключений для динамических структур данных.</w:t>
      </w:r>
    </w:p>
    <w:p w14:paraId="72528250" w14:textId="35A6916B" w:rsidR="0062592A" w:rsidRPr="0062592A" w:rsidRDefault="0062592A" w:rsidP="0062592A">
      <w:pPr>
        <w:pStyle w:val="3"/>
      </w:pPr>
      <w:bookmarkStart w:id="14" w:name="_Toc152166237"/>
      <w:r w:rsidRPr="0062592A">
        <w:t>Обработка в C++</w:t>
      </w:r>
      <w:bookmarkEnd w:id="14"/>
    </w:p>
    <w:p w14:paraId="625E31F2" w14:textId="77777777" w:rsidR="0062592A" w:rsidRPr="0062592A" w:rsidRDefault="0062592A" w:rsidP="0062592A">
      <w:pPr>
        <w:rPr>
          <w:rFonts w:cs="Times New Roman"/>
          <w:szCs w:val="26"/>
        </w:rPr>
      </w:pPr>
      <w:proofErr w:type="spellStart"/>
      <w:r w:rsidRPr="0062592A">
        <w:t>try</w:t>
      </w:r>
      <w:proofErr w:type="spellEnd"/>
      <w:r w:rsidRPr="0062592A">
        <w:t xml:space="preserve">, </w:t>
      </w:r>
      <w:proofErr w:type="spellStart"/>
      <w:r w:rsidRPr="0062592A">
        <w:t>catch</w:t>
      </w:r>
      <w:proofErr w:type="spellEnd"/>
      <w:r w:rsidRPr="0062592A">
        <w:t xml:space="preserve">, </w:t>
      </w:r>
      <w:proofErr w:type="spellStart"/>
      <w:r w:rsidRPr="0062592A">
        <w:t>throw</w:t>
      </w:r>
      <w:proofErr w:type="spellEnd"/>
      <w:proofErr w:type="gramStart"/>
      <w:r w:rsidRPr="0062592A">
        <w:t>: Используются</w:t>
      </w:r>
      <w:proofErr w:type="gramEnd"/>
      <w:r w:rsidRPr="0062592A">
        <w:t xml:space="preserve"> стандартные</w:t>
      </w:r>
      <w:r w:rsidRPr="0062592A">
        <w:rPr>
          <w:rFonts w:cs="Times New Roman"/>
          <w:szCs w:val="26"/>
        </w:rPr>
        <w:t xml:space="preserve"> механизмы C++ для обработки исключений.</w:t>
      </w:r>
    </w:p>
    <w:p w14:paraId="52AEF218" w14:textId="77777777" w:rsidR="0062592A" w:rsidRPr="0062592A" w:rsidRDefault="0062592A" w:rsidP="0062592A">
      <w:pPr>
        <w:rPr>
          <w:rFonts w:cs="Times New Roman"/>
          <w:szCs w:val="26"/>
        </w:rPr>
      </w:pPr>
      <w:proofErr w:type="spellStart"/>
      <w:proofErr w:type="gramStart"/>
      <w:r w:rsidRPr="0062592A">
        <w:t>std</w:t>
      </w:r>
      <w:proofErr w:type="spellEnd"/>
      <w:r w:rsidRPr="0062592A">
        <w:t>::</w:t>
      </w:r>
      <w:proofErr w:type="spellStart"/>
      <w:proofErr w:type="gramEnd"/>
      <w:r w:rsidRPr="0062592A">
        <w:t>bad_alloc</w:t>
      </w:r>
      <w:proofErr w:type="spellEnd"/>
      <w:r w:rsidRPr="0062592A">
        <w:t xml:space="preserve">: Для обработки </w:t>
      </w:r>
      <w:r w:rsidRPr="0062592A">
        <w:rPr>
          <w:rFonts w:cs="Times New Roman"/>
          <w:szCs w:val="26"/>
        </w:rPr>
        <w:t>исключений, связанных с нехваткой памяти при динамическом выделении.</w:t>
      </w:r>
    </w:p>
    <w:p w14:paraId="1C8A731D" w14:textId="7AFA76F6" w:rsidR="0062592A" w:rsidRPr="0062592A" w:rsidRDefault="0062592A" w:rsidP="0062592A">
      <w:pPr>
        <w:pStyle w:val="3"/>
      </w:pPr>
      <w:bookmarkStart w:id="15" w:name="_Toc152166238"/>
      <w:r w:rsidRPr="0062592A">
        <w:t>SEH в C++</w:t>
      </w:r>
      <w:bookmarkEnd w:id="15"/>
    </w:p>
    <w:p w14:paraId="066EE4B3" w14:textId="77777777" w:rsidR="0062592A" w:rsidRPr="0062592A" w:rsidRDefault="0062592A" w:rsidP="0062592A">
      <w:r w:rsidRPr="0062592A">
        <w:t>__</w:t>
      </w:r>
      <w:proofErr w:type="spellStart"/>
      <w:r w:rsidRPr="0062592A">
        <w:t>try</w:t>
      </w:r>
      <w:proofErr w:type="spellEnd"/>
      <w:r w:rsidRPr="0062592A">
        <w:t>, __</w:t>
      </w:r>
      <w:proofErr w:type="spellStart"/>
      <w:r w:rsidRPr="0062592A">
        <w:t>except</w:t>
      </w:r>
      <w:proofErr w:type="spellEnd"/>
      <w:proofErr w:type="gramStart"/>
      <w:r w:rsidRPr="0062592A">
        <w:t>: Для</w:t>
      </w:r>
      <w:proofErr w:type="gramEnd"/>
      <w:r w:rsidRPr="0062592A">
        <w:t xml:space="preserve"> более низкоуровневой обработки исключений, можно использовать </w:t>
      </w:r>
      <w:proofErr w:type="spellStart"/>
      <w:r w:rsidRPr="0062592A">
        <w:t>Structured</w:t>
      </w:r>
      <w:proofErr w:type="spellEnd"/>
      <w:r w:rsidRPr="0062592A">
        <w:t xml:space="preserve"> </w:t>
      </w:r>
      <w:proofErr w:type="spellStart"/>
      <w:r w:rsidRPr="0062592A">
        <w:t>Exception</w:t>
      </w:r>
      <w:proofErr w:type="spellEnd"/>
      <w:r w:rsidRPr="0062592A">
        <w:t xml:space="preserve"> </w:t>
      </w:r>
      <w:proofErr w:type="spellStart"/>
      <w:r w:rsidRPr="0062592A">
        <w:t>Handling</w:t>
      </w:r>
      <w:proofErr w:type="spellEnd"/>
      <w:r w:rsidRPr="0062592A">
        <w:t xml:space="preserve"> (SEH) с ключевыми словами __</w:t>
      </w:r>
      <w:proofErr w:type="spellStart"/>
      <w:r w:rsidRPr="0062592A">
        <w:t>try</w:t>
      </w:r>
      <w:proofErr w:type="spellEnd"/>
      <w:r w:rsidRPr="0062592A">
        <w:t xml:space="preserve"> и __</w:t>
      </w:r>
      <w:proofErr w:type="spellStart"/>
      <w:r w:rsidRPr="0062592A">
        <w:t>except</w:t>
      </w:r>
      <w:proofErr w:type="spellEnd"/>
      <w:r w:rsidRPr="0062592A">
        <w:t>.</w:t>
      </w:r>
    </w:p>
    <w:p w14:paraId="67484D3D" w14:textId="77777777" w:rsidR="0062592A" w:rsidRPr="0062592A" w:rsidRDefault="0062592A" w:rsidP="0062592A">
      <w:pPr>
        <w:rPr>
          <w:rFonts w:cs="Times New Roman"/>
          <w:szCs w:val="26"/>
        </w:rPr>
      </w:pPr>
      <w:r w:rsidRPr="0062592A">
        <w:rPr>
          <w:rFonts w:cs="Times New Roman"/>
          <w:szCs w:val="26"/>
        </w:rPr>
        <w:t>Не специфично для динамических структур данных.</w:t>
      </w:r>
    </w:p>
    <w:p w14:paraId="5BC80F6D" w14:textId="286EC750" w:rsidR="0062592A" w:rsidRPr="0062592A" w:rsidRDefault="0062592A" w:rsidP="0062592A">
      <w:pPr>
        <w:pStyle w:val="3"/>
      </w:pPr>
      <w:bookmarkStart w:id="16" w:name="_Toc152166239"/>
      <w:r w:rsidRPr="0062592A">
        <w:t>Исключения пользователей в C++</w:t>
      </w:r>
      <w:bookmarkEnd w:id="16"/>
    </w:p>
    <w:p w14:paraId="2504A283" w14:textId="77777777" w:rsidR="0062592A" w:rsidRPr="0062592A" w:rsidRDefault="0062592A" w:rsidP="0062592A">
      <w:pPr>
        <w:rPr>
          <w:rFonts w:cs="Times New Roman"/>
          <w:szCs w:val="26"/>
        </w:rPr>
      </w:pPr>
      <w:r w:rsidRPr="0062592A">
        <w:rPr>
          <w:rFonts w:cs="Times New Roman"/>
          <w:szCs w:val="26"/>
        </w:rPr>
        <w:t>Создание пользовательских исключений путем наследования от стандартных классов (</w:t>
      </w:r>
      <w:r w:rsidRPr="0062592A">
        <w:t xml:space="preserve">например, </w:t>
      </w:r>
      <w:proofErr w:type="spellStart"/>
      <w:proofErr w:type="gramStart"/>
      <w:r w:rsidRPr="0062592A">
        <w:t>std</w:t>
      </w:r>
      <w:proofErr w:type="spellEnd"/>
      <w:r w:rsidRPr="0062592A">
        <w:t>::</w:t>
      </w:r>
      <w:proofErr w:type="spellStart"/>
      <w:proofErr w:type="gramEnd"/>
      <w:r w:rsidRPr="0062592A">
        <w:t>exception</w:t>
      </w:r>
      <w:proofErr w:type="spellEnd"/>
      <w:r w:rsidRPr="0062592A">
        <w:t>). Можно определить</w:t>
      </w:r>
      <w:r w:rsidRPr="0062592A">
        <w:rPr>
          <w:rFonts w:cs="Times New Roman"/>
          <w:szCs w:val="26"/>
        </w:rPr>
        <w:t xml:space="preserve"> свои исключения для ошибок в работе с динамическими структурами данных.</w:t>
      </w:r>
    </w:p>
    <w:p w14:paraId="583BA0F3" w14:textId="77777777" w:rsidR="0062592A" w:rsidRDefault="0062592A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3DDB543B" w14:textId="2A4FF375" w:rsidR="0062592A" w:rsidRPr="0062592A" w:rsidRDefault="0062592A" w:rsidP="0062592A">
      <w:pPr>
        <w:pStyle w:val="2"/>
      </w:pPr>
      <w:bookmarkStart w:id="17" w:name="_Toc152166240"/>
      <w:r w:rsidRPr="0062592A">
        <w:lastRenderedPageBreak/>
        <w:t>Обработка исключений в C#</w:t>
      </w:r>
      <w:bookmarkEnd w:id="17"/>
    </w:p>
    <w:p w14:paraId="6826D68C" w14:textId="06718AAD" w:rsidR="00AB62E5" w:rsidRDefault="00811F22" w:rsidP="00811F22">
      <w:pPr>
        <w:rPr>
          <w:rFonts w:cs="Times New Roman"/>
          <w:szCs w:val="26"/>
        </w:rPr>
      </w:pPr>
      <w:r w:rsidRPr="00DF2F2C">
        <w:rPr>
          <w:rFonts w:cs="Times New Roman"/>
          <w:szCs w:val="26"/>
        </w:rPr>
        <w:t xml:space="preserve">В C# обработка исключений является важной частью парадигмы управления ошибками. В языке предусмотрены конструкции для создания, генерации и обработки исключений. Ключевые элементы в этом контексте включают в себя блоки </w:t>
      </w:r>
      <w:proofErr w:type="spellStart"/>
      <w:r w:rsidRPr="00DF2F2C">
        <w:t>try</w:t>
      </w:r>
      <w:proofErr w:type="spellEnd"/>
      <w:r w:rsidRPr="00DF2F2C">
        <w:rPr>
          <w:rFonts w:cs="Times New Roman"/>
          <w:szCs w:val="26"/>
        </w:rPr>
        <w:t xml:space="preserve">, </w:t>
      </w:r>
      <w:proofErr w:type="spellStart"/>
      <w:r w:rsidRPr="00DF2F2C">
        <w:t>catch</w:t>
      </w:r>
      <w:proofErr w:type="spellEnd"/>
      <w:r w:rsidRPr="00DF2F2C">
        <w:rPr>
          <w:rFonts w:cs="Times New Roman"/>
          <w:szCs w:val="26"/>
        </w:rPr>
        <w:t xml:space="preserve">, </w:t>
      </w:r>
      <w:proofErr w:type="spellStart"/>
      <w:r w:rsidRPr="00DF2F2C">
        <w:t>finally</w:t>
      </w:r>
      <w:proofErr w:type="spellEnd"/>
      <w:r w:rsidRPr="00DF2F2C">
        <w:rPr>
          <w:rFonts w:cs="Times New Roman"/>
          <w:szCs w:val="26"/>
        </w:rPr>
        <w:t xml:space="preserve"> и ключевое слово </w:t>
      </w:r>
      <w:proofErr w:type="spellStart"/>
      <w:r w:rsidRPr="00DF2F2C">
        <w:t>throw</w:t>
      </w:r>
      <w:proofErr w:type="spellEnd"/>
      <w:r w:rsidRPr="00DF2F2C">
        <w:rPr>
          <w:rFonts w:cs="Times New Roman"/>
          <w:szCs w:val="26"/>
        </w:rPr>
        <w:t>.</w:t>
      </w:r>
    </w:p>
    <w:p w14:paraId="5FB0437A" w14:textId="1746F93F" w:rsidR="00DF2F2C" w:rsidRDefault="00DF2F2C" w:rsidP="00DF2F2C">
      <w:pPr>
        <w:pStyle w:val="2"/>
      </w:pPr>
      <w:r>
        <w:t>Стандартные исключения С++</w:t>
      </w:r>
    </w:p>
    <w:p w14:paraId="08E2137A" w14:textId="77777777" w:rsidR="00DF2F2C" w:rsidRDefault="00DF2F2C" w:rsidP="00DF2F2C">
      <w:pPr>
        <w:rPr>
          <w:sz w:val="24"/>
        </w:rPr>
      </w:pPr>
      <w:r>
        <w:t>Основные из них:</w:t>
      </w:r>
    </w:p>
    <w:p w14:paraId="6411D682" w14:textId="77777777" w:rsidR="00DF2F2C" w:rsidRDefault="00DF2F2C" w:rsidP="00DF2F2C">
      <w:pPr>
        <w:pStyle w:val="a"/>
        <w:numPr>
          <w:ilvl w:val="0"/>
          <w:numId w:val="6"/>
        </w:num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runtime_error</w:t>
      </w:r>
      <w:proofErr w:type="spellEnd"/>
      <w:r>
        <w:t>: общий тип исключений, которые возникают во время выполнения</w:t>
      </w:r>
    </w:p>
    <w:p w14:paraId="1B5F12FE" w14:textId="77777777" w:rsidR="00DF2F2C" w:rsidRDefault="00DF2F2C" w:rsidP="00DF2F2C">
      <w:pPr>
        <w:pStyle w:val="a"/>
        <w:numPr>
          <w:ilvl w:val="0"/>
          <w:numId w:val="6"/>
        </w:num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range_error</w:t>
      </w:r>
      <w:proofErr w:type="spellEnd"/>
      <w:r>
        <w:t>: исключение, которое возникает, когда полученный результат превосходит допустимый диапазон</w:t>
      </w:r>
    </w:p>
    <w:p w14:paraId="296864FB" w14:textId="77777777" w:rsidR="00DF2F2C" w:rsidRDefault="00DF2F2C" w:rsidP="00DF2F2C">
      <w:pPr>
        <w:pStyle w:val="a"/>
        <w:numPr>
          <w:ilvl w:val="0"/>
          <w:numId w:val="6"/>
        </w:num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overflow_error</w:t>
      </w:r>
      <w:proofErr w:type="spellEnd"/>
      <w:r>
        <w:t>: исключение, которое возникает, если полученный результат превышает допустимый диапазон</w:t>
      </w:r>
    </w:p>
    <w:p w14:paraId="24F6A855" w14:textId="77777777" w:rsidR="00DF2F2C" w:rsidRDefault="00DF2F2C" w:rsidP="00DF2F2C">
      <w:pPr>
        <w:pStyle w:val="a"/>
        <w:numPr>
          <w:ilvl w:val="0"/>
          <w:numId w:val="6"/>
        </w:num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underflow_error</w:t>
      </w:r>
      <w:proofErr w:type="spellEnd"/>
      <w:r>
        <w:t>: исключение, которое возникает, если полученный в вычислениях результат имеет недопустимое отрицательное значение (выход за нижнюю допустимую границу значений)</w:t>
      </w:r>
    </w:p>
    <w:p w14:paraId="25A492BB" w14:textId="77777777" w:rsidR="00DF2F2C" w:rsidRDefault="00DF2F2C" w:rsidP="00DF2F2C">
      <w:pPr>
        <w:pStyle w:val="a"/>
        <w:numPr>
          <w:ilvl w:val="0"/>
          <w:numId w:val="6"/>
        </w:num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logic_error</w:t>
      </w:r>
      <w:proofErr w:type="spellEnd"/>
      <w:r>
        <w:t>: исключение, которое возникает при наличии логических ошибок к коде программы</w:t>
      </w:r>
    </w:p>
    <w:p w14:paraId="359DDF35" w14:textId="77777777" w:rsidR="00DF2F2C" w:rsidRDefault="00DF2F2C" w:rsidP="00DF2F2C">
      <w:pPr>
        <w:pStyle w:val="a"/>
        <w:numPr>
          <w:ilvl w:val="0"/>
          <w:numId w:val="6"/>
        </w:num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domain_error</w:t>
      </w:r>
      <w:proofErr w:type="spellEnd"/>
      <w:r>
        <w:t>: исключение, которое возникает, если для некоторого значения, передаваемого в функцию, не определен результат</w:t>
      </w:r>
    </w:p>
    <w:p w14:paraId="0488D4D7" w14:textId="77777777" w:rsidR="00DF2F2C" w:rsidRDefault="00DF2F2C" w:rsidP="00DF2F2C">
      <w:pPr>
        <w:pStyle w:val="a"/>
        <w:numPr>
          <w:ilvl w:val="0"/>
          <w:numId w:val="6"/>
        </w:num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invalid_argument</w:t>
      </w:r>
      <w:proofErr w:type="spellEnd"/>
      <w:r>
        <w:t>: исключение, которое возникает при передаче в функцию некорректного аргумента</w:t>
      </w:r>
    </w:p>
    <w:p w14:paraId="1059F4C1" w14:textId="77777777" w:rsidR="00DF2F2C" w:rsidRDefault="00DF2F2C" w:rsidP="00DF2F2C">
      <w:pPr>
        <w:pStyle w:val="a"/>
        <w:numPr>
          <w:ilvl w:val="0"/>
          <w:numId w:val="6"/>
        </w:num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length_error</w:t>
      </w:r>
      <w:proofErr w:type="spellEnd"/>
      <w:r>
        <w:t>: исключение, которое возникает при попытке создать объект большего размера, чем допустим для данного типа</w:t>
      </w:r>
    </w:p>
    <w:p w14:paraId="660F4FE0" w14:textId="77777777" w:rsidR="00DF2F2C" w:rsidRDefault="00DF2F2C" w:rsidP="00DF2F2C">
      <w:pPr>
        <w:pStyle w:val="a"/>
        <w:numPr>
          <w:ilvl w:val="0"/>
          <w:numId w:val="6"/>
        </w:num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out_of_range</w:t>
      </w:r>
      <w:proofErr w:type="spellEnd"/>
      <w:r>
        <w:t>: исключение, которое возникает при попытке доступа к элементам вне допустимого диапазона</w:t>
      </w:r>
    </w:p>
    <w:p w14:paraId="20858D74" w14:textId="77777777" w:rsidR="00C51AF5" w:rsidRDefault="00C51AF5" w:rsidP="00C51AF5">
      <w:pPr>
        <w:keepNext/>
        <w:jc w:val="center"/>
      </w:pPr>
      <w:r>
        <w:rPr>
          <w:noProof/>
        </w:rPr>
        <w:drawing>
          <wp:inline distT="0" distB="0" distL="0" distR="0" wp14:anchorId="0A96D42E" wp14:editId="0C923592">
            <wp:extent cx="3933825" cy="5010150"/>
            <wp:effectExtent l="0" t="0" r="9525" b="0"/>
            <wp:docPr id="9098687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F40BB" w14:textId="4667526E" w:rsidR="00DF2F2C" w:rsidRPr="00C51AF5" w:rsidRDefault="00C51AF5" w:rsidP="00C51AF5">
      <w:pPr>
        <w:pStyle w:val="ad"/>
        <w:jc w:val="center"/>
      </w:pPr>
      <w:r>
        <w:t xml:space="preserve">Рисунок </w:t>
      </w:r>
      <w:fldSimple w:instr=" SEQ Рисунок \* ARABIC ">
        <w:r w:rsidR="0042614E">
          <w:rPr>
            <w:noProof/>
          </w:rPr>
          <w:t>1</w:t>
        </w:r>
      </w:fldSimple>
      <w:r>
        <w:t xml:space="preserve"> - Полная схема </w:t>
      </w:r>
      <w:r w:rsidR="0042614E">
        <w:t>стандартных</w:t>
      </w:r>
      <w:r>
        <w:t xml:space="preserve"> исключений С++ </w:t>
      </w:r>
      <w:r w:rsidRPr="00C51AF5">
        <w:t>[</w:t>
      </w:r>
      <w:r w:rsidR="005370F8" w:rsidRPr="005370F8">
        <w:t>1</w:t>
      </w:r>
      <w:r w:rsidRPr="00C51AF5">
        <w:t>]</w:t>
      </w:r>
    </w:p>
    <w:p w14:paraId="3501AC66" w14:textId="77777777" w:rsidR="00B76C3F" w:rsidRPr="00DF2F2C" w:rsidRDefault="00D56BA4" w:rsidP="00B76C3F">
      <w:pPr>
        <w:spacing w:after="160" w:line="259" w:lineRule="auto"/>
        <w:ind w:firstLine="0"/>
        <w:jc w:val="left"/>
      </w:pPr>
      <w:r w:rsidRPr="00DF2F2C">
        <w:br w:type="page"/>
      </w:r>
    </w:p>
    <w:p w14:paraId="1C3FA258" w14:textId="2210F52F" w:rsidR="00B76C3F" w:rsidRDefault="0062592A" w:rsidP="00B653B6">
      <w:pPr>
        <w:pStyle w:val="1"/>
      </w:pPr>
      <w:bookmarkStart w:id="18" w:name="_Toc152166241"/>
      <w:r>
        <w:t>Код</w:t>
      </w:r>
      <w:bookmarkEnd w:id="18"/>
    </w:p>
    <w:p w14:paraId="5043C2EA" w14:textId="408094A7" w:rsidR="00AB62E5" w:rsidRDefault="0062592A" w:rsidP="0062592A">
      <w:pPr>
        <w:pStyle w:val="2"/>
      </w:pPr>
      <w:bookmarkStart w:id="19" w:name="_Toc152166242"/>
      <w:r>
        <w:t>Код на С++</w:t>
      </w:r>
      <w:bookmarkEnd w:id="19"/>
    </w:p>
    <w:p w14:paraId="44CA68FE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РАБОТА С ИСКЛЮЧЕНИЯМИ</w:t>
      </w:r>
    </w:p>
    <w:p w14:paraId="242AC080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727BB61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excpt.h</w:t>
      </w:r>
      <w:proofErr w:type="spellEnd"/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A4C39A6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14:paraId="094C851A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9AEA3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D1853E3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71ABB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DA96E1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179B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74A02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EF11E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целочисленная</w:t>
      </w: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арифметика</w:t>
      </w:r>
    </w:p>
    <w:p w14:paraId="4CB4BCD3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integer_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arithmentic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BCDBF2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4E9EF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7355194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87918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32767;</w:t>
      </w:r>
      <w:proofErr w:type="gramEnd"/>
    </w:p>
    <w:p w14:paraId="72E6BE0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62592A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max())</w:t>
      </w:r>
    </w:p>
    <w:p w14:paraId="1916335F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"Сложение с максимальным числом."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BD88F9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 +=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93C7A8C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36084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92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&amp; e)</w:t>
      </w:r>
    </w:p>
    <w:p w14:paraId="73E86734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CC26CF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Переполнение целого числа: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9A2D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E93BE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B8ABE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FF690F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24039C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DAB543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0CA5B9B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"Деление на ноль."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2927CB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42 / </w:t>
      </w:r>
      <w:proofErr w:type="spellStart"/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E87274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BD8E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92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&amp; e)</w:t>
      </w:r>
    </w:p>
    <w:p w14:paraId="6D3E07FD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C55377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Деление целого числа на ноль: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0056C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7CF08C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2535C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CE42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integer_arithmentic_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SEH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19128B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E933B1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__try</w:t>
      </w:r>
    </w:p>
    <w:p w14:paraId="1670D4E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A5A12E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32767;</w:t>
      </w:r>
      <w:proofErr w:type="gramEnd"/>
    </w:p>
    <w:p w14:paraId="4A2518B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62592A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max())</w:t>
      </w:r>
    </w:p>
    <w:p w14:paraId="0C31BE09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"Сложение с максимальным числом."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541BE2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 +=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4BEAB49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BDBE7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__except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6F008A"/>
          <w:sz w:val="19"/>
          <w:szCs w:val="19"/>
          <w:lang w:val="en-US"/>
        </w:rPr>
        <w:t>EXCEPTION_EXECUTE_HANDLER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420A12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8918CC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Переполнение целого числа."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9362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EF738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FB119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__try</w:t>
      </w:r>
    </w:p>
    <w:p w14:paraId="2CA9E89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4DDBC1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EF4333B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42 / </w:t>
      </w:r>
      <w:proofErr w:type="spellStart"/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5E6082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A941A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__except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6F008A"/>
          <w:sz w:val="19"/>
          <w:szCs w:val="19"/>
          <w:lang w:val="en-US"/>
        </w:rPr>
        <w:t>EXCEPTION_EXECUTE_HANDLER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488932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C421B9" w14:textId="77777777" w:rsidR="0062592A" w:rsidRPr="00EF5A64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5A6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Деление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целого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ноль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F5A6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F5A6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E98E4" w14:textId="77777777" w:rsidR="0062592A" w:rsidRPr="00EF5A64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524C1EC5" w14:textId="77777777" w:rsidR="0062592A" w:rsidRPr="00EF5A64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455165" w14:textId="77777777" w:rsidR="0062592A" w:rsidRPr="00EF5A64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75063C2" w14:textId="77777777" w:rsidR="0062592A" w:rsidRPr="00EF5A64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плавающей</w:t>
      </w: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точкой</w:t>
      </w:r>
    </w:p>
    <w:p w14:paraId="62100209" w14:textId="77777777" w:rsidR="0062592A" w:rsidRPr="00EF5A64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F5A6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2AF727" w14:textId="77777777" w:rsidR="0062592A" w:rsidRPr="00EF5A64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584B83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855D136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47B851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5D76E200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14:paraId="34C90D64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"Вычисление корня из отрицательного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1384AE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27D5C866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75CBF1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92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&amp; e)</w:t>
      </w:r>
    </w:p>
    <w:p w14:paraId="751DC30D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D0B626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при вычислении корня: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E87CFD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FBDB2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D0996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695BAF9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32C97B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0.0;</w:t>
      </w:r>
      <w:proofErr w:type="gramEnd"/>
    </w:p>
    <w:p w14:paraId="2C686A8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0.0)</w:t>
      </w:r>
    </w:p>
    <w:p w14:paraId="3CCB4D74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"Деление на ноль."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72C83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42.0 / </w:t>
      </w:r>
      <w:proofErr w:type="spellStart"/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723817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2AB74D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92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&amp; e)</w:t>
      </w:r>
    </w:p>
    <w:p w14:paraId="49C6F597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C87BEB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Деление вещественного числа на ноль: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6CCF2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315360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58868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ED904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double_arithmetic_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SEH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4849B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40E2D9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__try</w:t>
      </w:r>
    </w:p>
    <w:p w14:paraId="7F4B71D9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5B9BEE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-1;</w:t>
      </w:r>
    </w:p>
    <w:p w14:paraId="3179A3F2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935461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"Вычисление корня из отрицательного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18E26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1AB383F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DA1A5A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__except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6F008A"/>
          <w:sz w:val="19"/>
          <w:szCs w:val="19"/>
          <w:lang w:val="en-US"/>
        </w:rPr>
        <w:t>EXCEPTION_EXECUTE_HANDLER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31F26C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2DD94C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при вычислении корня."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9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F61E10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EC236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70D3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__try</w:t>
      </w:r>
    </w:p>
    <w:p w14:paraId="1262FF4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E809C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0.0;</w:t>
      </w:r>
      <w:proofErr w:type="gramEnd"/>
    </w:p>
    <w:p w14:paraId="32CBFFF8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0.0)</w:t>
      </w:r>
    </w:p>
    <w:p w14:paraId="57279D7E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"Деление на ноль."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D1C0CB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42.0 / </w:t>
      </w:r>
      <w:proofErr w:type="spellStart"/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denomitator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DDF34D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CBBCB9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__except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6F008A"/>
          <w:sz w:val="19"/>
          <w:szCs w:val="19"/>
          <w:lang w:val="en-US"/>
        </w:rPr>
        <w:t>EXCEPTION_EXECUTE_HANDLER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13C07A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CBD5CC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Деление вещественного числа на ноль."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5C5E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16241C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73FCF2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BA149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динамикой</w:t>
      </w:r>
    </w:p>
    <w:p w14:paraId="61275166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work_with_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dinamic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6A94C4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D9ED7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6777B91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CC5040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92F9AA3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4C54ED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592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ссылка</w:t>
      </w:r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2EFA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*</w:t>
      </w:r>
      <w:proofErr w:type="spellStart"/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908E31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ABD44D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92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&amp; e)</w:t>
      </w:r>
    </w:p>
    <w:p w14:paraId="25FC7A6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F04829" w14:textId="77777777" w:rsidR="0062592A" w:rsidRPr="00EF5A64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5A6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обращении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пустому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указателю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5A6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what</w:t>
      </w:r>
      <w:proofErr w:type="gramEnd"/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EF5A6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5A6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D3412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9374F3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A630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6B5A15D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FC5203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v;</w:t>
      </w:r>
      <w:proofErr w:type="gramEnd"/>
    </w:p>
    <w:p w14:paraId="4AE32624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 = v.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at(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073AFFE2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773B8B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&amp; e)</w:t>
      </w:r>
    </w:p>
    <w:p w14:paraId="62343769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3E90FD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Обращение за пределы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CE538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81E16F" w14:textId="77777777" w:rsidR="00B04186" w:rsidRDefault="00B04186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D324C" w14:textId="77777777" w:rsid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0CF6401" w14:textId="77777777" w:rsid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F3C3E67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32A632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1EAF84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40559D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gramEnd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E2128C6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260B5F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8F1461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bad_alloc</w:t>
      </w:r>
      <w:proofErr w:type="spellEnd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230D910D" w14:textId="77777777" w:rsid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"Место закончилось после вставки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4E7A7" w14:textId="5A8261F5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026EBC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5EF086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E106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work_with_dinamic_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SEH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093E4C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A7F0DA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__try</w:t>
      </w:r>
    </w:p>
    <w:p w14:paraId="2FCFD62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5772DA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DE097C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*</w:t>
      </w:r>
      <w:proofErr w:type="spellStart"/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1EB04A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5DE359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__except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92A">
        <w:rPr>
          <w:rFonts w:ascii="Cascadia Mono" w:hAnsi="Cascadia Mono" w:cs="Cascadia Mono"/>
          <w:color w:val="6F008A"/>
          <w:sz w:val="19"/>
          <w:szCs w:val="19"/>
          <w:lang w:val="en-US"/>
        </w:rPr>
        <w:t>EXCEPTION_EXECUTE_HANDLER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E7865B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1A0D4E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5A6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обращении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пустому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указателю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59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7D1E4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00A6A6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601F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/*__try</w:t>
      </w:r>
    </w:p>
    <w:p w14:paraId="60878FB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14:paraId="4BA157E4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vector&lt;int&gt; </w:t>
      </w:r>
      <w:proofErr w:type="gramStart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v;</w:t>
      </w:r>
      <w:proofErr w:type="gramEnd"/>
    </w:p>
    <w:p w14:paraId="07B59BB3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int value2 = </w:t>
      </w:r>
      <w:proofErr w:type="gramStart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v[</w:t>
      </w:r>
      <w:proofErr w:type="gramEnd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15];</w:t>
      </w:r>
    </w:p>
    <w:p w14:paraId="5D22DBA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1D513CEF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__except (EXCEPTION_EXECUTE_HANDLER)</w:t>
      </w:r>
    </w:p>
    <w:p w14:paraId="509B5731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14:paraId="726CDFBE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Обращение за пределы динамического массива." </w:t>
      </w: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  <w:proofErr w:type="gramEnd"/>
    </w:p>
    <w:p w14:paraId="55D08045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3AD5C7D6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601E61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A4D93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ECE2E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388304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071527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592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37E2A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BFAFB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integer_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arithmentic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85469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double_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7B2946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work_with_</w:t>
      </w:r>
      <w:proofErr w:type="gramStart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dinamic</w:t>
      </w:r>
      <w:proofErr w:type="spell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B0FEA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E414C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integer_arithmentic_</w:t>
      </w:r>
      <w:proofErr w:type="gramStart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SEH</w:t>
      </w:r>
      <w:proofErr w:type="spellEnd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62ABF0C6" w14:textId="77777777" w:rsidR="0062592A" w:rsidRP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double_arithmetic_</w:t>
      </w:r>
      <w:proofErr w:type="gramStart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SEH</w:t>
      </w:r>
      <w:proofErr w:type="spellEnd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7940D8FB" w14:textId="77777777" w:rsidR="0062592A" w:rsidRDefault="0062592A" w:rsidP="00625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92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work_with_dinamic_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);*/</w:t>
      </w:r>
    </w:p>
    <w:p w14:paraId="135B37EC" w14:textId="47D11B74" w:rsidR="0062592A" w:rsidRPr="0062592A" w:rsidRDefault="0062592A" w:rsidP="0062592A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723B7" w14:textId="06F2FEB1" w:rsidR="00D254C0" w:rsidRDefault="00D254C0">
      <w:pPr>
        <w:spacing w:after="160" w:line="259" w:lineRule="auto"/>
        <w:ind w:firstLine="0"/>
        <w:jc w:val="left"/>
      </w:pPr>
      <w:r>
        <w:br w:type="page"/>
      </w:r>
    </w:p>
    <w:p w14:paraId="33217882" w14:textId="68F13218" w:rsidR="00C0434E" w:rsidRDefault="00D254C0" w:rsidP="00D254C0">
      <w:pPr>
        <w:pStyle w:val="2"/>
        <w:rPr>
          <w:lang w:val="en-US"/>
        </w:rPr>
      </w:pPr>
      <w:bookmarkStart w:id="20" w:name="_Toc152166243"/>
      <w:r>
        <w:t>Код на С</w:t>
      </w:r>
      <w:r>
        <w:rPr>
          <w:lang w:val="en-US"/>
        </w:rPr>
        <w:t>#</w:t>
      </w:r>
      <w:bookmarkEnd w:id="20"/>
    </w:p>
    <w:p w14:paraId="7F2E7705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499050F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3EF3B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DA205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4C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A9D6FC3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D54C6D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Целочисленная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арифметика</w:t>
      </w:r>
    </w:p>
    <w:p w14:paraId="35E1E177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IntegerArithmetic()</w:t>
      </w:r>
    </w:p>
    <w:p w14:paraId="3593736A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BF7389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FC03A4A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891BE6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32767;</w:t>
      </w:r>
    </w:p>
    <w:p w14:paraId="7300197F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.MaxValue)</w:t>
      </w:r>
    </w:p>
    <w:p w14:paraId="65DF2042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"сложение с максимальным числом."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E57F62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6E54B2A8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56D1FD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7C2B399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70C282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$"Переполнение целого числа: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E2CB78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A4970F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3D378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8148532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46D0DD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= 0;</w:t>
      </w:r>
    </w:p>
    <w:p w14:paraId="25C79850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>//if (denominator == 0)</w:t>
      </w:r>
    </w:p>
    <w:p w14:paraId="752AE95C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throw new </w:t>
      </w:r>
      <w:proofErr w:type="gramStart"/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>Exception(</w:t>
      </w:r>
      <w:proofErr w:type="gramEnd"/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Деление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ноль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>.");</w:t>
      </w:r>
    </w:p>
    <w:p w14:paraId="0A476663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42 / denominator;</w:t>
      </w:r>
    </w:p>
    <w:p w14:paraId="702F9018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B7E865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095B5851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57C504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Деление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целого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ноль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EF5A64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2DD6AA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90F1AE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946358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9B41D94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плавающей</w:t>
      </w: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точкой</w:t>
      </w:r>
    </w:p>
    <w:p w14:paraId="6DDFA535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DoubleArithmetic</w:t>
      </w:r>
      <w:proofErr w:type="spellEnd"/>
      <w:r w:rsidRPr="00EF5A6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F5A6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D1D86B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684596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3422E43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F57E9B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-1;</w:t>
      </w:r>
    </w:p>
    <w:p w14:paraId="3106D7FA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14:paraId="6E985939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"Вычисление корня из отрицательного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3E3E1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Math.Sqrt(-1);</w:t>
      </w:r>
    </w:p>
    <w:p w14:paraId="5B6A1876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394C06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01263DE7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21717A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вычислении</w:t>
      </w:r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корня</w:t>
      </w:r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gramEnd"/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B35C2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1A09B0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27B98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87C3F7F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9CDDB4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= 0.0;</w:t>
      </w:r>
    </w:p>
    <w:p w14:paraId="69F211D0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== 0.0)</w:t>
      </w:r>
    </w:p>
    <w:p w14:paraId="06A24716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Деление</w:t>
      </w:r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ноль</w:t>
      </w:r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DC766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42.0 / denominator;</w:t>
      </w:r>
    </w:p>
    <w:p w14:paraId="4C275491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E42794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1ACF17A2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CA648A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Деление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вещественного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ноль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EF5A64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F5A6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7FCEF0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3287A2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8A1F67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E38C2F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F5A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динамикой</w:t>
      </w:r>
    </w:p>
    <w:p w14:paraId="5C85B1C7" w14:textId="77777777" w:rsidR="00D254C0" w:rsidRPr="00EF5A64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5A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WorkWithDynamic</w:t>
      </w:r>
      <w:proofErr w:type="spellEnd"/>
      <w:r w:rsidRPr="00EF5A6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F5A6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01FCCF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5A6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4C38B0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2278737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7B0333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69A8A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>//if (array == null)</w:t>
      </w:r>
    </w:p>
    <w:p w14:paraId="74D376E6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throw new </w:t>
      </w:r>
      <w:proofErr w:type="gramStart"/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>Exception(</w:t>
      </w:r>
      <w:proofErr w:type="gramEnd"/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ссылка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>.");</w:t>
      </w:r>
    </w:p>
    <w:p w14:paraId="6F853C6E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array[0];</w:t>
      </w:r>
    </w:p>
    <w:p w14:paraId="656C30EF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9E2D1A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0934DD9F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26BF75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$"Ошибка при обращении к пустому массиву: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8BB9CC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638A8B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6E29D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5F0A55B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048BDF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=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576AE92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 = list[15];</w:t>
      </w:r>
    </w:p>
    <w:p w14:paraId="7513F898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34CC18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(ArgumentOutOfRangeException e)</w:t>
      </w:r>
    </w:p>
    <w:p w14:paraId="76866558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EADCC1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$"Обращение за пределы списка: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238E49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B3F73D" w14:textId="77777777" w:rsid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920B360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</w:t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System.Collections.Generic.List</w:t>
      </w:r>
      <w:proofErr w:type="spellEnd"/>
      <w:proofErr w:type="gramEnd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68E705E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179C826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003957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A488C9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205A1E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E2DF53C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25CB74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AE4A7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418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(OutOfMemoryException ex)</w:t>
      </w:r>
    </w:p>
    <w:p w14:paraId="3C22A765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7CA788" w14:textId="77777777" w:rsidR="00B04186" w:rsidRPr="00B04186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41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$"Memory ran out after inserting 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041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elements"</w:t>
      </w: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8F0C95" w14:textId="0133DE15" w:rsidR="00B04186" w:rsidRPr="00D254C0" w:rsidRDefault="00B04186" w:rsidP="00B041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1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66CDF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5B85A5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2F498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50E230B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631CD7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D254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культуры</w:t>
      </w:r>
    </w:p>
    <w:p w14:paraId="17560E4B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System.Threading.Thread.CurrentThread.CurrentCulture = </w:t>
      </w:r>
      <w:r w:rsidRPr="00D254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System.Globalization.CultureInfo(</w:t>
      </w:r>
      <w:r w:rsidRPr="00D254C0">
        <w:rPr>
          <w:rFonts w:ascii="Cascadia Mono" w:hAnsi="Cascadia Mono" w:cs="Cascadia Mono"/>
          <w:color w:val="A31515"/>
          <w:sz w:val="19"/>
          <w:szCs w:val="19"/>
          <w:lang w:val="en-US"/>
        </w:rPr>
        <w:t>"ru-RU"</w:t>
      </w: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F10D6" w14:textId="77777777" w:rsidR="00D254C0" w:rsidRP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5C76B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5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IntegerArithmetic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0405E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DoubleArithmetic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523096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WorkWithDynamic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1ECD8B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C052A5" w14:textId="77777777" w:rsidR="00D254C0" w:rsidRDefault="00D254C0" w:rsidP="00D254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BECFB0" w14:textId="202E7DE2" w:rsidR="00811F22" w:rsidRDefault="00811F2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A14737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>
        <w:t>Обработка стандартных исключений на С++</w:t>
      </w:r>
      <w:r>
        <w:br/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811F2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iostream</w:t>
      </w:r>
      <w:proofErr w:type="spellEnd"/>
      <w:r w:rsidRPr="00811F2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3D9E1CC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stdexcept</w:t>
      </w:r>
      <w:proofErr w:type="spellEnd"/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5C1FC5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&lt;vector&gt;</w:t>
      </w:r>
    </w:p>
    <w:p w14:paraId="2DFB7D5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&lt;limits&gt;</w:t>
      </w:r>
    </w:p>
    <w:p w14:paraId="2404285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E8C016C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runtime_error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 общий тип исключений, которые возникают во время выполнения</w:t>
      </w:r>
    </w:p>
    <w:p w14:paraId="6C1F5D1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В этом примере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divideNumbers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проверяет, равен ли делитель нулю, и, если да, бросает исключение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runtime_error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.</w:t>
      </w:r>
    </w:p>
    <w:p w14:paraId="0A42C81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divideNumbers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numerator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denominator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F03161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denominator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472396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throw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runtime_error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"Division by zero is undefined"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D1028B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FF6AC4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numerator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denominator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453CEC2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4D3D4AE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36F172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7D7CC1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try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4CBE876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divideNumbers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10.0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45D082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"Result: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00DBD0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A1A2DC7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Попытаемся делить на ноль</w:t>
      </w:r>
    </w:p>
    <w:p w14:paraId="095B22E2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result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divideNumbers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5.0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14:paraId="0855E7A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"Result: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 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Эта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строка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не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выполнится</w:t>
      </w:r>
    </w:p>
    <w:p w14:paraId="62A5E52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15545C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runtime_error</w:t>
      </w:r>
      <w:proofErr w:type="spellEnd"/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F622AF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"Exception caught: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what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4166F57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2BBA25E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1F4C41A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4B800C8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A6E1F05" w14:textId="77777777" w:rsidR="00811F22" w:rsidRPr="00811F22" w:rsidRDefault="00811F22" w:rsidP="00811F22">
      <w:pPr>
        <w:shd w:val="clear" w:color="auto" w:fill="1F1F1F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</w:p>
    <w:p w14:paraId="3DA8B33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range_error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 исключение, которое возникает, когда полученный результат превосходит допустимый диапазон</w:t>
      </w:r>
    </w:p>
    <w:p w14:paraId="0BF0523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В этом примере функция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getElement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получает элемент из массива по заданному индексу. </w:t>
      </w:r>
    </w:p>
    <w:p w14:paraId="1D8F173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Если индекс находится вне допустимого диапазона (отрицательный или больше или равен размеру массива), функция бросает исключение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range_error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.</w:t>
      </w:r>
    </w:p>
    <w:p w14:paraId="157B8AC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array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[],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F86D0C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||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205154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throw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range_error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"Index out of range"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80DFF3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C0594B7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array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proofErr w:type="gramStart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  <w:proofErr w:type="gramEnd"/>
    </w:p>
    <w:p w14:paraId="1D26E3E2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78011FC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E2DFF5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5A9C72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};</w:t>
      </w:r>
    </w:p>
    <w:p w14:paraId="7D4B255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6E4A7E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try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4D0A9B17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element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AECAE7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 at index 2: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element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4ED5D9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12C9F0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Попытаемся получить элемент с индексом за пределами массива</w:t>
      </w:r>
    </w:p>
    <w:p w14:paraId="17DDD7B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element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4A8565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"This line won't be executed"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905854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range_error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3D5B7D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"Exception caught: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what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8F9EFB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76F40E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21A124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4D3BC2EC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8B1BA1E" w14:textId="77777777" w:rsidR="00811F22" w:rsidRPr="00811F22" w:rsidRDefault="00811F22" w:rsidP="00811F22">
      <w:pPr>
        <w:shd w:val="clear" w:color="auto" w:fill="1F1F1F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</w:p>
    <w:p w14:paraId="253DD75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overflow_error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 исключение, которое возникает, если полученный результат превышает допустимый диапазон</w:t>
      </w:r>
    </w:p>
    <w:p w14:paraId="507AA7D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В этом примере функция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multiply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умножает два числа и проверяет на переполнение. </w:t>
      </w:r>
    </w:p>
    <w:p w14:paraId="0C854297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Если умножение приводит к переполнению, бросается исключение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overflow_error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.</w:t>
      </w:r>
    </w:p>
    <w:p w14:paraId="6F5854C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multiply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AB9196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Проверка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на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переполнение</w:t>
      </w:r>
    </w:p>
    <w:p w14:paraId="1A11613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INT_MAX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||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INT_MIN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27CB1CB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throw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overflow_error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"Multiplication overflow"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618CED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70C35FA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12394BD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3B1EECD7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C70D25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F4326F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try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4E3A516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multiply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E52CD4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"Result of multiplication: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99A720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515C18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Попытаемся вызвать переполнение при умножении</w:t>
      </w:r>
    </w:p>
    <w:p w14:paraId="5EAE0DF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result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multiply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INT_MAX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14:paraId="565B9AB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"This line won't be executed"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34B6FB2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overflow_error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008B3E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"Exception caught: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what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8E9FC7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4386EB0C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29F3FD6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04D54A7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1B5444B" w14:textId="77777777" w:rsidR="00811F22" w:rsidRPr="00811F22" w:rsidRDefault="00811F22" w:rsidP="00811F22">
      <w:pPr>
        <w:shd w:val="clear" w:color="auto" w:fill="1F1F1F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</w:p>
    <w:p w14:paraId="2209988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underflow_error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 исключение, которое возникает, если полученный в вычислениях результат имеет недопустимое отрицательное значение (выход за нижнюю допустимую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границу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значений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)</w:t>
      </w:r>
    </w:p>
    <w:p w14:paraId="652C93F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divideSafely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numerator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denominator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A3521F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Проверка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на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переполнение</w:t>
      </w:r>
    </w:p>
    <w:p w14:paraId="6364627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denominator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D22140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throw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runtime_error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"Division by zero"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F66E4C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9635B6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numerator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denominator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numeric_limits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&gt;::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numerator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||</w:t>
      </w:r>
    </w:p>
    <w:p w14:paraId="23B6E96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numerator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denominator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numeric_limits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&gt;::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numerator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3B24932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throw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underflow_error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"Division underflow"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52DC8E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8815DA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5F27C5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numerator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denominator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62985FE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0AA331E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1BD30D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208B45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try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62FAC1C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divideSafely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10.0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8E898C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"Result of division: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E3AE27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40DC717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Попытаемся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вызвать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underflow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при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делении</w:t>
      </w:r>
    </w:p>
    <w:p w14:paraId="2F9BA67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divideSafely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numeric_limits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&gt;::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());</w:t>
      </w:r>
    </w:p>
    <w:p w14:paraId="014E907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"This line won't be executed"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E088ED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underflow_error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95C28F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"Exception caught: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what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F9B874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runtime_error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CA0C36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"Exception caught: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what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E75D4E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2975BDD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2500E11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2DC7C5C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63FA893A" w14:textId="77777777" w:rsidR="00811F22" w:rsidRPr="00811F22" w:rsidRDefault="00811F22" w:rsidP="00811F22">
      <w:pPr>
        <w:shd w:val="clear" w:color="auto" w:fill="1F1F1F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</w:p>
    <w:p w14:paraId="1D6F698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logic_error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 исключение, которое возникает при наличии логических ошибок к коде программы</w:t>
      </w:r>
    </w:p>
    <w:p w14:paraId="5630831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В этом примере функция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performOperation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проверяет, является ли переданное значение отрицательным, и если это так, бросает исключение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logic_error</w:t>
      </w:r>
      <w:proofErr w:type="spellEnd"/>
    </w:p>
    <w:p w14:paraId="1E21C66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performOperation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0C5F88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5DB031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throw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logic_error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"Negative value is not allowed"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E136DB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1A64DAD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выполнение операции, если значение положительное</w:t>
      </w:r>
    </w:p>
    <w:p w14:paraId="2A2BA63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67949CD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4B50DC0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proofErr w:type="spellStart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main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</w:p>
    <w:p w14:paraId="7816248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try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{</w:t>
      </w:r>
    </w:p>
    <w:p w14:paraId="04833D8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performOperation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// Операция будет выполнена</w:t>
      </w:r>
    </w:p>
    <w:p w14:paraId="39DC6E2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performOperation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-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// Бросит исключение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logic_error</w:t>
      </w:r>
      <w:proofErr w:type="spellEnd"/>
    </w:p>
    <w:p w14:paraId="587A057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}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logic_error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C315EE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"Logic error: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what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D12C39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3E68BD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3E8F870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233CF6A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74CF6B50" w14:textId="77777777" w:rsidR="00811F22" w:rsidRPr="00811F22" w:rsidRDefault="00811F22" w:rsidP="00811F22">
      <w:pPr>
        <w:shd w:val="clear" w:color="auto" w:fill="1F1F1F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</w:p>
    <w:p w14:paraId="5454C59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domain_error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 исключение, которое возникает, если для некоторого значения, передаваемого в функцию, не определен результат</w:t>
      </w:r>
    </w:p>
    <w:p w14:paraId="532BF58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В этом примере функция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calculateSquareRoot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вычисляет квадратный корень из переданного значения. Если значение отрицательное, она бросает исключение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domain_error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.</w:t>
      </w:r>
    </w:p>
    <w:p w14:paraId="58785D6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proofErr w:type="spellStart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double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calculateSquareRoot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double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</w:p>
    <w:p w14:paraId="1CA3BB7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05C956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throw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domain_error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"Cannot calculate square root of a negative number"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ADC9F4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CD85C1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sqrt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proofErr w:type="gramStart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proofErr w:type="gramEnd"/>
    </w:p>
    <w:p w14:paraId="23518F4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0AF2AE7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B1B3DD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F1FD5D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try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035C760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calculateSquareRoot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25.0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Вычислит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корень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из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25</w:t>
      </w:r>
    </w:p>
    <w:p w14:paraId="0D29807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"Result: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C31B0A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9535162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calculateSquareRoot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10.0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Бросит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исключение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std::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domain_error</w:t>
      </w:r>
      <w:proofErr w:type="spellEnd"/>
    </w:p>
    <w:p w14:paraId="3C65FE7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domain_error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FDFB0E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"Domain error: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what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391BAE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78BBD98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993FC6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D480EC2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706AF98C" w14:textId="77777777" w:rsidR="00811F22" w:rsidRPr="00811F22" w:rsidRDefault="00811F22" w:rsidP="00811F22">
      <w:pPr>
        <w:shd w:val="clear" w:color="auto" w:fill="1F1F1F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2F45E3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invalid_argument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 исключение, которое возникает при передаче в функцию некорректного аргумента</w:t>
      </w:r>
    </w:p>
    <w:p w14:paraId="03CFC65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В этом примере функция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processString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обрабатывает строку и бросает исключение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invalid_argument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, если строка пуста.</w:t>
      </w:r>
    </w:p>
    <w:p w14:paraId="54F8C75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processString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703C58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empty</w:t>
      </w:r>
      <w:proofErr w:type="spellEnd"/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()) {</w:t>
      </w:r>
    </w:p>
    <w:p w14:paraId="16BE522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throw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invalid_argument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"Input string cannot be empty"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62177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342A97F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Обработка строки, если она не пуста</w:t>
      </w:r>
    </w:p>
    <w:p w14:paraId="61144B2C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294C78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00B7592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4E37E6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675752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try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131C844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processString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"Hello"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Обработает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непустую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строку</w:t>
      </w:r>
    </w:p>
    <w:p w14:paraId="480B092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processString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     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Бросит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исключение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std::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invalid_argument</w:t>
      </w:r>
      <w:proofErr w:type="spellEnd"/>
    </w:p>
    <w:p w14:paraId="6A6C19CD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invalid_argument</w:t>
      </w:r>
      <w:proofErr w:type="spellEnd"/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026C37C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"Invalid argument: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what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A26491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29CF819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18AACC7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6B73499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40DC48C8" w14:textId="77777777" w:rsidR="00811F22" w:rsidRPr="00811F22" w:rsidRDefault="00811F22" w:rsidP="00811F22">
      <w:pPr>
        <w:shd w:val="clear" w:color="auto" w:fill="1F1F1F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</w:p>
    <w:p w14:paraId="5DE0E96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length_error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 исключение, которое возникает при попытке создать объект большего размера, чем допустим для данного типа</w:t>
      </w:r>
    </w:p>
    <w:p w14:paraId="1867494C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В этом примере функция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processVector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обрабатывает вектор и бросает исключение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length_error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, если размер вектора превышает максимально допустимый. </w:t>
      </w:r>
    </w:p>
    <w:p w14:paraId="4D73AE8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processVector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&gt;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9FAE9D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size</w:t>
      </w:r>
      <w:proofErr w:type="spellEnd"/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numeric_limits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&gt;::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max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()) {</w:t>
      </w:r>
    </w:p>
    <w:p w14:paraId="59EA194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throw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length_error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"Vector size exceeds maximum allowed length"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4D789E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5BD28B6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Обработка вектора, если его размер допустим</w:t>
      </w:r>
    </w:p>
    <w:p w14:paraId="373BE85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size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04DCC6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13A6F04C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65D508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proofErr w:type="spellStart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main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</w:p>
    <w:p w14:paraId="44E7185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try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{</w:t>
      </w:r>
    </w:p>
    <w:p w14:paraId="709EB95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vector</w:t>
      </w:r>
      <w:proofErr w:type="spellEnd"/>
      <w:r w:rsidRPr="00811F2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&lt;</w:t>
      </w:r>
      <w:proofErr w:type="spellStart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</w:t>
      </w:r>
      <w:proofErr w:type="spellEnd"/>
      <w:r w:rsidRPr="00811F2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&gt;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myVector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1000000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// Создаст вектор размером 1000000</w:t>
      </w:r>
    </w:p>
    <w:p w14:paraId="143A489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processVector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myVector</w:t>
      </w:r>
      <w:proofErr w:type="spellEnd"/>
      <w:proofErr w:type="gramStart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proofErr w:type="gramEnd"/>
    </w:p>
    <w:p w14:paraId="1AFF324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B399A5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largeVector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numeric_limits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&gt;::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max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BE240A2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processVector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largeVector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Бросит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исключение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length_error</w:t>
      </w:r>
      <w:proofErr w:type="spellEnd"/>
    </w:p>
    <w:p w14:paraId="31D688E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length_error</w:t>
      </w:r>
      <w:proofErr w:type="spellEnd"/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E4FD287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"Length error: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what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74C4422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33DEA3F2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7F443B5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77A5CDA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2ECE5C8D" w14:textId="77777777" w:rsidR="00811F22" w:rsidRPr="00811F22" w:rsidRDefault="00811F22" w:rsidP="00811F22">
      <w:pPr>
        <w:shd w:val="clear" w:color="auto" w:fill="1F1F1F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</w:p>
    <w:p w14:paraId="3DC1569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out_of_range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 исключение, которое возникает при попытке доступа к элементам вне допустимого диапазона</w:t>
      </w:r>
    </w:p>
    <w:p w14:paraId="3D233EF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В этом примере функция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getElement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получает элемент из вектора по заданному индексу. </w:t>
      </w:r>
    </w:p>
    <w:p w14:paraId="0C32487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Если индекс находится вне допустимого диапазона (равен или больше размера вектора), функция бросает исключение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out_of_range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.</w:t>
      </w:r>
    </w:p>
    <w:p w14:paraId="0013D24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&gt;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377CD9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size</w:t>
      </w:r>
      <w:proofErr w:type="spellEnd"/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()) {</w:t>
      </w:r>
    </w:p>
    <w:p w14:paraId="76169F6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throw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out_of_range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"Index is out of range"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CEE047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22ED733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</w:t>
      </w:r>
      <w:proofErr w:type="spellEnd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index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4A02845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5D9AC12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4F12268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1C1A17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try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7C5BEFC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myVector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};</w:t>
      </w:r>
    </w:p>
    <w:p w14:paraId="6E09885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element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myVector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Получит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элемент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индексом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2</w:t>
      </w:r>
    </w:p>
    <w:p w14:paraId="7EBF8E0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 at index 2: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element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5B86D1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F3E27B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element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myVector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//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Бросит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исключение</w:t>
      </w: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std::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out_of_range</w:t>
      </w:r>
      <w:proofErr w:type="spellEnd"/>
    </w:p>
    <w:p w14:paraId="6E870DF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out_of_range</w:t>
      </w:r>
      <w:proofErr w:type="spellEnd"/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E30BA0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"Out of range error: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what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E5DF9B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36417A0F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8F45B1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11F22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2157E37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43BF1398" w14:textId="77777777" w:rsidR="00811F22" w:rsidRPr="00811F22" w:rsidRDefault="00811F22" w:rsidP="00811F22">
      <w:pPr>
        <w:shd w:val="clear" w:color="auto" w:fill="1F1F1F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/>
      </w:r>
    </w:p>
    <w:p w14:paraId="145F7840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bad_alloc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- </w:t>
      </w:r>
      <w:proofErr w:type="gram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исключение</w:t>
      </w:r>
      <w:proofErr w:type="gram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выбрасываемое при ошибках с динамическими структурами данных</w:t>
      </w:r>
    </w:p>
    <w:p w14:paraId="2D94F46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Когда в нашем массиве закончится место для вставки вызовется исключение </w:t>
      </w:r>
      <w:proofErr w:type="spellStart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bad_alloc</w:t>
      </w:r>
      <w:proofErr w:type="spellEnd"/>
      <w:r w:rsidRPr="00811F22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.</w:t>
      </w:r>
    </w:p>
    <w:p w14:paraId="46712CB9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ECD811B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CDEE916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try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7EA0C9A1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964211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push</w:t>
      </w:r>
      <w:proofErr w:type="gramEnd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_back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11F2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157710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62975655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2D7D757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11F2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catch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11F2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bad_alloc</w:t>
      </w:r>
      <w:proofErr w:type="spellEnd"/>
      <w:r w:rsidRPr="00811F2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D6D03FE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proofErr w:type="gramEnd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cout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"Место закончилось после вставки 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vec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size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()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 элементов"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11F22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r w:rsidRPr="00811F22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endl</w:t>
      </w:r>
      <w:proofErr w:type="spellEnd"/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2A3EE384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49AB1A4A" w14:textId="77777777" w:rsidR="00811F22" w:rsidRPr="00811F22" w:rsidRDefault="00811F22" w:rsidP="00811F22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11F22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329FFE8D" w14:textId="34F4EBE1" w:rsidR="00C51AF5" w:rsidRDefault="00C51AF5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3309E052" w14:textId="50352364" w:rsidR="00D254C0" w:rsidRDefault="00C51AF5" w:rsidP="00C51AF5">
      <w:pPr>
        <w:pStyle w:val="1"/>
        <w:numPr>
          <w:ilvl w:val="0"/>
          <w:numId w:val="0"/>
        </w:numPr>
        <w:ind w:left="432"/>
      </w:pPr>
      <w:r>
        <w:t>Приложение А. Библиографический список</w:t>
      </w:r>
    </w:p>
    <w:p w14:paraId="2373714C" w14:textId="5D78D452" w:rsidR="00C51AF5" w:rsidRDefault="00C51AF5" w:rsidP="00C51AF5">
      <w:pPr>
        <w:pStyle w:val="a"/>
        <w:numPr>
          <w:ilvl w:val="0"/>
          <w:numId w:val="7"/>
        </w:numPr>
        <w:jc w:val="left"/>
      </w:pPr>
      <w:r>
        <w:t xml:space="preserve">Сайт с информацией по исключениям в С++ </w:t>
      </w:r>
      <w:r w:rsidRPr="00C51AF5">
        <w:t>[</w:t>
      </w:r>
      <w:r>
        <w:t>Электронный ресурс</w:t>
      </w:r>
      <w:r w:rsidRPr="00C51AF5">
        <w:t>]</w:t>
      </w:r>
      <w:r>
        <w:t xml:space="preserve"> // </w:t>
      </w:r>
      <w:hyperlink r:id="rId9" w:history="1">
        <w:r w:rsidRPr="00D5043F">
          <w:rPr>
            <w:rStyle w:val="a9"/>
          </w:rPr>
          <w:t>https://metanit.com/cpp/tutorial/6.3.php</w:t>
        </w:r>
      </w:hyperlink>
    </w:p>
    <w:p w14:paraId="6500F533" w14:textId="79CD96D9" w:rsidR="00C51AF5" w:rsidRDefault="00C51AF5" w:rsidP="00C51AF5">
      <w:pPr>
        <w:pStyle w:val="a"/>
        <w:jc w:val="left"/>
      </w:pPr>
      <w:r>
        <w:t xml:space="preserve">Официальная документация </w:t>
      </w:r>
      <w:r>
        <w:rPr>
          <w:lang w:val="en-US"/>
        </w:rPr>
        <w:t>Microsoft</w:t>
      </w:r>
      <w:r w:rsidRPr="00C51AF5">
        <w:t xml:space="preserve"> </w:t>
      </w:r>
      <w:r>
        <w:t xml:space="preserve">по </w:t>
      </w:r>
      <w:r>
        <w:rPr>
          <w:lang w:val="en-US"/>
        </w:rPr>
        <w:t>SHE</w:t>
      </w:r>
      <w:r w:rsidRPr="00C51AF5">
        <w:t xml:space="preserve"> [</w:t>
      </w:r>
      <w:r>
        <w:t>Электронный ресурс</w:t>
      </w:r>
      <w:r w:rsidRPr="00C51AF5">
        <w:t>]</w:t>
      </w:r>
      <w:r>
        <w:t xml:space="preserve"> // </w:t>
      </w:r>
      <w:hyperlink r:id="rId10" w:history="1">
        <w:r w:rsidRPr="00D5043F">
          <w:rPr>
            <w:rStyle w:val="a9"/>
          </w:rPr>
          <w:t>https://learn.microsoft.com/en-us/cpp/cpp/structured-exception-handling-c-cpp?view=msvc-170</w:t>
        </w:r>
      </w:hyperlink>
    </w:p>
    <w:p w14:paraId="049F25D1" w14:textId="77777777" w:rsidR="00C51AF5" w:rsidRPr="00C51AF5" w:rsidRDefault="00C51AF5" w:rsidP="00C51AF5">
      <w:pPr>
        <w:pStyle w:val="aa"/>
      </w:pPr>
    </w:p>
    <w:p w14:paraId="16F87CBB" w14:textId="73CDC5B6" w:rsidR="0042614E" w:rsidRDefault="0042614E">
      <w:pPr>
        <w:spacing w:after="160" w:line="259" w:lineRule="auto"/>
        <w:ind w:firstLine="0"/>
        <w:jc w:val="left"/>
      </w:pPr>
      <w:r>
        <w:br w:type="page"/>
      </w:r>
    </w:p>
    <w:p w14:paraId="3826DB11" w14:textId="3CF05DFF" w:rsidR="00C51AF5" w:rsidRDefault="0042614E" w:rsidP="0042614E">
      <w:pPr>
        <w:pStyle w:val="1"/>
        <w:numPr>
          <w:ilvl w:val="0"/>
          <w:numId w:val="0"/>
        </w:numPr>
        <w:ind w:left="432"/>
      </w:pPr>
      <w:r>
        <w:t>Приложение Б. Скриншоты работы программ</w:t>
      </w:r>
    </w:p>
    <w:p w14:paraId="29749806" w14:textId="77777777" w:rsidR="0042614E" w:rsidRDefault="0042614E" w:rsidP="0042614E">
      <w:pPr>
        <w:keepNext/>
        <w:jc w:val="center"/>
      </w:pPr>
      <w:r w:rsidRPr="0042614E">
        <w:drawing>
          <wp:inline distT="0" distB="0" distL="0" distR="0" wp14:anchorId="4EF221BD" wp14:editId="4A6894DF">
            <wp:extent cx="5940425" cy="3106420"/>
            <wp:effectExtent l="0" t="0" r="3175" b="0"/>
            <wp:docPr id="210467221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7221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5FFE" w14:textId="0198DC82" w:rsidR="0042614E" w:rsidRDefault="0042614E" w:rsidP="0042614E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Обработка исключений в С</w:t>
      </w:r>
      <w:r w:rsidRPr="0042614E">
        <w:t>#</w:t>
      </w:r>
    </w:p>
    <w:p w14:paraId="4A74DCDE" w14:textId="77777777" w:rsidR="0042614E" w:rsidRPr="0042614E" w:rsidRDefault="0042614E" w:rsidP="0042614E"/>
    <w:p w14:paraId="7890974D" w14:textId="77777777" w:rsidR="0042614E" w:rsidRDefault="0042614E" w:rsidP="0042614E">
      <w:pPr>
        <w:keepNext/>
      </w:pPr>
      <w:r w:rsidRPr="0042614E">
        <w:drawing>
          <wp:inline distT="0" distB="0" distL="0" distR="0" wp14:anchorId="79F89F8A" wp14:editId="369B0456">
            <wp:extent cx="5940425" cy="3106420"/>
            <wp:effectExtent l="0" t="0" r="3175" b="0"/>
            <wp:docPr id="308199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99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E1D3" w14:textId="5E8837E4" w:rsidR="0042614E" w:rsidRPr="0042614E" w:rsidRDefault="0042614E" w:rsidP="0042614E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Обработка исключений С++</w:t>
      </w:r>
    </w:p>
    <w:p w14:paraId="6D6FF989" w14:textId="77777777" w:rsidR="00C51AF5" w:rsidRPr="00C51AF5" w:rsidRDefault="00C51AF5" w:rsidP="00C51AF5">
      <w:pPr>
        <w:pStyle w:val="aa"/>
      </w:pPr>
    </w:p>
    <w:sectPr w:rsidR="00C51AF5" w:rsidRPr="00C51AF5" w:rsidSect="008C0C6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FFB24" w14:textId="77777777" w:rsidR="003E3DDA" w:rsidRDefault="003E3DDA" w:rsidP="008C0C6A">
      <w:pPr>
        <w:spacing w:line="240" w:lineRule="auto"/>
      </w:pPr>
      <w:r>
        <w:separator/>
      </w:r>
    </w:p>
  </w:endnote>
  <w:endnote w:type="continuationSeparator" w:id="0">
    <w:p w14:paraId="736CF3D5" w14:textId="77777777" w:rsidR="003E3DDA" w:rsidRDefault="003E3DDA" w:rsidP="008C0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838387"/>
      <w:docPartObj>
        <w:docPartGallery w:val="Page Numbers (Bottom of Page)"/>
        <w:docPartUnique/>
      </w:docPartObj>
    </w:sdtPr>
    <w:sdtEndPr/>
    <w:sdtContent>
      <w:p w14:paraId="7E855B1F" w14:textId="77777777" w:rsidR="008C0C6A" w:rsidRDefault="008C0C6A" w:rsidP="00D04C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3525" w14:textId="77777777" w:rsidR="003E3DDA" w:rsidRDefault="003E3DDA" w:rsidP="008C0C6A">
      <w:pPr>
        <w:spacing w:line="240" w:lineRule="auto"/>
      </w:pPr>
      <w:r>
        <w:separator/>
      </w:r>
    </w:p>
  </w:footnote>
  <w:footnote w:type="continuationSeparator" w:id="0">
    <w:p w14:paraId="6CC0D40B" w14:textId="77777777" w:rsidR="003E3DDA" w:rsidRDefault="003E3DDA" w:rsidP="008C0C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7477"/>
    <w:multiLevelType w:val="hybridMultilevel"/>
    <w:tmpl w:val="BCA806DA"/>
    <w:lvl w:ilvl="0" w:tplc="682A7E12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85961D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FE24DC"/>
    <w:multiLevelType w:val="hybridMultilevel"/>
    <w:tmpl w:val="9F3C299E"/>
    <w:lvl w:ilvl="0" w:tplc="F8683A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46028AF"/>
    <w:multiLevelType w:val="hybridMultilevel"/>
    <w:tmpl w:val="0658A1BA"/>
    <w:lvl w:ilvl="0" w:tplc="F8683A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46581F"/>
    <w:multiLevelType w:val="multilevel"/>
    <w:tmpl w:val="C83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341808">
    <w:abstractNumId w:val="0"/>
  </w:num>
  <w:num w:numId="2" w16cid:durableId="454755759">
    <w:abstractNumId w:val="1"/>
  </w:num>
  <w:num w:numId="3" w16cid:durableId="20156475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6098063">
    <w:abstractNumId w:val="3"/>
  </w:num>
  <w:num w:numId="5" w16cid:durableId="2121294584">
    <w:abstractNumId w:val="4"/>
  </w:num>
  <w:num w:numId="6" w16cid:durableId="1029649379">
    <w:abstractNumId w:val="2"/>
  </w:num>
  <w:num w:numId="7" w16cid:durableId="729688391">
    <w:abstractNumId w:val="0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DA"/>
    <w:rsid w:val="00084E12"/>
    <w:rsid w:val="000B4356"/>
    <w:rsid w:val="00122A0F"/>
    <w:rsid w:val="00172FB8"/>
    <w:rsid w:val="001A142C"/>
    <w:rsid w:val="00257E58"/>
    <w:rsid w:val="0028408D"/>
    <w:rsid w:val="002D7871"/>
    <w:rsid w:val="00335BCA"/>
    <w:rsid w:val="00335F1C"/>
    <w:rsid w:val="003E3DDA"/>
    <w:rsid w:val="003F7050"/>
    <w:rsid w:val="00406B76"/>
    <w:rsid w:val="0042218F"/>
    <w:rsid w:val="0042614E"/>
    <w:rsid w:val="004D1288"/>
    <w:rsid w:val="005003C9"/>
    <w:rsid w:val="005370F8"/>
    <w:rsid w:val="005C1D38"/>
    <w:rsid w:val="005F3048"/>
    <w:rsid w:val="0062592A"/>
    <w:rsid w:val="006D7657"/>
    <w:rsid w:val="007572A9"/>
    <w:rsid w:val="00811F22"/>
    <w:rsid w:val="0082292F"/>
    <w:rsid w:val="0086076F"/>
    <w:rsid w:val="008C0C6A"/>
    <w:rsid w:val="00AB62E5"/>
    <w:rsid w:val="00B04186"/>
    <w:rsid w:val="00B653B6"/>
    <w:rsid w:val="00B76C3F"/>
    <w:rsid w:val="00C0434E"/>
    <w:rsid w:val="00C51AF5"/>
    <w:rsid w:val="00CB594D"/>
    <w:rsid w:val="00CE1685"/>
    <w:rsid w:val="00D04C32"/>
    <w:rsid w:val="00D20DFD"/>
    <w:rsid w:val="00D254C0"/>
    <w:rsid w:val="00D56BA4"/>
    <w:rsid w:val="00DE32A5"/>
    <w:rsid w:val="00DF2F2C"/>
    <w:rsid w:val="00E00D46"/>
    <w:rsid w:val="00ED769F"/>
    <w:rsid w:val="00EF5A64"/>
    <w:rsid w:val="00F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087B12"/>
  <w15:chartTrackingRefBased/>
  <w15:docId w15:val="{F2E76177-AD05-42A9-86AF-064CB28C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4C32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0"/>
    <w:next w:val="a0"/>
    <w:link w:val="10"/>
    <w:uiPriority w:val="9"/>
    <w:qFormat/>
    <w:rsid w:val="00B76C3F"/>
    <w:pPr>
      <w:keepNext/>
      <w:keepLines/>
      <w:numPr>
        <w:numId w:val="2"/>
      </w:numPr>
      <w:spacing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E1685"/>
    <w:pPr>
      <w:keepNext/>
      <w:keepLines/>
      <w:numPr>
        <w:ilvl w:val="1"/>
        <w:numId w:val="2"/>
      </w:numPr>
      <w:spacing w:before="240" w:after="120" w:line="24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3F7050"/>
    <w:pPr>
      <w:keepNext/>
      <w:keepLines/>
      <w:numPr>
        <w:ilvl w:val="2"/>
        <w:numId w:val="2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CE168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E168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E168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E168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CE168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E168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C0C6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C0C6A"/>
    <w:rPr>
      <w:rFonts w:ascii="Times New Roman" w:hAnsi="Times New Roman"/>
      <w:sz w:val="26"/>
    </w:rPr>
  </w:style>
  <w:style w:type="paragraph" w:styleId="a6">
    <w:name w:val="footer"/>
    <w:basedOn w:val="a0"/>
    <w:link w:val="a7"/>
    <w:uiPriority w:val="99"/>
    <w:unhideWhenUsed/>
    <w:rsid w:val="008C0C6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C0C6A"/>
    <w:rPr>
      <w:rFonts w:ascii="Times New Roman" w:hAnsi="Times New Roman"/>
      <w:sz w:val="26"/>
    </w:rPr>
  </w:style>
  <w:style w:type="character" w:customStyle="1" w:styleId="10">
    <w:name w:val="Заголовок 1 Знак"/>
    <w:basedOn w:val="a1"/>
    <w:link w:val="1"/>
    <w:uiPriority w:val="9"/>
    <w:rsid w:val="00B76C3F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0"/>
    <w:uiPriority w:val="39"/>
    <w:unhideWhenUsed/>
    <w:rsid w:val="008C0C6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C1D38"/>
    <w:pPr>
      <w:tabs>
        <w:tab w:val="left" w:pos="1100"/>
        <w:tab w:val="right" w:leader="dot" w:pos="9345"/>
      </w:tabs>
      <w:spacing w:after="100"/>
      <w:ind w:firstLine="0"/>
    </w:pPr>
  </w:style>
  <w:style w:type="character" w:styleId="a9">
    <w:name w:val="Hyperlink"/>
    <w:basedOn w:val="a1"/>
    <w:uiPriority w:val="99"/>
    <w:unhideWhenUsed/>
    <w:rsid w:val="00D56B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3F7050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basedOn w:val="a0"/>
    <w:link w:val="ab"/>
    <w:uiPriority w:val="34"/>
    <w:rsid w:val="00D56BA4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3F7050"/>
    <w:rPr>
      <w:rFonts w:ascii="Times New Roman" w:eastAsiaTheme="majorEastAsia" w:hAnsi="Times New Roman" w:cstheme="majorBidi"/>
      <w:b/>
      <w:sz w:val="26"/>
      <w:szCs w:val="24"/>
    </w:rPr>
  </w:style>
  <w:style w:type="table" w:styleId="ac">
    <w:name w:val="Table Grid"/>
    <w:basedOn w:val="a2"/>
    <w:rsid w:val="0050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0B4356"/>
    <w:pPr>
      <w:spacing w:line="240" w:lineRule="auto"/>
      <w:ind w:firstLine="0"/>
      <w:jc w:val="left"/>
    </w:pPr>
    <w:rPr>
      <w:b/>
      <w:i/>
      <w:iCs/>
      <w:sz w:val="22"/>
      <w:szCs w:val="18"/>
    </w:rPr>
  </w:style>
  <w:style w:type="paragraph" w:customStyle="1" w:styleId="a">
    <w:name w:val="Для списка"/>
    <w:basedOn w:val="aa"/>
    <w:next w:val="aa"/>
    <w:link w:val="ae"/>
    <w:qFormat/>
    <w:rsid w:val="00257E58"/>
    <w:pPr>
      <w:numPr>
        <w:numId w:val="1"/>
      </w:numPr>
    </w:pPr>
  </w:style>
  <w:style w:type="character" w:customStyle="1" w:styleId="ab">
    <w:name w:val="Абзац списка Знак"/>
    <w:basedOn w:val="a1"/>
    <w:link w:val="aa"/>
    <w:uiPriority w:val="34"/>
    <w:rsid w:val="00D04C32"/>
    <w:rPr>
      <w:rFonts w:ascii="Times New Roman" w:hAnsi="Times New Roman"/>
      <w:sz w:val="26"/>
    </w:rPr>
  </w:style>
  <w:style w:type="character" w:customStyle="1" w:styleId="ae">
    <w:name w:val="Для списка Знак"/>
    <w:basedOn w:val="ab"/>
    <w:link w:val="a"/>
    <w:rsid w:val="00257E58"/>
    <w:rPr>
      <w:rFonts w:ascii="Times New Roman" w:hAnsi="Times New Roman"/>
      <w:sz w:val="26"/>
    </w:rPr>
  </w:style>
  <w:style w:type="character" w:customStyle="1" w:styleId="40">
    <w:name w:val="Заголовок 4 Знак"/>
    <w:basedOn w:val="a1"/>
    <w:link w:val="4"/>
    <w:uiPriority w:val="9"/>
    <w:semiHidden/>
    <w:rsid w:val="00CE168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1"/>
    <w:link w:val="5"/>
    <w:uiPriority w:val="9"/>
    <w:semiHidden/>
    <w:rsid w:val="00CE1685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1"/>
    <w:link w:val="6"/>
    <w:uiPriority w:val="9"/>
    <w:semiHidden/>
    <w:rsid w:val="00CE1685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1"/>
    <w:link w:val="7"/>
    <w:uiPriority w:val="9"/>
    <w:semiHidden/>
    <w:rsid w:val="00CE1685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1"/>
    <w:link w:val="8"/>
    <w:uiPriority w:val="9"/>
    <w:rsid w:val="00CE16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E16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sonormal0">
    <w:name w:val="msonormal"/>
    <w:basedOn w:val="a0"/>
    <w:rsid w:val="007572A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0"/>
    <w:uiPriority w:val="99"/>
    <w:semiHidden/>
    <w:unhideWhenUsed/>
    <w:rsid w:val="003E3D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1"/>
    <w:uiPriority w:val="22"/>
    <w:rsid w:val="0062592A"/>
    <w:rPr>
      <w:b/>
      <w:bCs/>
    </w:rPr>
  </w:style>
  <w:style w:type="character" w:styleId="af1">
    <w:name w:val="Emphasis"/>
    <w:basedOn w:val="a1"/>
    <w:uiPriority w:val="20"/>
    <w:qFormat/>
    <w:rsid w:val="0062592A"/>
    <w:rPr>
      <w:i/>
      <w:iCs/>
    </w:rPr>
  </w:style>
  <w:style w:type="character" w:styleId="HTML">
    <w:name w:val="HTML Code"/>
    <w:basedOn w:val="a1"/>
    <w:uiPriority w:val="99"/>
    <w:semiHidden/>
    <w:unhideWhenUsed/>
    <w:rsid w:val="006259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04186"/>
    <w:pPr>
      <w:spacing w:after="100"/>
      <w:ind w:left="260"/>
    </w:pPr>
  </w:style>
  <w:style w:type="paragraph" w:styleId="31">
    <w:name w:val="toc 3"/>
    <w:basedOn w:val="a0"/>
    <w:next w:val="a0"/>
    <w:autoRedefine/>
    <w:uiPriority w:val="39"/>
    <w:unhideWhenUsed/>
    <w:rsid w:val="00B04186"/>
    <w:pPr>
      <w:spacing w:after="100"/>
      <w:ind w:left="520"/>
    </w:pPr>
  </w:style>
  <w:style w:type="character" w:customStyle="1" w:styleId="b">
    <w:name w:val="b"/>
    <w:basedOn w:val="a1"/>
    <w:rsid w:val="00DF2F2C"/>
  </w:style>
  <w:style w:type="character" w:styleId="af2">
    <w:name w:val="Unresolved Mention"/>
    <w:basedOn w:val="a1"/>
    <w:uiPriority w:val="99"/>
    <w:semiHidden/>
    <w:unhideWhenUsed/>
    <w:rsid w:val="00C5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cpp/cpp/structured-exception-handling-c-cpp?view=msvc-1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cpp/tutorial/6.3.ph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E\course2\ACnOC\&#1096;&#1072;&#1073;&#1083;&#1086;&#1085;_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DBB1-26CC-464F-BB90-11B7FF6D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128</TotalTime>
  <Pages>24</Pages>
  <Words>3281</Words>
  <Characters>18704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Musikhin</dc:creator>
  <cp:keywords/>
  <dc:description/>
  <cp:lastModifiedBy>Danil Musikhin</cp:lastModifiedBy>
  <cp:revision>8</cp:revision>
  <dcterms:created xsi:type="dcterms:W3CDTF">2023-11-28T17:00:00Z</dcterms:created>
  <dcterms:modified xsi:type="dcterms:W3CDTF">2023-11-29T11:28:00Z</dcterms:modified>
</cp:coreProperties>
</file>