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4C28" w14:textId="77777777" w:rsidR="008C0C6A" w:rsidRPr="008C0C6A" w:rsidRDefault="008C0C6A" w:rsidP="008C0C6A">
      <w:pPr>
        <w:spacing w:beforeAutospacing="1"/>
        <w:ind w:firstLine="0"/>
        <w:jc w:val="center"/>
        <w:rPr>
          <w:szCs w:val="26"/>
        </w:rPr>
      </w:pPr>
      <w:r>
        <w:rPr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  <w:r>
        <w:rPr>
          <w:szCs w:val="26"/>
        </w:rPr>
        <w:br/>
        <w:t xml:space="preserve">«Национальный исследовательский университет </w:t>
      </w:r>
      <w:r>
        <w:rPr>
          <w:szCs w:val="26"/>
        </w:rPr>
        <w:br/>
        <w:t>Высшая школа экономики»</w:t>
      </w:r>
      <w:r>
        <w:rPr>
          <w:sz w:val="32"/>
          <w:szCs w:val="32"/>
        </w:rPr>
        <w:br/>
      </w:r>
    </w:p>
    <w:p w14:paraId="7D0B9376" w14:textId="77777777" w:rsidR="008C0C6A" w:rsidRDefault="008C0C6A" w:rsidP="008C0C6A">
      <w:pPr>
        <w:spacing w:beforeAutospacing="1"/>
        <w:ind w:firstLine="0"/>
        <w:jc w:val="center"/>
      </w:pPr>
      <w:r>
        <w:rPr>
          <w:i/>
          <w:szCs w:val="26"/>
        </w:rPr>
        <w:t>Факультет социально-экономических и компьютерных наук</w:t>
      </w:r>
    </w:p>
    <w:p w14:paraId="40251CAA" w14:textId="77777777" w:rsidR="008C0C6A" w:rsidRDefault="008C0C6A" w:rsidP="008C0C6A">
      <w:pPr>
        <w:spacing w:before="1080"/>
        <w:ind w:firstLine="0"/>
        <w:jc w:val="center"/>
      </w:pPr>
      <w:r>
        <w:rPr>
          <w:szCs w:val="26"/>
        </w:rPr>
        <w:t>Мусихин Данил Михайлович</w:t>
      </w:r>
    </w:p>
    <w:p w14:paraId="6AC976E7" w14:textId="3890143C" w:rsidR="008C0C6A" w:rsidRPr="003D3963" w:rsidRDefault="003D3963" w:rsidP="008C0C6A">
      <w:pPr>
        <w:ind w:firstLine="0"/>
        <w:jc w:val="center"/>
      </w:pPr>
      <w:r>
        <w:rPr>
          <w:b/>
          <w:sz w:val="32"/>
          <w:szCs w:val="32"/>
        </w:rPr>
        <w:t>Создание собственной библиотеки</w:t>
      </w:r>
    </w:p>
    <w:p w14:paraId="4DE37141" w14:textId="61C0B4F6" w:rsidR="008C0C6A" w:rsidRPr="003D3963" w:rsidRDefault="00335F1C" w:rsidP="008C0C6A">
      <w:pPr>
        <w:ind w:firstLine="0"/>
        <w:jc w:val="center"/>
      </w:pPr>
      <w:r>
        <w:rPr>
          <w:i/>
          <w:szCs w:val="26"/>
        </w:rPr>
        <w:t>Лабораторная работа №</w:t>
      </w:r>
      <w:r w:rsidR="003D3963" w:rsidRPr="003D3963">
        <w:rPr>
          <w:i/>
          <w:szCs w:val="26"/>
        </w:rPr>
        <w:t>6</w:t>
      </w:r>
    </w:p>
    <w:p w14:paraId="297CB5D6" w14:textId="77777777" w:rsidR="008C0C6A" w:rsidRDefault="008C0C6A" w:rsidP="008C0C6A">
      <w:pPr>
        <w:ind w:firstLine="0"/>
        <w:jc w:val="center"/>
      </w:pPr>
      <w:r>
        <w:rPr>
          <w:szCs w:val="26"/>
        </w:rPr>
        <w:t xml:space="preserve">студента образовательной программы «Разработка информационных систем для бизнеса» по направлению подготовки </w:t>
      </w:r>
      <w:r w:rsidRPr="001A7DA2">
        <w:rPr>
          <w:i/>
          <w:szCs w:val="26"/>
          <w:u w:val="single"/>
        </w:rPr>
        <w:t>09.03.04 Программная инженерия</w:t>
      </w:r>
    </w:p>
    <w:p w14:paraId="3058A9CF" w14:textId="77777777" w:rsidR="008C0C6A" w:rsidRDefault="008C0C6A" w:rsidP="008C0C6A">
      <w:pPr>
        <w:pBdr>
          <w:bottom w:val="single" w:sz="4" w:space="11" w:color="000000"/>
        </w:pBdr>
        <w:spacing w:before="2040"/>
        <w:ind w:left="6662" w:firstLine="0"/>
        <w:jc w:val="left"/>
      </w:pPr>
      <w:r>
        <w:rPr>
          <w:szCs w:val="26"/>
        </w:rPr>
        <w:t>Руководитель, к.т.н., Доцент кафедры ИТБ.</w:t>
      </w:r>
    </w:p>
    <w:p w14:paraId="54774696" w14:textId="77777777" w:rsidR="008C0C6A" w:rsidRDefault="005C1D38" w:rsidP="008C0C6A">
      <w:pPr>
        <w:ind w:left="6662" w:firstLine="0"/>
      </w:pPr>
      <w:proofErr w:type="gramStart"/>
      <w:r>
        <w:t>Л.Н.</w:t>
      </w:r>
      <w:proofErr w:type="gramEnd"/>
      <w:r>
        <w:t xml:space="preserve"> Лядова</w:t>
      </w:r>
    </w:p>
    <w:p w14:paraId="7EDBC0E7" w14:textId="77777777" w:rsidR="008C0C6A" w:rsidRDefault="008C0C6A" w:rsidP="008C0C6A">
      <w:pPr>
        <w:spacing w:before="2640"/>
        <w:ind w:firstLine="0"/>
        <w:jc w:val="center"/>
        <w:rPr>
          <w:szCs w:val="26"/>
        </w:rPr>
      </w:pPr>
      <w:r>
        <w:rPr>
          <w:szCs w:val="26"/>
        </w:rPr>
        <w:t>Пермь, 202</w:t>
      </w:r>
      <w:r w:rsidR="005C1D38">
        <w:rPr>
          <w:szCs w:val="26"/>
        </w:rPr>
        <w:t>3</w:t>
      </w:r>
      <w:r>
        <w:rPr>
          <w:szCs w:val="26"/>
        </w:rPr>
        <w:t xml:space="preserve"> год</w:t>
      </w:r>
    </w:p>
    <w:p w14:paraId="4F846B02" w14:textId="77777777" w:rsidR="008C0C6A" w:rsidRDefault="008C0C6A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sdt>
      <w:sdtPr>
        <w:id w:val="-12636072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A06C4" w14:textId="77777777" w:rsidR="008C0C6A" w:rsidRPr="00B653B6" w:rsidRDefault="008C0C6A" w:rsidP="00B653B6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B653B6">
            <w:rPr>
              <w:b/>
              <w:bCs/>
              <w:sz w:val="32"/>
              <w:szCs w:val="32"/>
            </w:rPr>
            <w:t>Оглавление</w:t>
          </w:r>
        </w:p>
        <w:p w14:paraId="5590D09D" w14:textId="65DB0E9E" w:rsidR="00B04186" w:rsidRDefault="008C0C6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6223" w:history="1">
            <w:r w:rsidR="00B04186" w:rsidRPr="000C3615">
              <w:rPr>
                <w:rStyle w:val="a9"/>
                <w:noProof/>
              </w:rPr>
              <w:t>1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Постановка задачи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_Toc152166223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4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FA00D6C" w14:textId="60222315" w:rsidR="00B04186" w:rsidRDefault="00C421D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24" w:history="1">
            <w:r w:rsidR="00B04186" w:rsidRPr="000C3615">
              <w:rPr>
                <w:rStyle w:val="a9"/>
                <w:noProof/>
              </w:rPr>
              <w:t>2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Анализ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_Toc152166224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5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8F473AA" w14:textId="73C11E8A" w:rsidR="008C0C6A" w:rsidRPr="00B04186" w:rsidRDefault="00C421D5" w:rsidP="00B0418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41" w:history="1">
            <w:r w:rsidR="00B04186" w:rsidRPr="000C3615">
              <w:rPr>
                <w:rStyle w:val="a9"/>
                <w:noProof/>
              </w:rPr>
              <w:t>3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Код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_Toc152166241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9</w:t>
            </w:r>
            <w:r w:rsidR="00B04186">
              <w:rPr>
                <w:noProof/>
                <w:webHidden/>
              </w:rPr>
              <w:fldChar w:fldCharType="end"/>
            </w:r>
          </w:hyperlink>
          <w:r w:rsidR="008C0C6A">
            <w:rPr>
              <w:b/>
              <w:bCs/>
            </w:rPr>
            <w:fldChar w:fldCharType="end"/>
          </w:r>
        </w:p>
      </w:sdtContent>
    </w:sdt>
    <w:p w14:paraId="45061846" w14:textId="77777777" w:rsidR="008C0C6A" w:rsidRDefault="008C0C6A" w:rsidP="003F7050">
      <w:pPr>
        <w:pStyle w:val="3"/>
      </w:pPr>
      <w:r>
        <w:br w:type="page"/>
      </w:r>
    </w:p>
    <w:p w14:paraId="15DE1544" w14:textId="77777777" w:rsidR="008C0C6A" w:rsidRDefault="008C0C6A" w:rsidP="0062592A">
      <w:pPr>
        <w:pStyle w:val="1"/>
        <w:numPr>
          <w:ilvl w:val="0"/>
          <w:numId w:val="3"/>
        </w:numPr>
      </w:pPr>
      <w:bookmarkStart w:id="0" w:name="_Toc152166223"/>
      <w:r w:rsidRPr="00B653B6">
        <w:lastRenderedPageBreak/>
        <w:t>Постановка задачи</w:t>
      </w:r>
      <w:bookmarkEnd w:id="0"/>
    </w:p>
    <w:p w14:paraId="64A93362" w14:textId="77777777" w:rsidR="003D3963" w:rsidRDefault="003D3963" w:rsidP="003D3963">
      <w:r>
        <w:t>Цель выполнения – получение навыков разработки библиотек и их подключения с использованием неявного и явного связывания.</w:t>
      </w:r>
    </w:p>
    <w:p w14:paraId="4A2522CC" w14:textId="77777777" w:rsidR="003D3963" w:rsidRDefault="003D3963" w:rsidP="003D3963">
      <w:r>
        <w:t>Используя руководство по созданию и использованию библиотек, доступное по ссылке:</w:t>
      </w:r>
    </w:p>
    <w:p w14:paraId="0DB4D10B" w14:textId="77777777" w:rsidR="003D3963" w:rsidRDefault="003D3963" w:rsidP="003D3963">
      <w:hyperlink r:id="rId8" w:history="1">
        <w:r>
          <w:rPr>
            <w:rStyle w:val="af1"/>
            <w:rFonts w:ascii="Roboto" w:hAnsi="Roboto"/>
            <w:b/>
            <w:bCs/>
            <w:color w:val="003DF5"/>
            <w:sz w:val="23"/>
            <w:szCs w:val="23"/>
            <w:u w:val="single"/>
          </w:rPr>
          <w:t>https://learn.microsoft.com/ru-ru/cpp/build/dlls-in-visual-cpp?view=msvc-170</w:t>
        </w:r>
      </w:hyperlink>
      <w:r>
        <w:t> </w:t>
      </w:r>
    </w:p>
    <w:p w14:paraId="6CC439CE" w14:textId="77777777" w:rsidR="003D3963" w:rsidRDefault="003D3963" w:rsidP="003D3963">
      <w:r>
        <w:t>необходимо разработать и подключить библиотеку, а также вызвать разработанную функцию, включённую в библиотеку, используя неявное и явное связывание.</w:t>
      </w:r>
    </w:p>
    <w:p w14:paraId="3EEA977C" w14:textId="77777777" w:rsidR="003D3963" w:rsidRDefault="003D3963" w:rsidP="003D3963">
      <w:r>
        <w:t>Функция может решать любую задачу (как вариант – вывод сообщений на экран и возврат любого кода завершения, значение которого определяется при выполнении функции).</w:t>
      </w:r>
    </w:p>
    <w:p w14:paraId="6CDD5F38" w14:textId="77777777" w:rsidR="00885C28" w:rsidRDefault="00885C28" w:rsidP="00885C28"/>
    <w:p w14:paraId="03E29165" w14:textId="77777777" w:rsidR="00AB62E5" w:rsidRPr="00AB62E5" w:rsidRDefault="00AB62E5" w:rsidP="00AB62E5"/>
    <w:p w14:paraId="25F0924E" w14:textId="77777777" w:rsidR="00D56BA4" w:rsidRDefault="00D56BA4" w:rsidP="00D04C32">
      <w:pPr>
        <w:pStyle w:val="a"/>
        <w:ind w:left="0"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1929802C" w14:textId="6D0DEEC1" w:rsidR="00B76C3F" w:rsidRDefault="00B76C3F" w:rsidP="00B653B6">
      <w:pPr>
        <w:pStyle w:val="1"/>
      </w:pPr>
      <w:bookmarkStart w:id="1" w:name="_Toc152166224"/>
      <w:r w:rsidRPr="00CE1685">
        <w:lastRenderedPageBreak/>
        <w:t>Анализ</w:t>
      </w:r>
      <w:bookmarkEnd w:id="1"/>
    </w:p>
    <w:p w14:paraId="7BB86567" w14:textId="774FDA35" w:rsidR="00C421D5" w:rsidRPr="00C421D5" w:rsidRDefault="00C421D5" w:rsidP="00C421D5">
      <w:pPr>
        <w:rPr>
          <w:b/>
          <w:bCs/>
        </w:rPr>
      </w:pPr>
      <w:r w:rsidRPr="00C421D5">
        <w:rPr>
          <w:b/>
          <w:bCs/>
        </w:rPr>
        <w:t>Создание и подключение библиотеки:</w:t>
      </w:r>
    </w:p>
    <w:p w14:paraId="13609EAC" w14:textId="77777777" w:rsidR="00296770" w:rsidRDefault="00296770" w:rsidP="00296770">
      <w:pPr>
        <w:pStyle w:val="aa"/>
        <w:numPr>
          <w:ilvl w:val="0"/>
          <w:numId w:val="11"/>
        </w:numPr>
      </w:pPr>
      <w:r>
        <w:t>Создать файл</w:t>
      </w:r>
      <w:r w:rsidRPr="00296770">
        <w:t>.</w:t>
      </w:r>
      <w:proofErr w:type="spellStart"/>
      <w:r>
        <w:rPr>
          <w:lang w:val="en-US"/>
        </w:rPr>
        <w:t>cpp</w:t>
      </w:r>
      <w:proofErr w:type="spellEnd"/>
      <w:r>
        <w:t xml:space="preserve"> с библиотекой</w:t>
      </w:r>
    </w:p>
    <w:p w14:paraId="64862534" w14:textId="77777777" w:rsidR="00296770" w:rsidRDefault="00296770" w:rsidP="00296770">
      <w:pPr>
        <w:pStyle w:val="aa"/>
        <w:numPr>
          <w:ilvl w:val="0"/>
          <w:numId w:val="11"/>
        </w:numPr>
      </w:pPr>
      <w:r>
        <w:t>Создать файл</w:t>
      </w:r>
      <w:r w:rsidRPr="00296770">
        <w:t>.</w:t>
      </w:r>
      <w:r>
        <w:rPr>
          <w:lang w:val="en-US"/>
        </w:rPr>
        <w:t>h</w:t>
      </w:r>
      <w:r w:rsidRPr="00296770">
        <w:t xml:space="preserve"> </w:t>
      </w:r>
      <w:r>
        <w:t>для использования библиотеки</w:t>
      </w:r>
    </w:p>
    <w:p w14:paraId="667D307C" w14:textId="489966B7" w:rsidR="00296770" w:rsidRPr="00296770" w:rsidRDefault="00296770" w:rsidP="00296770">
      <w:pPr>
        <w:pStyle w:val="aa"/>
        <w:numPr>
          <w:ilvl w:val="0"/>
          <w:numId w:val="11"/>
        </w:numPr>
      </w:pPr>
      <w:r>
        <w:t>Скомпилировать</w:t>
      </w:r>
      <w:r w:rsidRPr="00296770">
        <w:t xml:space="preserve"> </w:t>
      </w:r>
      <w:r>
        <w:t xml:space="preserve">библиотеку в </w:t>
      </w:r>
      <w:proofErr w:type="spellStart"/>
      <w:r>
        <w:rPr>
          <w:lang w:val="en-US"/>
        </w:rPr>
        <w:t>dll</w:t>
      </w:r>
      <w:proofErr w:type="spellEnd"/>
      <w:r>
        <w:t>:</w:t>
      </w:r>
      <w:r w:rsidRPr="00296770">
        <w:t xml:space="preserve"> </w:t>
      </w:r>
      <w:r w:rsidRPr="00296770">
        <w:rPr>
          <w:lang w:val="en-US"/>
        </w:rPr>
        <w:t>g</w:t>
      </w:r>
      <w:r w:rsidRPr="00296770">
        <w:t>++ -</w:t>
      </w:r>
      <w:r w:rsidRPr="00296770">
        <w:rPr>
          <w:lang w:val="en-US"/>
        </w:rPr>
        <w:t>shared</w:t>
      </w:r>
      <w:r w:rsidRPr="00296770">
        <w:t xml:space="preserve"> -</w:t>
      </w:r>
      <w:r w:rsidRPr="00296770">
        <w:rPr>
          <w:lang w:val="en-US"/>
        </w:rPr>
        <w:t>o</w:t>
      </w:r>
      <w:r w:rsidRPr="00296770">
        <w:t xml:space="preserve"> </w:t>
      </w:r>
      <w:r>
        <w:t>файл</w:t>
      </w:r>
      <w:r w:rsidRPr="00296770">
        <w:t>.</w:t>
      </w:r>
      <w:proofErr w:type="spellStart"/>
      <w:r w:rsidRPr="00296770">
        <w:rPr>
          <w:lang w:val="en-US"/>
        </w:rPr>
        <w:t>dll</w:t>
      </w:r>
      <w:proofErr w:type="spellEnd"/>
      <w:r w:rsidRPr="00296770">
        <w:t xml:space="preserve"> </w:t>
      </w:r>
      <w:r>
        <w:t>файл</w:t>
      </w:r>
      <w:r w:rsidRPr="00296770">
        <w:t>.</w:t>
      </w:r>
      <w:proofErr w:type="spellStart"/>
      <w:r w:rsidRPr="00296770">
        <w:rPr>
          <w:lang w:val="en-US"/>
        </w:rPr>
        <w:t>cpp</w:t>
      </w:r>
      <w:proofErr w:type="spellEnd"/>
      <w:r w:rsidRPr="00296770">
        <w:t xml:space="preserve"> -</w:t>
      </w:r>
      <w:proofErr w:type="spellStart"/>
      <w:proofErr w:type="gramStart"/>
      <w:r w:rsidRPr="00296770">
        <w:rPr>
          <w:lang w:val="en-US"/>
        </w:rPr>
        <w:t>Wl</w:t>
      </w:r>
      <w:proofErr w:type="spellEnd"/>
      <w:r w:rsidRPr="00296770">
        <w:t>,--</w:t>
      </w:r>
      <w:proofErr w:type="gramEnd"/>
      <w:r w:rsidRPr="00296770">
        <w:rPr>
          <w:lang w:val="en-US"/>
        </w:rPr>
        <w:t>out</w:t>
      </w:r>
      <w:r w:rsidRPr="00296770">
        <w:t>-</w:t>
      </w:r>
      <w:proofErr w:type="spellStart"/>
      <w:r w:rsidRPr="00296770">
        <w:rPr>
          <w:lang w:val="en-US"/>
        </w:rPr>
        <w:t>implib</w:t>
      </w:r>
      <w:proofErr w:type="spellEnd"/>
      <w:r w:rsidRPr="00296770">
        <w:t>,</w:t>
      </w:r>
      <w:proofErr w:type="spellStart"/>
      <w:r w:rsidRPr="00296770">
        <w:rPr>
          <w:lang w:val="en-US"/>
        </w:rPr>
        <w:t>libexample</w:t>
      </w:r>
      <w:proofErr w:type="spellEnd"/>
      <w:r w:rsidRPr="00296770">
        <w:t>.</w:t>
      </w:r>
      <w:r w:rsidRPr="00296770">
        <w:rPr>
          <w:lang w:val="en-US"/>
        </w:rPr>
        <w:t>a</w:t>
      </w:r>
    </w:p>
    <w:p w14:paraId="4CABD943" w14:textId="77777777" w:rsidR="00296770" w:rsidRDefault="00296770" w:rsidP="00296770">
      <w:pPr>
        <w:pStyle w:val="aa"/>
        <w:numPr>
          <w:ilvl w:val="0"/>
          <w:numId w:val="11"/>
        </w:numPr>
      </w:pPr>
      <w:r>
        <w:t xml:space="preserve">Для работы в </w:t>
      </w:r>
      <w:r>
        <w:rPr>
          <w:lang w:val="en-US"/>
        </w:rPr>
        <w:t>vs</w:t>
      </w:r>
      <w:r w:rsidRPr="00296770">
        <w:t xml:space="preserve"> </w:t>
      </w:r>
      <w:r>
        <w:rPr>
          <w:lang w:val="en-US"/>
        </w:rPr>
        <w:t>code</w:t>
      </w:r>
      <w:r w:rsidRPr="00296770">
        <w:t xml:space="preserve"> </w:t>
      </w:r>
      <w:r>
        <w:t xml:space="preserve">использовать </w:t>
      </w:r>
      <w:r>
        <w:rPr>
          <w:lang w:val="en-US"/>
        </w:rPr>
        <w:t>launch</w:t>
      </w:r>
      <w:r w:rsidRPr="00296770">
        <w:t xml:space="preserve"> </w:t>
      </w:r>
      <w:r>
        <w:t xml:space="preserve">и </w:t>
      </w:r>
      <w:r>
        <w:rPr>
          <w:lang w:val="en-US"/>
        </w:rPr>
        <w:t>tasks</w:t>
      </w:r>
      <w:r w:rsidRPr="00296770">
        <w:t xml:space="preserve"> </w:t>
      </w:r>
      <w:r>
        <w:t>для загрузки библиотеки для компиляции</w:t>
      </w:r>
    </w:p>
    <w:p w14:paraId="0972A5F5" w14:textId="77777777" w:rsidR="00C421D5" w:rsidRDefault="00C421D5" w:rsidP="00296770">
      <w:pPr>
        <w:pStyle w:val="aa"/>
        <w:numPr>
          <w:ilvl w:val="0"/>
          <w:numId w:val="11"/>
        </w:numPr>
      </w:pPr>
      <w:r>
        <w:t xml:space="preserve">Скомпилировать код уже в библиотеке. </w:t>
      </w:r>
    </w:p>
    <w:p w14:paraId="7B63FDB9" w14:textId="77777777" w:rsidR="00C421D5" w:rsidRDefault="00C421D5" w:rsidP="00C421D5"/>
    <w:p w14:paraId="6AFB562E" w14:textId="77777777" w:rsidR="00C421D5" w:rsidRDefault="00C421D5" w:rsidP="00C421D5">
      <w:pPr>
        <w:rPr>
          <w:b/>
          <w:bCs/>
        </w:rPr>
      </w:pPr>
      <w:r w:rsidRPr="00C421D5">
        <w:rPr>
          <w:b/>
          <w:bCs/>
        </w:rPr>
        <w:t>Разница между явным и неявным связываниями:</w:t>
      </w:r>
    </w:p>
    <w:p w14:paraId="524F8B45" w14:textId="77777777" w:rsidR="00C421D5" w:rsidRPr="00C421D5" w:rsidRDefault="00C421D5" w:rsidP="00C421D5">
      <w:r w:rsidRPr="00C421D5">
        <w:t>Разница между явным (</w:t>
      </w:r>
      <w:proofErr w:type="spellStart"/>
      <w:r w:rsidRPr="00C421D5">
        <w:t>explicit</w:t>
      </w:r>
      <w:proofErr w:type="spellEnd"/>
      <w:r w:rsidRPr="00C421D5">
        <w:t>) и неявным (</w:t>
      </w:r>
      <w:proofErr w:type="spellStart"/>
      <w:r w:rsidRPr="00C421D5">
        <w:t>implicit</w:t>
      </w:r>
      <w:proofErr w:type="spellEnd"/>
      <w:r w:rsidRPr="00C421D5">
        <w:t>) связываниями в контексте динамической загрузки библиотек в C++ заключается в том, как происходит связывание функций из библиотеки с программой.</w:t>
      </w:r>
    </w:p>
    <w:p w14:paraId="509EAEA2" w14:textId="77777777" w:rsidR="00C421D5" w:rsidRPr="00C421D5" w:rsidRDefault="00C421D5" w:rsidP="00C421D5">
      <w:pPr>
        <w:rPr>
          <w:b/>
          <w:bCs/>
        </w:rPr>
      </w:pPr>
    </w:p>
    <w:p w14:paraId="3DB5E9E4" w14:textId="45C812DA" w:rsidR="00C421D5" w:rsidRPr="00C421D5" w:rsidRDefault="00C421D5" w:rsidP="00C421D5">
      <w:pPr>
        <w:pStyle w:val="aa"/>
        <w:numPr>
          <w:ilvl w:val="0"/>
          <w:numId w:val="12"/>
        </w:numPr>
      </w:pPr>
      <w:r w:rsidRPr="00C421D5">
        <w:t>Неявное связывание (</w:t>
      </w:r>
      <w:proofErr w:type="spellStart"/>
      <w:r w:rsidRPr="00C421D5">
        <w:t>Implicit</w:t>
      </w:r>
      <w:proofErr w:type="spellEnd"/>
      <w:r w:rsidRPr="00C421D5">
        <w:t xml:space="preserve"> </w:t>
      </w:r>
      <w:proofErr w:type="spellStart"/>
      <w:r w:rsidRPr="00C421D5">
        <w:t>Linking</w:t>
      </w:r>
      <w:proofErr w:type="spellEnd"/>
      <w:r w:rsidRPr="00C421D5">
        <w:t>):</w:t>
      </w:r>
    </w:p>
    <w:p w14:paraId="06DA97B0" w14:textId="46D17EF4" w:rsidR="00C421D5" w:rsidRPr="00C421D5" w:rsidRDefault="00C421D5" w:rsidP="00C421D5">
      <w:pPr>
        <w:pStyle w:val="aa"/>
        <w:numPr>
          <w:ilvl w:val="0"/>
          <w:numId w:val="13"/>
        </w:numPr>
      </w:pPr>
      <w:r w:rsidRPr="00C421D5">
        <w:t>Определение на этапе компиляции: Функции из библиотеки связываются с программой на этапе компиляции.</w:t>
      </w:r>
    </w:p>
    <w:p w14:paraId="6EC8B914" w14:textId="6E002144" w:rsidR="00C421D5" w:rsidRPr="00C421D5" w:rsidRDefault="00C421D5" w:rsidP="00C421D5">
      <w:pPr>
        <w:pStyle w:val="aa"/>
        <w:numPr>
          <w:ilvl w:val="0"/>
          <w:numId w:val="13"/>
        </w:numPr>
      </w:pPr>
      <w:r w:rsidRPr="00C421D5">
        <w:t>Статическое связывание</w:t>
      </w:r>
      <w:r w:rsidRPr="00C421D5">
        <w:t>:</w:t>
      </w:r>
      <w:r>
        <w:t xml:space="preserve"> </w:t>
      </w:r>
      <w:r w:rsidRPr="00C421D5">
        <w:t>используется</w:t>
      </w:r>
      <w:r w:rsidRPr="00C421D5">
        <w:t xml:space="preserve"> ключевое слово `</w:t>
      </w:r>
      <w:proofErr w:type="spellStart"/>
      <w:r w:rsidRPr="00C421D5">
        <w:t>extern</w:t>
      </w:r>
      <w:proofErr w:type="spellEnd"/>
      <w:r w:rsidRPr="00C421D5">
        <w:t xml:space="preserve"> "C"` для объявления функций из библиотеки в программе.</w:t>
      </w:r>
    </w:p>
    <w:p w14:paraId="25712602" w14:textId="16092A9D" w:rsidR="00C421D5" w:rsidRPr="00C421D5" w:rsidRDefault="00C421D5" w:rsidP="00C421D5">
      <w:pPr>
        <w:pStyle w:val="aa"/>
        <w:numPr>
          <w:ilvl w:val="0"/>
          <w:numId w:val="13"/>
        </w:numPr>
      </w:pPr>
      <w:r w:rsidRPr="00C421D5">
        <w:t>Преимущества:</w:t>
      </w:r>
      <w:r>
        <w:t xml:space="preserve"> п</w:t>
      </w:r>
      <w:r w:rsidRPr="00C421D5">
        <w:t>ростота использования, но требует наличия библиотеки на этапе компиляции.</w:t>
      </w:r>
    </w:p>
    <w:p w14:paraId="00CBEA61" w14:textId="77777777" w:rsidR="00C421D5" w:rsidRPr="00C421D5" w:rsidRDefault="00C421D5" w:rsidP="00C421D5"/>
    <w:p w14:paraId="414D5E98" w14:textId="332FE0B2" w:rsidR="00C421D5" w:rsidRPr="00C421D5" w:rsidRDefault="00C421D5" w:rsidP="00C421D5">
      <w:pPr>
        <w:pStyle w:val="aa"/>
        <w:numPr>
          <w:ilvl w:val="0"/>
          <w:numId w:val="12"/>
        </w:numPr>
      </w:pPr>
      <w:r w:rsidRPr="00C421D5">
        <w:t>Явное связывание (</w:t>
      </w:r>
      <w:proofErr w:type="spellStart"/>
      <w:r w:rsidRPr="00C421D5">
        <w:t>Explicit</w:t>
      </w:r>
      <w:proofErr w:type="spellEnd"/>
      <w:r w:rsidRPr="00C421D5">
        <w:t xml:space="preserve"> </w:t>
      </w:r>
      <w:proofErr w:type="spellStart"/>
      <w:r w:rsidRPr="00C421D5">
        <w:t>Linking</w:t>
      </w:r>
      <w:proofErr w:type="spellEnd"/>
      <w:r w:rsidRPr="00C421D5">
        <w:t>):</w:t>
      </w:r>
    </w:p>
    <w:p w14:paraId="5032BA5B" w14:textId="681F1AC2" w:rsidR="00C421D5" w:rsidRPr="00C421D5" w:rsidRDefault="00C421D5" w:rsidP="00C421D5">
      <w:pPr>
        <w:pStyle w:val="aa"/>
        <w:numPr>
          <w:ilvl w:val="0"/>
          <w:numId w:val="14"/>
        </w:numPr>
      </w:pPr>
      <w:r w:rsidRPr="00C421D5">
        <w:t>Определение на этапе выполнения: Функции из библиотеки связываются с программой динамически, на этапе выполнения программы.</w:t>
      </w:r>
    </w:p>
    <w:p w14:paraId="337659BE" w14:textId="20DF1AEC" w:rsidR="00C421D5" w:rsidRPr="00C421D5" w:rsidRDefault="00C421D5" w:rsidP="00C421D5">
      <w:pPr>
        <w:pStyle w:val="aa"/>
        <w:numPr>
          <w:ilvl w:val="0"/>
          <w:numId w:val="14"/>
        </w:numPr>
      </w:pPr>
      <w:r w:rsidRPr="00C421D5">
        <w:t>Динамическое связывание</w:t>
      </w:r>
      <w:r w:rsidRPr="00C421D5">
        <w:t>: используются</w:t>
      </w:r>
      <w:r w:rsidRPr="00C421D5">
        <w:t xml:space="preserve"> функции из библиотеки Windows API, такие как `</w:t>
      </w:r>
      <w:proofErr w:type="spellStart"/>
      <w:r w:rsidRPr="00C421D5">
        <w:t>LoadLibrary</w:t>
      </w:r>
      <w:proofErr w:type="spellEnd"/>
      <w:r w:rsidRPr="00C421D5">
        <w:t>` и `</w:t>
      </w:r>
      <w:proofErr w:type="spellStart"/>
      <w:r w:rsidRPr="00C421D5">
        <w:t>GetProcAddress</w:t>
      </w:r>
      <w:proofErr w:type="spellEnd"/>
      <w:r w:rsidRPr="00C421D5">
        <w:t>` для загрузки библиотеки и получения указателя на функцию.</w:t>
      </w:r>
    </w:p>
    <w:p w14:paraId="49FABB16" w14:textId="6972902F" w:rsidR="00C421D5" w:rsidRPr="00C421D5" w:rsidRDefault="00C421D5" w:rsidP="00C421D5">
      <w:pPr>
        <w:pStyle w:val="aa"/>
        <w:numPr>
          <w:ilvl w:val="0"/>
          <w:numId w:val="14"/>
        </w:numPr>
      </w:pPr>
      <w:r w:rsidRPr="00C421D5">
        <w:t>Преимущества</w:t>
      </w:r>
      <w:r w:rsidRPr="00C421D5">
        <w:t>: позволяет</w:t>
      </w:r>
      <w:r w:rsidRPr="00C421D5">
        <w:t xml:space="preserve"> избежать статической зависимости от библиотеки на этапе компиляции.</w:t>
      </w:r>
    </w:p>
    <w:p w14:paraId="692627EE" w14:textId="32E81881" w:rsidR="0035298A" w:rsidRPr="00C421D5" w:rsidRDefault="00C421D5" w:rsidP="00C421D5">
      <w:r w:rsidRPr="00C421D5">
        <w:lastRenderedPageBreak/>
        <w:t>Оба способа имеют свои преимущества и недостатки, и выбор между ними зависит от конкретных требований проекта. Явное связывание предоставляет больше гибкости, но также требует более подробной обработки ошибок и управления памятью.</w:t>
      </w:r>
      <w:r w:rsidR="00296770" w:rsidRPr="00C421D5">
        <w:br w:type="page"/>
      </w:r>
    </w:p>
    <w:p w14:paraId="1C3FA258" w14:textId="2210F52F" w:rsidR="00B76C3F" w:rsidRDefault="0062592A" w:rsidP="00B653B6">
      <w:pPr>
        <w:pStyle w:val="1"/>
      </w:pPr>
      <w:bookmarkStart w:id="2" w:name="_Toc152166241"/>
      <w:r>
        <w:lastRenderedPageBreak/>
        <w:t>Код</w:t>
      </w:r>
      <w:bookmarkEnd w:id="2"/>
    </w:p>
    <w:p w14:paraId="016ECDF2" w14:textId="23377ECF" w:rsidR="00885C28" w:rsidRDefault="00C421D5" w:rsidP="00885C28">
      <w:pPr>
        <w:pStyle w:val="2"/>
      </w:pPr>
      <w:r>
        <w:t>Библиотека</w:t>
      </w:r>
    </w:p>
    <w:p w14:paraId="03A883B7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72D1A81E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02B8048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showMessage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FE52DE3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"Hello from DLL!"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61E2E50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C421D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52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6EE38C86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2A92EC3D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3FF90726" w14:textId="582103BA" w:rsidR="00C421D5" w:rsidRDefault="00C421D5" w:rsidP="00C421D5">
      <w:pPr>
        <w:pStyle w:val="2"/>
      </w:pPr>
      <w:r>
        <w:t>Для использования библиотеки</w:t>
      </w:r>
    </w:p>
    <w:p w14:paraId="08F80992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#ifndef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LIB_H</w:t>
      </w:r>
    </w:p>
    <w:p w14:paraId="2E93DD6A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#define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LIB_H</w:t>
      </w:r>
    </w:p>
    <w:p w14:paraId="79A1E7E6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34A4BD4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644BE5CC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EBB9E85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extern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showMessage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EBD453D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E15DE60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#endif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// LIB_H</w:t>
      </w:r>
    </w:p>
    <w:p w14:paraId="7800B89A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4D602EA" w14:textId="77777777" w:rsidR="00C421D5" w:rsidRPr="00C421D5" w:rsidRDefault="00C421D5" w:rsidP="00C421D5">
      <w:pPr>
        <w:ind w:firstLine="0"/>
      </w:pPr>
    </w:p>
    <w:p w14:paraId="1C4BD9C9" w14:textId="109F07C0" w:rsidR="00885C28" w:rsidRDefault="00885C28">
      <w:pPr>
        <w:spacing w:after="160" w:line="259" w:lineRule="auto"/>
        <w:ind w:firstLine="0"/>
        <w:jc w:val="left"/>
      </w:pPr>
      <w:r>
        <w:br w:type="page"/>
      </w:r>
    </w:p>
    <w:p w14:paraId="25E3F78C" w14:textId="343E06AE" w:rsidR="00885C28" w:rsidRDefault="00C421D5" w:rsidP="00885C28">
      <w:pPr>
        <w:pStyle w:val="2"/>
      </w:pPr>
      <w:r>
        <w:lastRenderedPageBreak/>
        <w:t>Использование</w:t>
      </w:r>
    </w:p>
    <w:p w14:paraId="1DDCBC20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3829C7A8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windows.h</w:t>
      </w:r>
      <w:proofErr w:type="spellEnd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5DD3C11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lib.h</w:t>
      </w:r>
      <w:proofErr w:type="spellEnd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03562F52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C6219C8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typedef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(*</w:t>
      </w:r>
      <w:proofErr w:type="spellStart"/>
      <w:proofErr w:type="gram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ShowMessageFunction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)(</w:t>
      </w:r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A83E1F3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0800E61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BB476AE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Неявное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связывание</w:t>
      </w:r>
    </w:p>
    <w:p w14:paraId="1539CA14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resultImplicit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showMessage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50A2513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"Returned implicitly: 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resultImplicit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13D3280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C74838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Явное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связывание</w:t>
      </w:r>
    </w:p>
    <w:p w14:paraId="7F2A5F83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HMODULE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LoadLibraryA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"lib.dll"</w:t>
      </w:r>
      <w:proofErr w:type="gramStart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179F1642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C421D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</w:t>
      </w:r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D25AA95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"Cannot open library."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390DF058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C421D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66CA2E1E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7558200B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0D23C75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Получение указателя на функцию</w:t>
      </w:r>
    </w:p>
    <w:p w14:paraId="2C663517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ShowMessageFunction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showMessageExplicit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reinterpret_cast</w:t>
      </w:r>
      <w:proofErr w:type="spellEnd"/>
      <w:r w:rsidRPr="00C421D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proofErr w:type="spell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ShowMessageFunction</w:t>
      </w:r>
      <w:proofErr w:type="spellEnd"/>
      <w:proofErr w:type="gramStart"/>
      <w:r w:rsidRPr="00C421D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GetProcAddress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showMessage</w:t>
      </w:r>
      <w:proofErr w:type="spellEnd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680F6C00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C421D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if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r w:rsidRPr="00C421D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!</w:t>
      </w:r>
      <w:proofErr w:type="spell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showMessageExplicit</w:t>
      </w:r>
      <w:proofErr w:type="spellEnd"/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32AF2221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gram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cerr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"Cannot load symbol </w:t>
      </w:r>
      <w:proofErr w:type="spellStart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showMessage</w:t>
      </w:r>
      <w:proofErr w:type="spellEnd"/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3BD1592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FreeLibrary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</w:t>
      </w:r>
      <w:proofErr w:type="gramStart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07F143C1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C421D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C421D5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4DC1020D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0789CBF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E21EDB5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Вызов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функции</w:t>
      </w:r>
    </w:p>
    <w:p w14:paraId="66A8F392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C421D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resultExplicit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showMessageExplicit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A9523EE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"Returned explicitly: "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resultExplicit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6905B98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B16B30E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C421D5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FreeLibrary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C421D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lib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20DFFBF3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BD16747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C421D5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C421D5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3B73EC01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C421D5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931BAB4" w14:textId="77777777" w:rsidR="00C421D5" w:rsidRPr="00C421D5" w:rsidRDefault="00C421D5" w:rsidP="00C421D5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69329A4" w14:textId="77777777" w:rsidR="00C421D5" w:rsidRPr="00C421D5" w:rsidRDefault="00C421D5" w:rsidP="00C421D5"/>
    <w:p w14:paraId="2B71A2D1" w14:textId="65490719" w:rsidR="00E03481" w:rsidRPr="00E03481" w:rsidRDefault="00E03481" w:rsidP="00C421D5">
      <w:pPr>
        <w:spacing w:after="160" w:line="259" w:lineRule="auto"/>
        <w:ind w:firstLine="0"/>
        <w:jc w:val="left"/>
      </w:pPr>
    </w:p>
    <w:sectPr w:rsidR="00E03481" w:rsidRPr="00E03481" w:rsidSect="008C0C6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FB24" w14:textId="77777777" w:rsidR="003E3DDA" w:rsidRDefault="003E3DDA" w:rsidP="008C0C6A">
      <w:pPr>
        <w:spacing w:line="240" w:lineRule="auto"/>
      </w:pPr>
      <w:r>
        <w:separator/>
      </w:r>
    </w:p>
  </w:endnote>
  <w:endnote w:type="continuationSeparator" w:id="0">
    <w:p w14:paraId="736CF3D5" w14:textId="77777777" w:rsidR="003E3DDA" w:rsidRDefault="003E3DDA" w:rsidP="008C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838387"/>
      <w:docPartObj>
        <w:docPartGallery w:val="Page Numbers (Bottom of Page)"/>
        <w:docPartUnique/>
      </w:docPartObj>
    </w:sdtPr>
    <w:sdtEndPr/>
    <w:sdtContent>
      <w:p w14:paraId="7E855B1F" w14:textId="77777777" w:rsidR="008C0C6A" w:rsidRDefault="008C0C6A" w:rsidP="00D04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3525" w14:textId="77777777" w:rsidR="003E3DDA" w:rsidRDefault="003E3DDA" w:rsidP="008C0C6A">
      <w:pPr>
        <w:spacing w:line="240" w:lineRule="auto"/>
      </w:pPr>
      <w:r>
        <w:separator/>
      </w:r>
    </w:p>
  </w:footnote>
  <w:footnote w:type="continuationSeparator" w:id="0">
    <w:p w14:paraId="6CC0D40B" w14:textId="77777777" w:rsidR="003E3DDA" w:rsidRDefault="003E3DDA" w:rsidP="008C0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4764"/>
    <w:multiLevelType w:val="hybridMultilevel"/>
    <w:tmpl w:val="1D68A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EE7956"/>
    <w:multiLevelType w:val="multilevel"/>
    <w:tmpl w:val="691E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E7477"/>
    <w:multiLevelType w:val="hybridMultilevel"/>
    <w:tmpl w:val="BCA806DA"/>
    <w:lvl w:ilvl="0" w:tplc="682A7E12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85961D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38025E"/>
    <w:multiLevelType w:val="hybridMultilevel"/>
    <w:tmpl w:val="0FFC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E24DC"/>
    <w:multiLevelType w:val="hybridMultilevel"/>
    <w:tmpl w:val="9F3C299E"/>
    <w:lvl w:ilvl="0" w:tplc="F8683A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EA25139"/>
    <w:multiLevelType w:val="multilevel"/>
    <w:tmpl w:val="65A04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028AF"/>
    <w:multiLevelType w:val="hybridMultilevel"/>
    <w:tmpl w:val="0658A1BA"/>
    <w:lvl w:ilvl="0" w:tplc="F8683A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46581F"/>
    <w:multiLevelType w:val="multilevel"/>
    <w:tmpl w:val="C83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E54F1"/>
    <w:multiLevelType w:val="hybridMultilevel"/>
    <w:tmpl w:val="5DFAC990"/>
    <w:lvl w:ilvl="0" w:tplc="A5ECD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6C0356"/>
    <w:multiLevelType w:val="hybridMultilevel"/>
    <w:tmpl w:val="6BD2E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085EC4"/>
    <w:multiLevelType w:val="hybridMultilevel"/>
    <w:tmpl w:val="94806CA2"/>
    <w:lvl w:ilvl="0" w:tplc="A5ECD62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8341808">
    <w:abstractNumId w:val="2"/>
  </w:num>
  <w:num w:numId="2" w16cid:durableId="454755759">
    <w:abstractNumId w:val="3"/>
  </w:num>
  <w:num w:numId="3" w16cid:durableId="2015647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6098063">
    <w:abstractNumId w:val="7"/>
  </w:num>
  <w:num w:numId="5" w16cid:durableId="2121294584">
    <w:abstractNumId w:val="8"/>
  </w:num>
  <w:num w:numId="6" w16cid:durableId="1029649379">
    <w:abstractNumId w:val="5"/>
  </w:num>
  <w:num w:numId="7" w16cid:durableId="729688391">
    <w:abstractNumId w:val="2"/>
    <w:lvlOverride w:ilvl="0">
      <w:startOverride w:val="1"/>
    </w:lvlOverride>
  </w:num>
  <w:num w:numId="8" w16cid:durableId="162166119">
    <w:abstractNumId w:val="1"/>
  </w:num>
  <w:num w:numId="9" w16cid:durableId="1128664816">
    <w:abstractNumId w:val="6"/>
  </w:num>
  <w:num w:numId="10" w16cid:durableId="266736547">
    <w:abstractNumId w:val="4"/>
  </w:num>
  <w:num w:numId="11" w16cid:durableId="1943878741">
    <w:abstractNumId w:val="9"/>
  </w:num>
  <w:num w:numId="12" w16cid:durableId="802507376">
    <w:abstractNumId w:val="11"/>
  </w:num>
  <w:num w:numId="13" w16cid:durableId="1287925376">
    <w:abstractNumId w:val="0"/>
  </w:num>
  <w:num w:numId="14" w16cid:durableId="10851496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DA"/>
    <w:rsid w:val="00084E12"/>
    <w:rsid w:val="000B4356"/>
    <w:rsid w:val="00122A0F"/>
    <w:rsid w:val="00172FB8"/>
    <w:rsid w:val="001A142C"/>
    <w:rsid w:val="00257E58"/>
    <w:rsid w:val="0028408D"/>
    <w:rsid w:val="00296770"/>
    <w:rsid w:val="002D7871"/>
    <w:rsid w:val="00335BCA"/>
    <w:rsid w:val="00335F1C"/>
    <w:rsid w:val="0035298A"/>
    <w:rsid w:val="003D3963"/>
    <w:rsid w:val="003E3DDA"/>
    <w:rsid w:val="003F7050"/>
    <w:rsid w:val="00406B76"/>
    <w:rsid w:val="0042218F"/>
    <w:rsid w:val="0042614E"/>
    <w:rsid w:val="004D1288"/>
    <w:rsid w:val="005003C9"/>
    <w:rsid w:val="005370F8"/>
    <w:rsid w:val="005C1D38"/>
    <w:rsid w:val="005F3048"/>
    <w:rsid w:val="0062592A"/>
    <w:rsid w:val="006D7657"/>
    <w:rsid w:val="007572A9"/>
    <w:rsid w:val="00811F22"/>
    <w:rsid w:val="0082292F"/>
    <w:rsid w:val="0086076F"/>
    <w:rsid w:val="00885C28"/>
    <w:rsid w:val="008C0C6A"/>
    <w:rsid w:val="00AB62E5"/>
    <w:rsid w:val="00B04186"/>
    <w:rsid w:val="00B653B6"/>
    <w:rsid w:val="00B76C3F"/>
    <w:rsid w:val="00C0434E"/>
    <w:rsid w:val="00C421D5"/>
    <w:rsid w:val="00C51AF5"/>
    <w:rsid w:val="00CB594D"/>
    <w:rsid w:val="00CE1685"/>
    <w:rsid w:val="00D04C32"/>
    <w:rsid w:val="00D20DFD"/>
    <w:rsid w:val="00D254C0"/>
    <w:rsid w:val="00D56BA4"/>
    <w:rsid w:val="00DE32A5"/>
    <w:rsid w:val="00DF2F2C"/>
    <w:rsid w:val="00E00D46"/>
    <w:rsid w:val="00E03481"/>
    <w:rsid w:val="00ED769F"/>
    <w:rsid w:val="00EF5A64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7B12"/>
  <w15:chartTrackingRefBased/>
  <w15:docId w15:val="{F2E76177-AD05-42A9-86AF-064CB28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4C32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B76C3F"/>
    <w:pPr>
      <w:keepNext/>
      <w:keepLines/>
      <w:numPr>
        <w:numId w:val="2"/>
      </w:numPr>
      <w:spacing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E1685"/>
    <w:pPr>
      <w:keepNext/>
      <w:keepLines/>
      <w:numPr>
        <w:ilvl w:val="1"/>
        <w:numId w:val="2"/>
      </w:numPr>
      <w:spacing w:before="240" w:after="120" w:line="24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F7050"/>
    <w:pPr>
      <w:keepNext/>
      <w:keepLines/>
      <w:numPr>
        <w:ilvl w:val="2"/>
        <w:numId w:val="2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CE168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E168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E168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E168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E168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E168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C0C6A"/>
    <w:rPr>
      <w:rFonts w:ascii="Times New Roman" w:hAnsi="Times New Roman"/>
      <w:sz w:val="26"/>
    </w:rPr>
  </w:style>
  <w:style w:type="paragraph" w:styleId="a6">
    <w:name w:val="footer"/>
    <w:basedOn w:val="a0"/>
    <w:link w:val="a7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C0C6A"/>
    <w:rPr>
      <w:rFonts w:ascii="Times New Roman" w:hAnsi="Times New Roman"/>
      <w:sz w:val="26"/>
    </w:rPr>
  </w:style>
  <w:style w:type="character" w:customStyle="1" w:styleId="10">
    <w:name w:val="Заголовок 1 Знак"/>
    <w:basedOn w:val="a1"/>
    <w:link w:val="1"/>
    <w:uiPriority w:val="9"/>
    <w:rsid w:val="00B76C3F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rsid w:val="008C0C6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C1D38"/>
    <w:pPr>
      <w:tabs>
        <w:tab w:val="left" w:pos="1100"/>
        <w:tab w:val="right" w:leader="dot" w:pos="9345"/>
      </w:tabs>
      <w:spacing w:after="100"/>
      <w:ind w:firstLine="0"/>
    </w:pPr>
  </w:style>
  <w:style w:type="character" w:styleId="a9">
    <w:name w:val="Hyperlink"/>
    <w:basedOn w:val="a1"/>
    <w:uiPriority w:val="99"/>
    <w:unhideWhenUsed/>
    <w:rsid w:val="00D56B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F7050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basedOn w:val="a0"/>
    <w:link w:val="ab"/>
    <w:uiPriority w:val="34"/>
    <w:rsid w:val="00D56BA4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3F7050"/>
    <w:rPr>
      <w:rFonts w:ascii="Times New Roman" w:eastAsiaTheme="majorEastAsia" w:hAnsi="Times New Roman" w:cstheme="majorBidi"/>
      <w:b/>
      <w:sz w:val="26"/>
      <w:szCs w:val="24"/>
    </w:rPr>
  </w:style>
  <w:style w:type="table" w:styleId="ac">
    <w:name w:val="Table Grid"/>
    <w:basedOn w:val="a2"/>
    <w:rsid w:val="0050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0B4356"/>
    <w:pPr>
      <w:spacing w:line="240" w:lineRule="auto"/>
      <w:ind w:firstLine="0"/>
      <w:jc w:val="left"/>
    </w:pPr>
    <w:rPr>
      <w:b/>
      <w:i/>
      <w:iCs/>
      <w:sz w:val="22"/>
      <w:szCs w:val="18"/>
    </w:rPr>
  </w:style>
  <w:style w:type="paragraph" w:customStyle="1" w:styleId="a">
    <w:name w:val="Для списка"/>
    <w:basedOn w:val="aa"/>
    <w:next w:val="aa"/>
    <w:link w:val="ae"/>
    <w:qFormat/>
    <w:rsid w:val="00257E58"/>
    <w:pPr>
      <w:numPr>
        <w:numId w:val="1"/>
      </w:numPr>
    </w:pPr>
  </w:style>
  <w:style w:type="character" w:customStyle="1" w:styleId="ab">
    <w:name w:val="Абзац списка Знак"/>
    <w:basedOn w:val="a1"/>
    <w:link w:val="aa"/>
    <w:uiPriority w:val="34"/>
    <w:rsid w:val="00D04C32"/>
    <w:rPr>
      <w:rFonts w:ascii="Times New Roman" w:hAnsi="Times New Roman"/>
      <w:sz w:val="26"/>
    </w:rPr>
  </w:style>
  <w:style w:type="character" w:customStyle="1" w:styleId="ae">
    <w:name w:val="Для списка Знак"/>
    <w:basedOn w:val="ab"/>
    <w:link w:val="a"/>
    <w:rsid w:val="00257E58"/>
    <w:rPr>
      <w:rFonts w:ascii="Times New Roman" w:hAnsi="Times New Roman"/>
      <w:sz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E168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1"/>
    <w:link w:val="5"/>
    <w:uiPriority w:val="9"/>
    <w:semiHidden/>
    <w:rsid w:val="00CE1685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E1685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1"/>
    <w:link w:val="7"/>
    <w:uiPriority w:val="9"/>
    <w:semiHidden/>
    <w:rsid w:val="00CE1685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1"/>
    <w:link w:val="8"/>
    <w:uiPriority w:val="9"/>
    <w:rsid w:val="00CE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E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sonormal0">
    <w:name w:val="msonormal"/>
    <w:basedOn w:val="a0"/>
    <w:rsid w:val="007572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0"/>
    <w:uiPriority w:val="99"/>
    <w:semiHidden/>
    <w:unhideWhenUsed/>
    <w:rsid w:val="003E3D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62592A"/>
    <w:rPr>
      <w:b/>
      <w:bCs/>
    </w:rPr>
  </w:style>
  <w:style w:type="character" w:styleId="af1">
    <w:name w:val="Emphasis"/>
    <w:basedOn w:val="a1"/>
    <w:uiPriority w:val="20"/>
    <w:qFormat/>
    <w:rsid w:val="0062592A"/>
    <w:rPr>
      <w:i/>
      <w:iCs/>
    </w:rPr>
  </w:style>
  <w:style w:type="character" w:styleId="HTML">
    <w:name w:val="HTML Code"/>
    <w:basedOn w:val="a1"/>
    <w:uiPriority w:val="99"/>
    <w:semiHidden/>
    <w:unhideWhenUsed/>
    <w:rsid w:val="006259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04186"/>
    <w:pPr>
      <w:spacing w:after="100"/>
      <w:ind w:left="260"/>
    </w:pPr>
  </w:style>
  <w:style w:type="paragraph" w:styleId="31">
    <w:name w:val="toc 3"/>
    <w:basedOn w:val="a0"/>
    <w:next w:val="a0"/>
    <w:autoRedefine/>
    <w:uiPriority w:val="39"/>
    <w:unhideWhenUsed/>
    <w:rsid w:val="00B04186"/>
    <w:pPr>
      <w:spacing w:after="100"/>
      <w:ind w:left="520"/>
    </w:pPr>
  </w:style>
  <w:style w:type="character" w:customStyle="1" w:styleId="b">
    <w:name w:val="b"/>
    <w:basedOn w:val="a1"/>
    <w:rsid w:val="00DF2F2C"/>
  </w:style>
  <w:style w:type="character" w:styleId="af2">
    <w:name w:val="Unresolved Mention"/>
    <w:basedOn w:val="a1"/>
    <w:uiPriority w:val="99"/>
    <w:semiHidden/>
    <w:unhideWhenUsed/>
    <w:rsid w:val="00C5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cpp/build/dlls-in-visual-cpp?view=msvc-1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E\course2\ACnOC\&#1096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BB1-26CC-464F-BB90-11B7FF6D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177</TotalTime>
  <Pages>7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Musikhin</dc:creator>
  <cp:keywords/>
  <dc:description/>
  <cp:lastModifiedBy>Danil Musikhin</cp:lastModifiedBy>
  <cp:revision>11</cp:revision>
  <dcterms:created xsi:type="dcterms:W3CDTF">2023-11-28T17:00:00Z</dcterms:created>
  <dcterms:modified xsi:type="dcterms:W3CDTF">2023-12-20T09:53:00Z</dcterms:modified>
</cp:coreProperties>
</file>