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8D06" w14:textId="77777777" w:rsidR="00671DD8" w:rsidRDefault="00B824C8" w:rsidP="00BA713A">
      <w:pPr>
        <w:pStyle w:val="af5"/>
        <w:keepNext/>
        <w:tabs>
          <w:tab w:val="clear" w:pos="4677"/>
          <w:tab w:val="clear" w:pos="9355"/>
          <w:tab w:val="right" w:pos="10772"/>
        </w:tabs>
        <w:spacing w:after="240"/>
        <w:jc w:val="center"/>
        <w:rPr>
          <w:b/>
          <w:bCs/>
        </w:rPr>
      </w:pPr>
      <w:r>
        <w:rPr>
          <w:b/>
          <w:bCs/>
        </w:rPr>
        <w:t>Лабораторная работа по теме 3 – Типы данных и машинная арифметика</w:t>
      </w:r>
    </w:p>
    <w:p w14:paraId="06C3988B" w14:textId="00ACB1B8" w:rsidR="00671DD8" w:rsidRPr="00BA713A" w:rsidRDefault="00B824C8" w:rsidP="00BA713A">
      <w:pPr>
        <w:pStyle w:val="af5"/>
        <w:keepNext/>
        <w:tabs>
          <w:tab w:val="clear" w:pos="4677"/>
          <w:tab w:val="clear" w:pos="9355"/>
          <w:tab w:val="right" w:pos="10772"/>
        </w:tabs>
        <w:spacing w:before="240"/>
        <w:rPr>
          <w:u w:val="single"/>
        </w:rPr>
      </w:pPr>
      <w:r>
        <w:t>Группа РИС-22-</w:t>
      </w:r>
      <w:r w:rsidR="00BA713A" w:rsidRPr="00BA713A">
        <w:rPr>
          <w:u w:val="single"/>
        </w:rPr>
        <w:t>1</w:t>
      </w:r>
      <w:r>
        <w:t xml:space="preserve">, </w:t>
      </w:r>
      <w:r>
        <w:tab/>
        <w:t>ФИО</w:t>
      </w:r>
      <w:r w:rsidR="00BA713A">
        <w:t>-Мусихин Д. М.</w:t>
      </w:r>
    </w:p>
    <w:p w14:paraId="58106234" w14:textId="77777777" w:rsidR="00BA713A" w:rsidRPr="00BA713A" w:rsidRDefault="00BA713A" w:rsidP="00BA713A">
      <w:pPr>
        <w:pStyle w:val="af5"/>
        <w:keepNext/>
        <w:tabs>
          <w:tab w:val="clear" w:pos="4677"/>
          <w:tab w:val="clear" w:pos="9355"/>
          <w:tab w:val="right" w:pos="10772"/>
        </w:tabs>
        <w:spacing w:before="240"/>
      </w:pPr>
    </w:p>
    <w:p w14:paraId="73BE4A4E" w14:textId="60B0E898" w:rsidR="00BA713A" w:rsidRPr="00BA713A" w:rsidRDefault="00B824C8" w:rsidP="00BA713A">
      <w:pPr>
        <w:keepNext/>
        <w:spacing w:after="0" w:line="23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Задачи лабораторной работы – часть 1</w:t>
      </w:r>
    </w:p>
    <w:p w14:paraId="0CADC23B" w14:textId="5CACFEF8" w:rsidR="00671DD8" w:rsidRDefault="00B824C8" w:rsidP="00BA713A">
      <w:pPr>
        <w:pStyle w:val="af4"/>
        <w:keepNext/>
        <w:numPr>
          <w:ilvl w:val="0"/>
          <w:numId w:val="4"/>
        </w:numPr>
        <w:spacing w:before="120" w:after="120" w:line="230" w:lineRule="auto"/>
        <w:ind w:left="284" w:hanging="142"/>
        <w:contextualSpacing w:val="0"/>
        <w:jc w:val="both"/>
      </w:pPr>
      <w:r>
        <w:t xml:space="preserve">Сколько раз выполнится цикл в программе, фрагмент кода которой на языке </w:t>
      </w:r>
      <w:r>
        <w:rPr>
          <w:lang w:val="en-US"/>
        </w:rPr>
        <w:t>Pascal</w:t>
      </w:r>
      <w:r>
        <w:t xml:space="preserve"> приведён ниже, если переменная </w:t>
      </w:r>
      <w:r>
        <w:rPr>
          <w:i/>
          <w:iCs/>
          <w:lang w:val="en-US"/>
        </w:rPr>
        <w:t>S</w:t>
      </w:r>
      <w:r>
        <w:t xml:space="preserve"> имеет </w:t>
      </w:r>
      <w:r>
        <w:rPr>
          <w:i/>
          <w:iCs/>
          <w:u w:val="single"/>
        </w:rPr>
        <w:t>вещественный тип однократной точности</w:t>
      </w:r>
      <w:r>
        <w:t xml:space="preserve"> </w:t>
      </w:r>
      <w:r>
        <w:rPr>
          <w:i/>
          <w:iCs/>
          <w:lang w:val="en-US"/>
        </w:rPr>
        <w:t>l</w:t>
      </w:r>
      <w:r>
        <w:t xml:space="preserve">). Какое значение получит переменная </w:t>
      </w:r>
      <w:r>
        <w:rPr>
          <w:i/>
          <w:iCs/>
          <w:lang w:val="en-US"/>
        </w:rPr>
        <w:t>S</w:t>
      </w:r>
      <w:r>
        <w:t>?</w:t>
      </w:r>
    </w:p>
    <w:p w14:paraId="01010AFC" w14:textId="77777777" w:rsidR="00671DD8" w:rsidRPr="00BA713A" w:rsidRDefault="00B824C8">
      <w:pPr>
        <w:keepNext/>
        <w:keepLines/>
        <w:spacing w:after="0" w:line="230" w:lineRule="auto"/>
        <w:ind w:left="1259"/>
        <w:jc w:val="both"/>
      </w:pPr>
      <w:r>
        <w:rPr>
          <w:lang w:val="en-US"/>
        </w:rPr>
        <w:t>S</w:t>
      </w:r>
      <w:r w:rsidRPr="00BA713A">
        <w:t xml:space="preserve"> := 1/3; </w:t>
      </w:r>
    </w:p>
    <w:p w14:paraId="200F05D8" w14:textId="77777777" w:rsidR="00671DD8" w:rsidRDefault="00B824C8">
      <w:pPr>
        <w:keepNext/>
        <w:keepLines/>
        <w:spacing w:after="0" w:line="230" w:lineRule="auto"/>
        <w:ind w:left="1259"/>
        <w:jc w:val="both"/>
      </w:pPr>
      <w:r>
        <w:rPr>
          <w:lang w:val="en-US"/>
        </w:rPr>
        <w:t>while</w:t>
      </w:r>
      <w:r>
        <w:t xml:space="preserve"> </w:t>
      </w:r>
      <w:r>
        <w:rPr>
          <w:lang w:val="en-US"/>
        </w:rPr>
        <w:t>S</w:t>
      </w:r>
      <w:r>
        <w:t xml:space="preserve"> &lt;&gt; 1 </w:t>
      </w:r>
      <w:r>
        <w:rPr>
          <w:lang w:val="en-US"/>
        </w:rPr>
        <w:t>do</w:t>
      </w:r>
      <w:r>
        <w:t xml:space="preserve"> {Выполнять, пока </w:t>
      </w:r>
      <w:r>
        <w:rPr>
          <w:lang w:val="en-US"/>
        </w:rPr>
        <w:t>S</w:t>
      </w:r>
      <w:r>
        <w:t xml:space="preserve"> не равно 1}</w:t>
      </w:r>
    </w:p>
    <w:p w14:paraId="7B5FEDF5" w14:textId="77777777" w:rsidR="00671DD8" w:rsidRPr="00B824C8" w:rsidRDefault="00B824C8">
      <w:pPr>
        <w:keepNext/>
        <w:keepLines/>
        <w:tabs>
          <w:tab w:val="left" w:pos="1560"/>
        </w:tabs>
        <w:spacing w:after="0" w:line="230" w:lineRule="auto"/>
        <w:ind w:left="1259"/>
        <w:jc w:val="both"/>
      </w:pPr>
      <w:r>
        <w:tab/>
      </w:r>
      <w:r>
        <w:rPr>
          <w:lang w:val="en-US"/>
        </w:rPr>
        <w:t>S</w:t>
      </w:r>
      <w:r>
        <w:t xml:space="preserve"> := </w:t>
      </w:r>
      <w:r>
        <w:rPr>
          <w:lang w:val="en-US"/>
        </w:rPr>
        <w:t>S</w:t>
      </w:r>
      <w:r>
        <w:t xml:space="preserve"> + 1/3;</w:t>
      </w:r>
    </w:p>
    <w:p w14:paraId="2A38C814" w14:textId="77777777" w:rsidR="00671DD8" w:rsidRDefault="00B824C8">
      <w:pPr>
        <w:keepNext/>
        <w:keepLines/>
        <w:spacing w:before="120" w:after="60" w:line="230" w:lineRule="auto"/>
        <w:ind w:left="180"/>
        <w:jc w:val="both"/>
      </w:pPr>
      <w:r>
        <w:t>Поясните ответ – выполните трассировку программы (пошаговое выполнение) – заполните таблицу, структура которой приведена ниже, чтобы обосновать свой ответ (покажите, как меняется значение переменной):</w:t>
      </w:r>
    </w:p>
    <w:tbl>
      <w:tblPr>
        <w:tblStyle w:val="af9"/>
        <w:tblW w:w="10800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9"/>
        <w:gridCol w:w="2184"/>
        <w:gridCol w:w="4961"/>
        <w:gridCol w:w="2266"/>
      </w:tblGrid>
      <w:tr w:rsidR="00671DD8" w14:paraId="007B89C8" w14:textId="77777777">
        <w:tc>
          <w:tcPr>
            <w:tcW w:w="1389" w:type="dxa"/>
            <w:vAlign w:val="center"/>
          </w:tcPr>
          <w:p w14:paraId="5F607112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Оператор/ операция</w:t>
            </w:r>
          </w:p>
        </w:tc>
        <w:tc>
          <w:tcPr>
            <w:tcW w:w="2184" w:type="dxa"/>
            <w:vAlign w:val="center"/>
          </w:tcPr>
          <w:p w14:paraId="11DE9629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Десятичное значение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23335579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Код (</w:t>
            </w:r>
            <w:r>
              <w:rPr>
                <w:b/>
                <w:bCs/>
                <w:sz w:val="20"/>
                <w:szCs w:val="20"/>
              </w:rPr>
              <w:t xml:space="preserve">внутреннее представление значения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</w:rPr>
              <w:t xml:space="preserve"> в памяти компьютера</w:t>
            </w:r>
            <w:r>
              <w:rPr>
                <w:sz w:val="20"/>
                <w:szCs w:val="20"/>
              </w:rPr>
              <w:t>) в выбранном формате</w:t>
            </w:r>
          </w:p>
        </w:tc>
        <w:tc>
          <w:tcPr>
            <w:tcW w:w="2266" w:type="dxa"/>
            <w:vAlign w:val="center"/>
          </w:tcPr>
          <w:p w14:paraId="0362CDBD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 w:rsidR="00671DD8" w14:paraId="15C9F757" w14:textId="77777777">
        <w:tc>
          <w:tcPr>
            <w:tcW w:w="1389" w:type="dxa"/>
          </w:tcPr>
          <w:p w14:paraId="1E616106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</w:pPr>
            <w:r>
              <w:rPr>
                <w:lang w:val="en-US"/>
              </w:rPr>
              <w:t xml:space="preserve">S := </w:t>
            </w:r>
            <w:r>
              <w:t>1/3</w:t>
            </w:r>
            <w:r>
              <w:rPr>
                <w:lang w:val="en-US"/>
              </w:rPr>
              <w:t>;</w:t>
            </w:r>
          </w:p>
        </w:tc>
        <w:tc>
          <w:tcPr>
            <w:tcW w:w="2184" w:type="dxa"/>
          </w:tcPr>
          <w:p w14:paraId="18D3F2D5" w14:textId="77777777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0,333333333</w:t>
            </w:r>
          </w:p>
        </w:tc>
        <w:tc>
          <w:tcPr>
            <w:tcW w:w="4961" w:type="dxa"/>
          </w:tcPr>
          <w:p w14:paraId="16179795" w14:textId="0BCFF885" w:rsidR="00671DD8" w:rsidRDefault="00B824C8">
            <w:pPr>
              <w:keepNext/>
              <w:keepLines/>
              <w:spacing w:before="40" w:after="20" w:line="230" w:lineRule="auto"/>
              <w:jc w:val="both"/>
            </w:pPr>
            <w:r>
              <w:t>0   0111111</w:t>
            </w:r>
            <w:r w:rsidR="008E3912">
              <w:t>0</w:t>
            </w:r>
            <w:r>
              <w:t xml:space="preserve">   01010101010101010101010</w:t>
            </w:r>
          </w:p>
        </w:tc>
        <w:tc>
          <w:tcPr>
            <w:tcW w:w="2266" w:type="dxa"/>
          </w:tcPr>
          <w:p w14:paraId="221EE1D2" w14:textId="77777777" w:rsidR="00671DD8" w:rsidRDefault="00B824C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Вычислите значение 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1DD8" w14:paraId="4D48AEFE" w14:textId="77777777">
        <w:tc>
          <w:tcPr>
            <w:tcW w:w="1389" w:type="dxa"/>
          </w:tcPr>
          <w:p w14:paraId="00228FBA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S &lt;&gt; 1</w:t>
            </w:r>
          </w:p>
        </w:tc>
        <w:tc>
          <w:tcPr>
            <w:tcW w:w="2184" w:type="dxa"/>
          </w:tcPr>
          <w:p w14:paraId="48F07680" w14:textId="77777777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0,333333333</w:t>
            </w:r>
          </w:p>
        </w:tc>
        <w:tc>
          <w:tcPr>
            <w:tcW w:w="4961" w:type="dxa"/>
          </w:tcPr>
          <w:p w14:paraId="4BFED6DE" w14:textId="26FCCA88" w:rsidR="00671DD8" w:rsidRDefault="00B824C8">
            <w:pPr>
              <w:keepNext/>
              <w:keepLines/>
              <w:spacing w:before="40" w:after="20" w:line="230" w:lineRule="auto"/>
              <w:jc w:val="both"/>
            </w:pPr>
            <w:r>
              <w:t>0   0111111</w:t>
            </w:r>
            <w:r w:rsidR="008E3912">
              <w:t>0</w:t>
            </w:r>
            <w:r>
              <w:t xml:space="preserve">   01010101010101010101010</w:t>
            </w:r>
          </w:p>
        </w:tc>
        <w:tc>
          <w:tcPr>
            <w:tcW w:w="2266" w:type="dxa"/>
          </w:tcPr>
          <w:p w14:paraId="0A85E256" w14:textId="77777777" w:rsidR="00671DD8" w:rsidRDefault="00B824C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выполняется</w:t>
            </w:r>
          </w:p>
        </w:tc>
      </w:tr>
      <w:tr w:rsidR="00671DD8" w14:paraId="7BDB8047" w14:textId="77777777">
        <w:tc>
          <w:tcPr>
            <w:tcW w:w="1389" w:type="dxa"/>
          </w:tcPr>
          <w:p w14:paraId="786E377D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S := S + 1/3</w:t>
            </w:r>
          </w:p>
        </w:tc>
        <w:tc>
          <w:tcPr>
            <w:tcW w:w="2184" w:type="dxa"/>
          </w:tcPr>
          <w:p w14:paraId="3753A1DC" w14:textId="77777777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0,666666666</w:t>
            </w:r>
          </w:p>
        </w:tc>
        <w:tc>
          <w:tcPr>
            <w:tcW w:w="4961" w:type="dxa"/>
          </w:tcPr>
          <w:p w14:paraId="1E753AAF" w14:textId="7699366E" w:rsidR="00671DD8" w:rsidRDefault="00B824C8">
            <w:pPr>
              <w:keepNext/>
              <w:keepLines/>
              <w:spacing w:before="40" w:after="20" w:line="230" w:lineRule="auto"/>
              <w:jc w:val="both"/>
            </w:pPr>
            <w:r>
              <w:t>0   0111111</w:t>
            </w:r>
            <w:r w:rsidR="004842CA">
              <w:t>1</w:t>
            </w:r>
            <w:r>
              <w:t xml:space="preserve">   01010101010101010101010</w:t>
            </w:r>
          </w:p>
        </w:tc>
        <w:tc>
          <w:tcPr>
            <w:tcW w:w="2266" w:type="dxa"/>
          </w:tcPr>
          <w:p w14:paraId="1259032D" w14:textId="77777777" w:rsidR="00671DD8" w:rsidRDefault="00B824C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Тело цикла выполняется</w:t>
            </w:r>
          </w:p>
        </w:tc>
      </w:tr>
      <w:tr w:rsidR="00671DD8" w14:paraId="14F4C917" w14:textId="77777777">
        <w:tc>
          <w:tcPr>
            <w:tcW w:w="1389" w:type="dxa"/>
          </w:tcPr>
          <w:p w14:paraId="2ED52712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S &lt;&gt; 1</w:t>
            </w:r>
          </w:p>
        </w:tc>
        <w:tc>
          <w:tcPr>
            <w:tcW w:w="2184" w:type="dxa"/>
          </w:tcPr>
          <w:p w14:paraId="42489A02" w14:textId="77777777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0,666666666</w:t>
            </w:r>
          </w:p>
        </w:tc>
        <w:tc>
          <w:tcPr>
            <w:tcW w:w="4961" w:type="dxa"/>
          </w:tcPr>
          <w:p w14:paraId="7649089A" w14:textId="5B7CE1DE" w:rsidR="00671DD8" w:rsidRDefault="00B824C8">
            <w:pPr>
              <w:keepNext/>
              <w:keepLines/>
              <w:spacing w:before="40" w:after="20" w:line="230" w:lineRule="auto"/>
              <w:jc w:val="both"/>
            </w:pPr>
            <w:r>
              <w:t>0   0111111</w:t>
            </w:r>
            <w:r w:rsidR="004842CA">
              <w:t>1</w:t>
            </w:r>
            <w:r>
              <w:t xml:space="preserve">   01010101010101010101010</w:t>
            </w:r>
          </w:p>
        </w:tc>
        <w:tc>
          <w:tcPr>
            <w:tcW w:w="2266" w:type="dxa"/>
          </w:tcPr>
          <w:p w14:paraId="6ADBFFE4" w14:textId="77777777" w:rsidR="00671DD8" w:rsidRDefault="00B824C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выполняется</w:t>
            </w:r>
          </w:p>
        </w:tc>
      </w:tr>
      <w:tr w:rsidR="00671DD8" w14:paraId="790309D3" w14:textId="77777777">
        <w:trPr>
          <w:trHeight w:val="277"/>
        </w:trPr>
        <w:tc>
          <w:tcPr>
            <w:tcW w:w="1389" w:type="dxa"/>
            <w:vMerge w:val="restart"/>
          </w:tcPr>
          <w:p w14:paraId="0DD32331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S := S + 1/3</w:t>
            </w:r>
          </w:p>
        </w:tc>
        <w:tc>
          <w:tcPr>
            <w:tcW w:w="2184" w:type="dxa"/>
            <w:vMerge w:val="restart"/>
          </w:tcPr>
          <w:p w14:paraId="77F9CC3D" w14:textId="76CAF094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1</w:t>
            </w:r>
          </w:p>
        </w:tc>
        <w:tc>
          <w:tcPr>
            <w:tcW w:w="4961" w:type="dxa"/>
            <w:vMerge w:val="restart"/>
          </w:tcPr>
          <w:p w14:paraId="451D3E44" w14:textId="4E645D27" w:rsidR="00671DD8" w:rsidRPr="00A85583" w:rsidRDefault="00B824C8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t xml:space="preserve">0   01111111   </w:t>
            </w:r>
            <w:r w:rsidR="00A85583">
              <w:rPr>
                <w:lang w:val="en-US"/>
              </w:rPr>
              <w:t>11111111111111111111111</w:t>
            </w:r>
          </w:p>
        </w:tc>
        <w:tc>
          <w:tcPr>
            <w:tcW w:w="2266" w:type="dxa"/>
            <w:vMerge w:val="restart"/>
          </w:tcPr>
          <w:p w14:paraId="0DEA8528" w14:textId="77777777" w:rsidR="00671DD8" w:rsidRDefault="00671DD8">
            <w:pPr>
              <w:keepNext/>
              <w:keepLines/>
              <w:spacing w:before="40" w:after="20" w:line="230" w:lineRule="auto"/>
              <w:jc w:val="center"/>
              <w:rPr>
                <w:sz w:val="20"/>
                <w:szCs w:val="20"/>
              </w:rPr>
            </w:pPr>
          </w:p>
        </w:tc>
      </w:tr>
      <w:tr w:rsidR="00671DD8" w14:paraId="5E9B1904" w14:textId="77777777">
        <w:trPr>
          <w:trHeight w:val="277"/>
        </w:trPr>
        <w:tc>
          <w:tcPr>
            <w:tcW w:w="1389" w:type="dxa"/>
          </w:tcPr>
          <w:p w14:paraId="049CC9A2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S &lt;&gt; 1</w:t>
            </w:r>
          </w:p>
        </w:tc>
        <w:tc>
          <w:tcPr>
            <w:tcW w:w="2184" w:type="dxa"/>
          </w:tcPr>
          <w:p w14:paraId="0DF00793" w14:textId="627C47F0" w:rsidR="00671DD8" w:rsidRDefault="00B824C8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1</w:t>
            </w:r>
          </w:p>
        </w:tc>
        <w:tc>
          <w:tcPr>
            <w:tcW w:w="4961" w:type="dxa"/>
          </w:tcPr>
          <w:p w14:paraId="4C5F3CF6" w14:textId="3C1602A6" w:rsidR="00671DD8" w:rsidRPr="00A85583" w:rsidRDefault="00B824C8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t xml:space="preserve">0   01111111   </w:t>
            </w:r>
            <w:r w:rsidR="00A85583">
              <w:rPr>
                <w:lang w:val="en-US"/>
              </w:rPr>
              <w:t>11111111111111111111111</w:t>
            </w:r>
          </w:p>
        </w:tc>
        <w:tc>
          <w:tcPr>
            <w:tcW w:w="2266" w:type="dxa"/>
          </w:tcPr>
          <w:p w14:paraId="7CB289CC" w14:textId="77777777" w:rsidR="00671DD8" w:rsidRDefault="00B824C8" w:rsidP="00E14C00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не выполняется.</w:t>
            </w:r>
          </w:p>
          <w:p w14:paraId="232F041F" w14:textId="77777777" w:rsidR="00671DD8" w:rsidRDefault="00B824C8" w:rsidP="00E14C00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 выход из цикла.</w:t>
            </w:r>
          </w:p>
          <w:p w14:paraId="685D4E8B" w14:textId="250909FB" w:rsidR="00E14C00" w:rsidRDefault="00E14C00" w:rsidP="00E14C00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этого пункта можно увидеть, что когда число доходит до последовательности 11111…, то процессор автоматически представляет это число, как просто 1. </w:t>
            </w:r>
          </w:p>
        </w:tc>
      </w:tr>
    </w:tbl>
    <w:p w14:paraId="51AF40FB" w14:textId="77777777" w:rsidR="00903792" w:rsidRDefault="00903792" w:rsidP="00903792"/>
    <w:p w14:paraId="63605426" w14:textId="0E99696B" w:rsidR="00903792" w:rsidRPr="00903792" w:rsidRDefault="00903792" w:rsidP="00903792">
      <w:r>
        <w:rPr>
          <w:b/>
          <w:bCs/>
        </w:rPr>
        <w:t xml:space="preserve">Примечание: </w:t>
      </w:r>
      <w:r>
        <w:t>В этом задании можно было научиться понимать, как процессор работает с вещественными числами. Для себя я понял, что даже компьютер может ошибаться в счете с вещественными числами, так как у него есть ограничения для той же мантиссы и порядка, например. Из данного случая я узнал, каким образом 1/3 + 1/3 + 1/3 = 1 для компьютера, и что 1 не всегда является таковой.</w:t>
      </w:r>
    </w:p>
    <w:p w14:paraId="390AD75E" w14:textId="70A3A9A0" w:rsidR="00D250AE" w:rsidRDefault="00D250AE" w:rsidP="00D250AE">
      <w:pPr>
        <w:keepNext/>
        <w:keepLines/>
        <w:spacing w:before="240" w:after="120" w:line="230" w:lineRule="auto"/>
        <w:jc w:val="center"/>
      </w:pPr>
      <w:r w:rsidRPr="00D250AE">
        <w:rPr>
          <w:noProof/>
        </w:rPr>
        <w:lastRenderedPageBreak/>
        <w:drawing>
          <wp:inline distT="0" distB="0" distL="0" distR="0" wp14:anchorId="55EC82BD" wp14:editId="2BF90969">
            <wp:extent cx="6840220" cy="3357880"/>
            <wp:effectExtent l="0" t="0" r="0" b="0"/>
            <wp:docPr id="181672669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669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36D" w14:textId="7EA92CB8" w:rsidR="00D250AE" w:rsidRPr="00295C71" w:rsidRDefault="00D250AE" w:rsidP="00D250AE">
      <w:pPr>
        <w:pStyle w:val="aa"/>
        <w:jc w:val="center"/>
      </w:pPr>
      <w:r>
        <w:t xml:space="preserve">Рисунок </w:t>
      </w:r>
      <w:r w:rsidR="001870D8">
        <w:fldChar w:fldCharType="begin"/>
      </w:r>
      <w:r w:rsidR="001870D8">
        <w:instrText xml:space="preserve"> SEQ Рисунок \* ARABIC </w:instrText>
      </w:r>
      <w:r w:rsidR="001870D8">
        <w:fldChar w:fldCharType="separate"/>
      </w:r>
      <w:r w:rsidR="000446C8">
        <w:rPr>
          <w:noProof/>
        </w:rPr>
        <w:t>1</w:t>
      </w:r>
      <w:r w:rsidR="001870D8">
        <w:rPr>
          <w:noProof/>
        </w:rPr>
        <w:fldChar w:fldCharType="end"/>
      </w:r>
      <w:r>
        <w:t xml:space="preserve"> - Дисассемблированный код</w:t>
      </w:r>
      <w:r w:rsidRPr="00D250AE">
        <w:t xml:space="preserve"> </w:t>
      </w:r>
      <w:r>
        <w:t xml:space="preserve">для </w:t>
      </w:r>
      <w:r>
        <w:rPr>
          <w:lang w:val="en-US"/>
        </w:rPr>
        <w:t>float</w:t>
      </w:r>
    </w:p>
    <w:p w14:paraId="41594A18" w14:textId="77777777" w:rsidR="006A29B5" w:rsidRDefault="006A29B5" w:rsidP="006A29B5">
      <w:pPr>
        <w:keepNext/>
      </w:pPr>
      <w:r w:rsidRPr="006A29B5">
        <w:rPr>
          <w:noProof/>
          <w:lang w:val="en-US"/>
        </w:rPr>
        <w:drawing>
          <wp:inline distT="0" distB="0" distL="0" distR="0" wp14:anchorId="03C30A14" wp14:editId="3D9C857D">
            <wp:extent cx="6840220" cy="3233420"/>
            <wp:effectExtent l="0" t="0" r="0" b="5080"/>
            <wp:docPr id="5533797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797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44B5" w14:textId="0F501B77" w:rsidR="00D250AE" w:rsidRPr="00411EFB" w:rsidRDefault="006A29B5" w:rsidP="006A29B5">
      <w:pPr>
        <w:pStyle w:val="aa"/>
        <w:jc w:val="center"/>
      </w:pPr>
      <w:r>
        <w:t xml:space="preserve">Рисунок </w:t>
      </w:r>
      <w:r w:rsidR="001870D8">
        <w:fldChar w:fldCharType="begin"/>
      </w:r>
      <w:r w:rsidR="001870D8">
        <w:instrText xml:space="preserve"> SEQ Рисунок \* ARABIC </w:instrText>
      </w:r>
      <w:r w:rsidR="001870D8">
        <w:fldChar w:fldCharType="separate"/>
      </w:r>
      <w:r w:rsidR="000446C8">
        <w:rPr>
          <w:noProof/>
        </w:rPr>
        <w:t>2</w:t>
      </w:r>
      <w:r w:rsidR="001870D8">
        <w:rPr>
          <w:noProof/>
        </w:rPr>
        <w:fldChar w:fldCharType="end"/>
      </w:r>
      <w:r w:rsidRPr="00411EFB">
        <w:t xml:space="preserve"> - Дисассемблированный код для </w:t>
      </w:r>
      <w:r>
        <w:rPr>
          <w:lang w:val="en-US"/>
        </w:rPr>
        <w:t>double</w:t>
      </w:r>
    </w:p>
    <w:p w14:paraId="56322C8E" w14:textId="4F57C4A5" w:rsidR="00D250AE" w:rsidRDefault="00D250AE" w:rsidP="00D250AE">
      <w:r>
        <w:t>Аналог кода на питоне:</w:t>
      </w:r>
    </w:p>
    <w:p w14:paraId="5DD8C57E" w14:textId="1E327E00" w:rsidR="00D250AE" w:rsidRPr="00D250AE" w:rsidRDefault="00D250AE" w:rsidP="006A29B5">
      <w:pPr>
        <w:spacing w:after="0"/>
        <w:ind w:firstLine="708"/>
      </w:pPr>
      <w:r>
        <w:rPr>
          <w:lang w:val="en-US"/>
        </w:rPr>
        <w:t>S</w:t>
      </w:r>
      <w:r w:rsidRPr="00D250AE">
        <w:t xml:space="preserve"> = 1/3</w:t>
      </w:r>
    </w:p>
    <w:p w14:paraId="49DABF61" w14:textId="199ED8A0" w:rsidR="00D250AE" w:rsidRDefault="00D250AE" w:rsidP="006A29B5">
      <w:pPr>
        <w:spacing w:after="0"/>
        <w:ind w:left="708"/>
        <w:rPr>
          <w:lang w:val="en-US"/>
        </w:rPr>
      </w:pPr>
      <w:r>
        <w:rPr>
          <w:lang w:val="en-US"/>
        </w:rPr>
        <w:t>while S != 1:</w:t>
      </w:r>
    </w:p>
    <w:p w14:paraId="0721740F" w14:textId="296E1295" w:rsidR="00D250AE" w:rsidRPr="00D250AE" w:rsidRDefault="00D250AE" w:rsidP="006A29B5">
      <w:pPr>
        <w:spacing w:after="0"/>
        <w:ind w:left="708"/>
        <w:rPr>
          <w:lang w:val="en-US"/>
        </w:rPr>
      </w:pPr>
      <w:r>
        <w:rPr>
          <w:lang w:val="en-US"/>
        </w:rPr>
        <w:tab/>
        <w:t>S += 1/3</w:t>
      </w:r>
    </w:p>
    <w:p w14:paraId="7F1B8537" w14:textId="574877DD" w:rsidR="00671DD8" w:rsidRDefault="00B824C8">
      <w:pPr>
        <w:pStyle w:val="af4"/>
        <w:keepNext/>
        <w:keepLines/>
        <w:numPr>
          <w:ilvl w:val="0"/>
          <w:numId w:val="4"/>
        </w:numPr>
        <w:spacing w:before="240" w:after="120" w:line="230" w:lineRule="auto"/>
        <w:ind w:left="284" w:hanging="142"/>
        <w:contextualSpacing w:val="0"/>
        <w:jc w:val="both"/>
      </w:pPr>
      <w:r>
        <w:lastRenderedPageBreak/>
        <w:t xml:space="preserve">Сколько раз выполнится цикл в программе, фрагмент кода которой на языке </w:t>
      </w:r>
      <w:r>
        <w:rPr>
          <w:lang w:val="en-US"/>
        </w:rPr>
        <w:t>C</w:t>
      </w:r>
      <w:r>
        <w:t xml:space="preserve">++ приведён ниже, если переменная </w:t>
      </w:r>
      <w:r>
        <w:rPr>
          <w:i/>
          <w:iCs/>
          <w:lang w:val="en-US"/>
        </w:rPr>
        <w:t>A</w:t>
      </w:r>
      <w:r>
        <w:t xml:space="preserve"> имеет целочисленный тип – </w:t>
      </w:r>
      <w:r>
        <w:rPr>
          <w:i/>
          <w:iCs/>
          <w:u w:val="single"/>
        </w:rPr>
        <w:t>целое без знака в формате байта</w:t>
      </w:r>
      <w:r>
        <w:t xml:space="preserve"> (контроль выхода за допустимый диапазон значений отключён). Какое значение пример переменная </w:t>
      </w:r>
      <w:r>
        <w:rPr>
          <w:i/>
          <w:iCs/>
          <w:lang w:val="en-US"/>
        </w:rPr>
        <w:t>A</w:t>
      </w:r>
      <w:r>
        <w:t xml:space="preserve"> после завершения цикла?</w:t>
      </w:r>
    </w:p>
    <w:p w14:paraId="5DD29C38" w14:textId="77777777" w:rsidR="00671DD8" w:rsidRDefault="00B824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tab/>
      </w:r>
      <w:r>
        <w:rPr>
          <w:lang w:val="en-US"/>
        </w:rPr>
        <w:t>static unsigned char  A;</w:t>
      </w:r>
    </w:p>
    <w:p w14:paraId="73BFF951" w14:textId="77777777" w:rsidR="00671DD8" w:rsidRDefault="00B824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ab/>
        <w:t>A = 255;</w:t>
      </w:r>
    </w:p>
    <w:p w14:paraId="26CC84A0" w14:textId="77777777" w:rsidR="00671DD8" w:rsidRDefault="00B824C8">
      <w:pPr>
        <w:keepNext/>
        <w:keepLines/>
        <w:spacing w:after="60" w:line="230" w:lineRule="auto"/>
        <w:ind w:left="1259"/>
        <w:jc w:val="both"/>
      </w:pPr>
      <w:r>
        <w:rPr>
          <w:lang w:val="en-US"/>
        </w:rPr>
        <w:tab/>
      </w:r>
      <w:r>
        <w:t xml:space="preserve">{ </w:t>
      </w:r>
      <w:r>
        <w:rPr>
          <w:lang w:val="en-US"/>
        </w:rPr>
        <w:t>A</w:t>
      </w:r>
      <w:r>
        <w:t xml:space="preserve">++; </w:t>
      </w:r>
    </w:p>
    <w:p w14:paraId="0F08ACB2" w14:textId="77777777" w:rsidR="00671DD8" w:rsidRDefault="00B824C8">
      <w:pPr>
        <w:keepNext/>
        <w:keepLines/>
        <w:spacing w:after="60" w:line="230" w:lineRule="auto"/>
        <w:ind w:left="1259" w:firstLine="157"/>
        <w:jc w:val="both"/>
      </w:pPr>
      <w:r>
        <w:t xml:space="preserve">} </w:t>
      </w:r>
      <w:r>
        <w:rPr>
          <w:lang w:val="en-US"/>
        </w:rPr>
        <w:t>while</w:t>
      </w:r>
      <w:r>
        <w:t xml:space="preserve"> (</w:t>
      </w:r>
      <w:r>
        <w:rPr>
          <w:lang w:val="en-US"/>
        </w:rPr>
        <w:t>A</w:t>
      </w:r>
      <w:r>
        <w:t xml:space="preserve"> != 0);</w:t>
      </w:r>
    </w:p>
    <w:p w14:paraId="5AD5CF7A" w14:textId="77777777" w:rsidR="00671DD8" w:rsidRDefault="00B824C8">
      <w:pPr>
        <w:keepNext/>
        <w:keepLines/>
        <w:spacing w:before="120" w:after="60" w:line="230" w:lineRule="auto"/>
        <w:ind w:left="180"/>
        <w:jc w:val="both"/>
      </w:pPr>
      <w:r>
        <w:t>Поясните ответ – выполните трассировку программы (пошаговое выполнение) – заполните таблицу, структура которой показана ниже, чтобы обосновать свой ответ (покажите, как меняется значение переменной):</w:t>
      </w:r>
    </w:p>
    <w:tbl>
      <w:tblPr>
        <w:tblStyle w:val="af9"/>
        <w:tblW w:w="10800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9"/>
        <w:gridCol w:w="2184"/>
        <w:gridCol w:w="4961"/>
        <w:gridCol w:w="2266"/>
      </w:tblGrid>
      <w:tr w:rsidR="00671DD8" w14:paraId="7BF90724" w14:textId="77777777">
        <w:tc>
          <w:tcPr>
            <w:tcW w:w="1389" w:type="dxa"/>
            <w:vAlign w:val="center"/>
          </w:tcPr>
          <w:p w14:paraId="5785589B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Оператор/ операция</w:t>
            </w:r>
          </w:p>
        </w:tc>
        <w:tc>
          <w:tcPr>
            <w:tcW w:w="2184" w:type="dxa"/>
            <w:vAlign w:val="center"/>
          </w:tcPr>
          <w:p w14:paraId="31A5119E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Десятичное значение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A</w:t>
            </w:r>
          </w:p>
        </w:tc>
        <w:tc>
          <w:tcPr>
            <w:tcW w:w="4961" w:type="dxa"/>
            <w:vAlign w:val="center"/>
          </w:tcPr>
          <w:p w14:paraId="24A1B60A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Код (</w:t>
            </w:r>
            <w:r>
              <w:rPr>
                <w:b/>
                <w:bCs/>
                <w:sz w:val="20"/>
                <w:szCs w:val="20"/>
              </w:rPr>
              <w:t xml:space="preserve">внутреннее представление значения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b/>
                <w:bCs/>
                <w:sz w:val="20"/>
                <w:szCs w:val="20"/>
              </w:rPr>
              <w:t xml:space="preserve"> в памяти компьютера</w:t>
            </w:r>
            <w:r>
              <w:rPr>
                <w:sz w:val="20"/>
                <w:szCs w:val="20"/>
              </w:rPr>
              <w:t>) в выбранном формате</w:t>
            </w:r>
          </w:p>
        </w:tc>
        <w:tc>
          <w:tcPr>
            <w:tcW w:w="2266" w:type="dxa"/>
            <w:vAlign w:val="center"/>
          </w:tcPr>
          <w:p w14:paraId="6AD156BA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 w:rsidR="00671DD8" w14:paraId="38B82723" w14:textId="77777777">
        <w:tc>
          <w:tcPr>
            <w:tcW w:w="1389" w:type="dxa"/>
          </w:tcPr>
          <w:p w14:paraId="1B93EDBC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</w:pPr>
            <w:r>
              <w:rPr>
                <w:lang w:val="en-US"/>
              </w:rPr>
              <w:t>A = 255;</w:t>
            </w:r>
          </w:p>
        </w:tc>
        <w:tc>
          <w:tcPr>
            <w:tcW w:w="2184" w:type="dxa"/>
          </w:tcPr>
          <w:p w14:paraId="1514104E" w14:textId="77777777" w:rsidR="00671DD8" w:rsidRPr="00A85583" w:rsidRDefault="00B824C8">
            <w:pPr>
              <w:keepNext/>
              <w:keepLines/>
              <w:spacing w:before="40" w:after="20" w:line="230" w:lineRule="auto"/>
              <w:ind w:right="252"/>
              <w:jc w:val="right"/>
              <w:rPr>
                <w:lang w:val="en-US"/>
              </w:rPr>
            </w:pPr>
            <w:r>
              <w:t>255</w:t>
            </w:r>
          </w:p>
        </w:tc>
        <w:tc>
          <w:tcPr>
            <w:tcW w:w="4961" w:type="dxa"/>
          </w:tcPr>
          <w:p w14:paraId="3DC22CFE" w14:textId="77777777" w:rsidR="00671DD8" w:rsidRDefault="00B824C8">
            <w:pPr>
              <w:keepNext/>
              <w:keepLines/>
              <w:spacing w:before="40" w:after="20" w:line="230" w:lineRule="auto"/>
              <w:jc w:val="both"/>
            </w:pPr>
            <w:r>
              <w:t>1111 1111</w:t>
            </w:r>
          </w:p>
        </w:tc>
        <w:tc>
          <w:tcPr>
            <w:tcW w:w="2266" w:type="dxa"/>
          </w:tcPr>
          <w:p w14:paraId="5D44F000" w14:textId="77777777" w:rsidR="00671DD8" w:rsidRDefault="00671DD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</w:p>
        </w:tc>
      </w:tr>
      <w:tr w:rsidR="00671DD8" w14:paraId="6249259D" w14:textId="77777777">
        <w:tc>
          <w:tcPr>
            <w:tcW w:w="1389" w:type="dxa"/>
          </w:tcPr>
          <w:p w14:paraId="0BC23C37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A++</w:t>
            </w:r>
          </w:p>
        </w:tc>
        <w:tc>
          <w:tcPr>
            <w:tcW w:w="2184" w:type="dxa"/>
          </w:tcPr>
          <w:p w14:paraId="358CBCEF" w14:textId="587E733D" w:rsidR="00671DD8" w:rsidRPr="00A85583" w:rsidRDefault="00A85583">
            <w:pPr>
              <w:keepNext/>
              <w:keepLines/>
              <w:spacing w:before="40" w:after="20" w:line="230" w:lineRule="auto"/>
              <w:ind w:right="252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1" w:type="dxa"/>
          </w:tcPr>
          <w:p w14:paraId="7338E414" w14:textId="348B5D4E" w:rsidR="00671DD8" w:rsidRPr="00A85583" w:rsidRDefault="00A85583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0000 0000</w:t>
            </w:r>
          </w:p>
        </w:tc>
        <w:tc>
          <w:tcPr>
            <w:tcW w:w="2266" w:type="dxa"/>
          </w:tcPr>
          <w:p w14:paraId="6892C980" w14:textId="2BF487B6" w:rsidR="00671DD8" w:rsidRDefault="00671DD8">
            <w:pPr>
              <w:keepNext/>
              <w:keepLines/>
              <w:spacing w:before="40" w:after="20" w:line="230" w:lineRule="auto"/>
              <w:rPr>
                <w:sz w:val="20"/>
                <w:szCs w:val="20"/>
                <w:lang w:val="en-US"/>
              </w:rPr>
            </w:pPr>
          </w:p>
        </w:tc>
      </w:tr>
      <w:tr w:rsidR="00671DD8" w14:paraId="4A57E03C" w14:textId="77777777">
        <w:tc>
          <w:tcPr>
            <w:tcW w:w="1389" w:type="dxa"/>
          </w:tcPr>
          <w:p w14:paraId="2B34EA61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!= 0</w:t>
            </w:r>
          </w:p>
        </w:tc>
        <w:tc>
          <w:tcPr>
            <w:tcW w:w="2184" w:type="dxa"/>
          </w:tcPr>
          <w:p w14:paraId="281045C2" w14:textId="61874CBB" w:rsidR="00671DD8" w:rsidRPr="00A85583" w:rsidRDefault="00A85583">
            <w:pPr>
              <w:keepNext/>
              <w:keepLines/>
              <w:spacing w:before="40" w:after="20" w:line="230" w:lineRule="auto"/>
              <w:ind w:right="252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1" w:type="dxa"/>
          </w:tcPr>
          <w:p w14:paraId="1350F800" w14:textId="2C5DF7B4" w:rsidR="00671DD8" w:rsidRDefault="00A85583">
            <w:pPr>
              <w:keepNext/>
              <w:keepLines/>
              <w:spacing w:before="40" w:after="20" w:line="230" w:lineRule="auto"/>
              <w:jc w:val="both"/>
            </w:pPr>
            <w:r>
              <w:rPr>
                <w:lang w:val="en-US"/>
              </w:rPr>
              <w:t>0000 0000</w:t>
            </w:r>
          </w:p>
        </w:tc>
        <w:tc>
          <w:tcPr>
            <w:tcW w:w="2266" w:type="dxa"/>
          </w:tcPr>
          <w:p w14:paraId="2446C748" w14:textId="3D5E01CD" w:rsidR="00671DD8" w:rsidRPr="00A85583" w:rsidRDefault="00A85583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не выполняется</w:t>
            </w:r>
          </w:p>
        </w:tc>
      </w:tr>
      <w:tr w:rsidR="00A85583" w14:paraId="3DE7FE83" w14:textId="77777777">
        <w:tc>
          <w:tcPr>
            <w:tcW w:w="1389" w:type="dxa"/>
          </w:tcPr>
          <w:p w14:paraId="284237CA" w14:textId="77777777" w:rsidR="00A85583" w:rsidRDefault="00A85583" w:rsidP="00A85583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++</w:t>
            </w:r>
          </w:p>
        </w:tc>
        <w:tc>
          <w:tcPr>
            <w:tcW w:w="2184" w:type="dxa"/>
          </w:tcPr>
          <w:p w14:paraId="0F62F9A2" w14:textId="1E68CFA8" w:rsidR="00A85583" w:rsidRDefault="00A85583" w:rsidP="00A85583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rPr>
                <w:lang w:val="en-US"/>
              </w:rPr>
              <w:t>0</w:t>
            </w:r>
          </w:p>
        </w:tc>
        <w:tc>
          <w:tcPr>
            <w:tcW w:w="4961" w:type="dxa"/>
          </w:tcPr>
          <w:p w14:paraId="630F66A2" w14:textId="35F3250B" w:rsidR="00A85583" w:rsidRDefault="00A85583" w:rsidP="00A85583">
            <w:pPr>
              <w:keepNext/>
              <w:keepLines/>
              <w:spacing w:before="40" w:after="20" w:line="230" w:lineRule="auto"/>
              <w:jc w:val="both"/>
            </w:pPr>
            <w:r>
              <w:rPr>
                <w:lang w:val="en-US"/>
              </w:rPr>
              <w:t>0000 0000</w:t>
            </w:r>
          </w:p>
        </w:tc>
        <w:tc>
          <w:tcPr>
            <w:tcW w:w="2266" w:type="dxa"/>
          </w:tcPr>
          <w:p w14:paraId="60E14A30" w14:textId="787DCF16" w:rsidR="00A85583" w:rsidRDefault="00A85583" w:rsidP="00A85583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Цикл не повториться</w:t>
            </w:r>
          </w:p>
        </w:tc>
      </w:tr>
    </w:tbl>
    <w:p w14:paraId="464711BA" w14:textId="77777777" w:rsidR="001870D8" w:rsidRDefault="001870D8" w:rsidP="00903792"/>
    <w:p w14:paraId="48D26059" w14:textId="6D3C7C12" w:rsidR="00903792" w:rsidRPr="001870D8" w:rsidRDefault="00903792" w:rsidP="00903792">
      <w:r w:rsidRPr="001870D8">
        <w:rPr>
          <w:b/>
          <w:bCs/>
        </w:rPr>
        <w:t xml:space="preserve">Примечание: </w:t>
      </w:r>
      <w:r w:rsidR="001870D8">
        <w:t>Из этого задания можно было узнать, что после переполнения данного числу (</w:t>
      </w:r>
      <w:r w:rsidR="001870D8" w:rsidRPr="001870D8">
        <w:t>&gt;=0)</w:t>
      </w:r>
      <w:r w:rsidR="001870D8">
        <w:t xml:space="preserve"> количества байт, оно становится нулем, и как это происходит.</w:t>
      </w:r>
    </w:p>
    <w:p w14:paraId="7352DAAC" w14:textId="2E6DE40C" w:rsidR="00295C71" w:rsidRDefault="00295C71" w:rsidP="00295C71">
      <w:pPr>
        <w:pStyle w:val="af4"/>
        <w:keepNext/>
        <w:keepLines/>
        <w:spacing w:before="240" w:after="120" w:line="230" w:lineRule="auto"/>
        <w:ind w:left="284"/>
        <w:contextualSpacing w:val="0"/>
        <w:jc w:val="both"/>
      </w:pPr>
      <w:r w:rsidRPr="00295C71">
        <w:rPr>
          <w:noProof/>
        </w:rPr>
        <w:drawing>
          <wp:inline distT="0" distB="0" distL="0" distR="0" wp14:anchorId="0CD36536" wp14:editId="13E70D4F">
            <wp:extent cx="6840220" cy="3057525"/>
            <wp:effectExtent l="0" t="0" r="0" b="9525"/>
            <wp:docPr id="188211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18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E310" w14:textId="27E56CC6" w:rsidR="00295C71" w:rsidRDefault="00295C71" w:rsidP="00295C71">
      <w:pPr>
        <w:pStyle w:val="aa"/>
        <w:jc w:val="center"/>
      </w:pPr>
      <w:r>
        <w:t xml:space="preserve">Рисунок </w:t>
      </w:r>
      <w:r w:rsidR="001870D8">
        <w:fldChar w:fldCharType="begin"/>
      </w:r>
      <w:r w:rsidR="001870D8">
        <w:instrText xml:space="preserve"> SEQ Рисунок \* ARABIC </w:instrText>
      </w:r>
      <w:r w:rsidR="001870D8">
        <w:fldChar w:fldCharType="separate"/>
      </w:r>
      <w:r w:rsidR="000446C8">
        <w:rPr>
          <w:noProof/>
        </w:rPr>
        <w:t>3</w:t>
      </w:r>
      <w:r w:rsidR="001870D8">
        <w:rPr>
          <w:noProof/>
        </w:rPr>
        <w:fldChar w:fldCharType="end"/>
      </w:r>
      <w:r w:rsidRPr="00411EFB">
        <w:t xml:space="preserve"> - </w:t>
      </w:r>
      <w:r>
        <w:t>Дисассемблированный код</w:t>
      </w:r>
    </w:p>
    <w:p w14:paraId="0E5F7DDC" w14:textId="38A26D48" w:rsidR="00411EFB" w:rsidRPr="00E14C00" w:rsidRDefault="00411EFB" w:rsidP="00411EFB">
      <w:r>
        <w:t>Аналог</w:t>
      </w:r>
      <w:r w:rsidRPr="00E14C00">
        <w:t xml:space="preserve"> </w:t>
      </w:r>
      <w:r>
        <w:t>кода</w:t>
      </w:r>
      <w:r w:rsidRPr="00E14C00">
        <w:t xml:space="preserve"> </w:t>
      </w:r>
      <w:r>
        <w:t>на</w:t>
      </w:r>
      <w:r w:rsidRPr="00E14C00">
        <w:t xml:space="preserve"> </w:t>
      </w:r>
      <w:r>
        <w:t>С</w:t>
      </w:r>
      <w:r w:rsidRPr="00E14C00">
        <w:t>#:</w:t>
      </w:r>
    </w:p>
    <w:p w14:paraId="2B8CD921" w14:textId="77777777" w:rsidR="00411EFB" w:rsidRDefault="00411EFB" w:rsidP="00411EFB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>static unsigned char  A;</w:t>
      </w:r>
    </w:p>
    <w:p w14:paraId="5572833B" w14:textId="770C3FA5" w:rsidR="00411EFB" w:rsidRDefault="00411EFB" w:rsidP="00411EFB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>A = 255;</w:t>
      </w:r>
    </w:p>
    <w:p w14:paraId="3BD07FF0" w14:textId="033FBEAE" w:rsidR="00411EFB" w:rsidRPr="00411EFB" w:rsidRDefault="00411EFB" w:rsidP="00411EFB">
      <w:pPr>
        <w:keepNext/>
        <w:keepLines/>
        <w:spacing w:after="60" w:line="230" w:lineRule="auto"/>
        <w:ind w:left="1259"/>
        <w:jc w:val="both"/>
        <w:rPr>
          <w:lang w:val="en-US"/>
        </w:rPr>
      </w:pPr>
      <w:r>
        <w:rPr>
          <w:lang w:val="en-US"/>
        </w:rPr>
        <w:t xml:space="preserve">do </w:t>
      </w:r>
      <w:r w:rsidRPr="00411EFB">
        <w:rPr>
          <w:lang w:val="en-US"/>
        </w:rPr>
        <w:t>{</w:t>
      </w:r>
    </w:p>
    <w:p w14:paraId="252149C6" w14:textId="271E71D1" w:rsidR="00411EFB" w:rsidRPr="00411EFB" w:rsidRDefault="00411EFB" w:rsidP="00411EFB">
      <w:pPr>
        <w:keepNext/>
        <w:keepLines/>
        <w:spacing w:after="60" w:line="230" w:lineRule="auto"/>
        <w:ind w:left="1259" w:firstLine="157"/>
        <w:jc w:val="both"/>
        <w:rPr>
          <w:lang w:val="en-US"/>
        </w:rPr>
      </w:pPr>
      <w:r>
        <w:rPr>
          <w:lang w:val="en-US"/>
        </w:rPr>
        <w:t>A</w:t>
      </w:r>
      <w:r w:rsidRPr="00411EFB">
        <w:rPr>
          <w:lang w:val="en-US"/>
        </w:rPr>
        <w:t xml:space="preserve">++; </w:t>
      </w:r>
    </w:p>
    <w:p w14:paraId="0917F485" w14:textId="77777777" w:rsidR="00411EFB" w:rsidRPr="00411EFB" w:rsidRDefault="00411EFB" w:rsidP="00411EFB">
      <w:pPr>
        <w:keepNext/>
        <w:keepLines/>
        <w:spacing w:after="60" w:line="230" w:lineRule="auto"/>
        <w:ind w:left="551" w:firstLine="708"/>
        <w:jc w:val="both"/>
        <w:rPr>
          <w:lang w:val="en-US"/>
        </w:rPr>
      </w:pPr>
      <w:r w:rsidRPr="00411EFB">
        <w:rPr>
          <w:lang w:val="en-US"/>
        </w:rPr>
        <w:t xml:space="preserve">} </w:t>
      </w:r>
      <w:r>
        <w:rPr>
          <w:lang w:val="en-US"/>
        </w:rPr>
        <w:t>while</w:t>
      </w:r>
      <w:r w:rsidRPr="00411EFB">
        <w:rPr>
          <w:lang w:val="en-US"/>
        </w:rPr>
        <w:t xml:space="preserve"> (</w:t>
      </w:r>
      <w:r>
        <w:rPr>
          <w:lang w:val="en-US"/>
        </w:rPr>
        <w:t>A</w:t>
      </w:r>
      <w:r w:rsidRPr="00411EFB">
        <w:rPr>
          <w:lang w:val="en-US"/>
        </w:rPr>
        <w:t xml:space="preserve"> != 0);</w:t>
      </w:r>
    </w:p>
    <w:p w14:paraId="58EC78A6" w14:textId="77777777" w:rsidR="00411EFB" w:rsidRPr="00411EFB" w:rsidRDefault="00411EFB" w:rsidP="00411EFB">
      <w:pPr>
        <w:rPr>
          <w:lang w:val="en-US"/>
        </w:rPr>
      </w:pPr>
    </w:p>
    <w:p w14:paraId="16CA87B5" w14:textId="25C061E9" w:rsidR="00671DD8" w:rsidRDefault="00B824C8">
      <w:pPr>
        <w:pStyle w:val="af4"/>
        <w:keepNext/>
        <w:keepLines/>
        <w:numPr>
          <w:ilvl w:val="0"/>
          <w:numId w:val="4"/>
        </w:numPr>
        <w:spacing w:before="240" w:after="120" w:line="230" w:lineRule="auto"/>
        <w:ind w:left="284" w:hanging="142"/>
        <w:contextualSpacing w:val="0"/>
        <w:jc w:val="both"/>
      </w:pPr>
      <w:r>
        <w:lastRenderedPageBreak/>
        <w:t xml:space="preserve">Сколько раз выполнится цикл в программе, фрагмент кода которой на языке </w:t>
      </w:r>
      <w:r>
        <w:rPr>
          <w:lang w:val="en-US"/>
        </w:rPr>
        <w:t>C</w:t>
      </w:r>
      <w:r>
        <w:t xml:space="preserve">++ приведён ниже, если переменная </w:t>
      </w:r>
      <w:r>
        <w:rPr>
          <w:i/>
          <w:iCs/>
          <w:lang w:val="en-US"/>
        </w:rPr>
        <w:t>A</w:t>
      </w:r>
      <w:r>
        <w:t xml:space="preserve"> имеет целочисленный тип (контроль выхода за допустимый диапазон значений отключён):</w:t>
      </w:r>
    </w:p>
    <w:p w14:paraId="72C4E98B" w14:textId="77777777" w:rsidR="00671DD8" w:rsidRDefault="00B824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tab/>
      </w:r>
      <w:r>
        <w:rPr>
          <w:lang w:val="en-US"/>
        </w:rPr>
        <w:t>static signed __int8 A;</w:t>
      </w:r>
    </w:p>
    <w:p w14:paraId="07405B95" w14:textId="77777777" w:rsidR="00671DD8" w:rsidRDefault="00B824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ab/>
        <w:t>A = -127;</w:t>
      </w:r>
    </w:p>
    <w:p w14:paraId="4B060DC3" w14:textId="77777777" w:rsidR="00671DD8" w:rsidRDefault="00B824C8">
      <w:pPr>
        <w:keepNext/>
        <w:keepLines/>
        <w:spacing w:after="0" w:line="230" w:lineRule="auto"/>
        <w:ind w:left="1259"/>
        <w:jc w:val="both"/>
      </w:pPr>
      <w:r>
        <w:rPr>
          <w:lang w:val="en-US"/>
        </w:rPr>
        <w:tab/>
        <w:t>while</w:t>
      </w:r>
      <w:r>
        <w:t xml:space="preserve"> (</w:t>
      </w:r>
      <w:r>
        <w:rPr>
          <w:lang w:val="en-US"/>
        </w:rPr>
        <w:t>A</w:t>
      </w:r>
      <w:r>
        <w:t xml:space="preserve"> &lt; 0)</w:t>
      </w:r>
    </w:p>
    <w:p w14:paraId="424AD93E" w14:textId="77777777" w:rsidR="00671DD8" w:rsidRDefault="00B824C8">
      <w:pPr>
        <w:keepNext/>
        <w:keepLines/>
        <w:spacing w:after="0" w:line="230" w:lineRule="auto"/>
        <w:ind w:left="1259"/>
        <w:jc w:val="both"/>
      </w:pPr>
      <w:r>
        <w:tab/>
        <w:t xml:space="preserve">{ 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A</w:t>
      </w:r>
      <w:r>
        <w:t xml:space="preserve"> - 1;</w:t>
      </w:r>
    </w:p>
    <w:p w14:paraId="4C7CEC79" w14:textId="77777777" w:rsidR="00671DD8" w:rsidRDefault="00B824C8">
      <w:pPr>
        <w:keepNext/>
        <w:keepLines/>
        <w:spacing w:after="60" w:line="230" w:lineRule="auto"/>
        <w:ind w:left="1259" w:firstLine="157"/>
        <w:jc w:val="both"/>
      </w:pPr>
      <w:r>
        <w:t>}</w:t>
      </w:r>
    </w:p>
    <w:p w14:paraId="6F88CCB3" w14:textId="77777777" w:rsidR="00671DD8" w:rsidRDefault="00B824C8" w:rsidP="00A85583">
      <w:pPr>
        <w:keepNext/>
        <w:keepLines/>
        <w:spacing w:before="120" w:after="60" w:line="230" w:lineRule="auto"/>
        <w:ind w:left="181"/>
        <w:jc w:val="both"/>
      </w:pPr>
      <w:r>
        <w:t>Поясните ответ – выполните трассировку программы (пошаговое выполнение) – заполните таблицу, чтобы обосновать свой ответ (покажите, как меняется значение переменной):</w:t>
      </w:r>
    </w:p>
    <w:tbl>
      <w:tblPr>
        <w:tblStyle w:val="af9"/>
        <w:tblW w:w="10800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9"/>
        <w:gridCol w:w="2042"/>
        <w:gridCol w:w="4961"/>
        <w:gridCol w:w="2408"/>
      </w:tblGrid>
      <w:tr w:rsidR="00671DD8" w14:paraId="179591DB" w14:textId="77777777">
        <w:tc>
          <w:tcPr>
            <w:tcW w:w="1389" w:type="dxa"/>
            <w:vAlign w:val="center"/>
          </w:tcPr>
          <w:p w14:paraId="6E21DAB2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Оператор/ операция</w:t>
            </w:r>
          </w:p>
        </w:tc>
        <w:tc>
          <w:tcPr>
            <w:tcW w:w="2042" w:type="dxa"/>
            <w:vAlign w:val="center"/>
          </w:tcPr>
          <w:p w14:paraId="23CFDF9E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Десятичное значение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A</w:t>
            </w:r>
          </w:p>
        </w:tc>
        <w:tc>
          <w:tcPr>
            <w:tcW w:w="4961" w:type="dxa"/>
            <w:vAlign w:val="center"/>
          </w:tcPr>
          <w:p w14:paraId="78C27B19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Код (</w:t>
            </w:r>
            <w:r>
              <w:rPr>
                <w:b/>
                <w:bCs/>
                <w:sz w:val="20"/>
                <w:szCs w:val="20"/>
              </w:rPr>
              <w:t xml:space="preserve">внутреннее представление значения переменной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b/>
                <w:bCs/>
                <w:sz w:val="20"/>
                <w:szCs w:val="20"/>
              </w:rPr>
              <w:t xml:space="preserve"> в памяти компьютера</w:t>
            </w:r>
            <w:r>
              <w:rPr>
                <w:sz w:val="20"/>
                <w:szCs w:val="20"/>
              </w:rPr>
              <w:t>) в выбранном формате</w:t>
            </w:r>
          </w:p>
        </w:tc>
        <w:tc>
          <w:tcPr>
            <w:tcW w:w="2408" w:type="dxa"/>
            <w:vAlign w:val="center"/>
          </w:tcPr>
          <w:p w14:paraId="57F971F4" w14:textId="77777777" w:rsidR="00671DD8" w:rsidRDefault="00B824C8">
            <w:pPr>
              <w:keepNext/>
              <w:keepLines/>
              <w:spacing w:line="2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 w:rsidR="00671DD8" w14:paraId="73AFE4F1" w14:textId="77777777">
        <w:tc>
          <w:tcPr>
            <w:tcW w:w="1389" w:type="dxa"/>
          </w:tcPr>
          <w:p w14:paraId="60094DD5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</w:pPr>
            <w:r>
              <w:rPr>
                <w:lang w:val="en-US"/>
              </w:rPr>
              <w:t>A = -127;</w:t>
            </w:r>
          </w:p>
        </w:tc>
        <w:tc>
          <w:tcPr>
            <w:tcW w:w="2042" w:type="dxa"/>
          </w:tcPr>
          <w:p w14:paraId="5FFBC4F6" w14:textId="1215471E" w:rsidR="00671DD8" w:rsidRDefault="00A85583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-127</w:t>
            </w:r>
          </w:p>
        </w:tc>
        <w:tc>
          <w:tcPr>
            <w:tcW w:w="4961" w:type="dxa"/>
          </w:tcPr>
          <w:p w14:paraId="58BFF060" w14:textId="0ECF7285" w:rsidR="00671DD8" w:rsidRPr="000446C8" w:rsidRDefault="00A85583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t>1</w:t>
            </w:r>
            <w:r w:rsidR="008E3912">
              <w:t xml:space="preserve">  </w:t>
            </w:r>
            <w:r w:rsidR="000446C8">
              <w:rPr>
                <w:lang w:val="en-US"/>
              </w:rPr>
              <w:t>000 0001</w:t>
            </w:r>
          </w:p>
        </w:tc>
        <w:tc>
          <w:tcPr>
            <w:tcW w:w="2408" w:type="dxa"/>
          </w:tcPr>
          <w:p w14:paraId="56757900" w14:textId="77777777" w:rsidR="00671DD8" w:rsidRDefault="00671DD8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</w:p>
        </w:tc>
      </w:tr>
      <w:tr w:rsidR="00671DD8" w14:paraId="3149BFA7" w14:textId="77777777">
        <w:tc>
          <w:tcPr>
            <w:tcW w:w="1389" w:type="dxa"/>
          </w:tcPr>
          <w:p w14:paraId="3DEED9A0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&lt; 0</w:t>
            </w:r>
          </w:p>
        </w:tc>
        <w:tc>
          <w:tcPr>
            <w:tcW w:w="2042" w:type="dxa"/>
          </w:tcPr>
          <w:p w14:paraId="0F1FB482" w14:textId="1FEBE4FA" w:rsidR="00671DD8" w:rsidRDefault="00A85583">
            <w:pPr>
              <w:keepNext/>
              <w:keepLines/>
              <w:spacing w:before="40" w:after="20" w:line="230" w:lineRule="auto"/>
              <w:ind w:right="252"/>
              <w:jc w:val="right"/>
            </w:pPr>
            <w:r>
              <w:t>-127</w:t>
            </w:r>
          </w:p>
        </w:tc>
        <w:tc>
          <w:tcPr>
            <w:tcW w:w="4961" w:type="dxa"/>
          </w:tcPr>
          <w:p w14:paraId="4E5C897C" w14:textId="75E8E29E" w:rsidR="00671DD8" w:rsidRPr="000446C8" w:rsidRDefault="00A85583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t>1</w:t>
            </w:r>
            <w:r w:rsidR="008E3912">
              <w:t xml:space="preserve">  </w:t>
            </w:r>
            <w:r w:rsidR="000446C8">
              <w:rPr>
                <w:lang w:val="en-US"/>
              </w:rPr>
              <w:t>000 0001</w:t>
            </w:r>
          </w:p>
        </w:tc>
        <w:tc>
          <w:tcPr>
            <w:tcW w:w="2408" w:type="dxa"/>
          </w:tcPr>
          <w:p w14:paraId="4F1344F8" w14:textId="2A7D96E1" w:rsidR="00671DD8" w:rsidRDefault="00A85583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выполняется</w:t>
            </w:r>
          </w:p>
        </w:tc>
      </w:tr>
      <w:tr w:rsidR="00671DD8" w14:paraId="7645ACA0" w14:textId="77777777">
        <w:tc>
          <w:tcPr>
            <w:tcW w:w="1389" w:type="dxa"/>
          </w:tcPr>
          <w:p w14:paraId="754A302C" w14:textId="77777777" w:rsidR="00671DD8" w:rsidRDefault="00B824C8">
            <w:pPr>
              <w:keepNext/>
              <w:keepLines/>
              <w:spacing w:before="40" w:after="20" w:line="230" w:lineRule="auto"/>
              <w:ind w:left="80"/>
              <w:jc w:val="both"/>
              <w:rPr>
                <w:lang w:val="en-US"/>
              </w:rPr>
            </w:pPr>
            <w:r>
              <w:rPr>
                <w:lang w:val="en-US"/>
              </w:rPr>
              <w:t>A = A - 1</w:t>
            </w:r>
            <w:r>
              <w:t>;</w:t>
            </w:r>
          </w:p>
        </w:tc>
        <w:tc>
          <w:tcPr>
            <w:tcW w:w="2042" w:type="dxa"/>
          </w:tcPr>
          <w:p w14:paraId="3A270544" w14:textId="7991C258" w:rsidR="00671DD8" w:rsidRPr="000446C8" w:rsidRDefault="000446C8">
            <w:pPr>
              <w:keepNext/>
              <w:keepLines/>
              <w:spacing w:before="40" w:after="20" w:line="230" w:lineRule="auto"/>
              <w:ind w:right="252"/>
              <w:jc w:val="right"/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4961" w:type="dxa"/>
          </w:tcPr>
          <w:p w14:paraId="0601D028" w14:textId="0AB2A6DE" w:rsidR="00671DD8" w:rsidRPr="000446C8" w:rsidRDefault="000446C8">
            <w:pPr>
              <w:keepNext/>
              <w:keepLines/>
              <w:spacing w:before="40" w:after="20" w:line="23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E3912">
              <w:t xml:space="preserve">  </w:t>
            </w:r>
            <w:r w:rsidR="00A85583">
              <w:t>000 000</w:t>
            </w:r>
            <w:r>
              <w:rPr>
                <w:lang w:val="en-US"/>
              </w:rPr>
              <w:t>0</w:t>
            </w:r>
          </w:p>
        </w:tc>
        <w:tc>
          <w:tcPr>
            <w:tcW w:w="2408" w:type="dxa"/>
          </w:tcPr>
          <w:p w14:paraId="0E9B48D4" w14:textId="06A4D2A0" w:rsidR="00671DD8" w:rsidRDefault="00A85583">
            <w:pPr>
              <w:keepNext/>
              <w:keepLines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Тело цикла выполнится</w:t>
            </w:r>
          </w:p>
        </w:tc>
      </w:tr>
      <w:tr w:rsidR="00A85583" w14:paraId="6208687F" w14:textId="77777777">
        <w:tc>
          <w:tcPr>
            <w:tcW w:w="1389" w:type="dxa"/>
          </w:tcPr>
          <w:p w14:paraId="69FC7E7E" w14:textId="10961C7A" w:rsidR="00A85583" w:rsidRDefault="00A85583" w:rsidP="00A85583">
            <w:pPr>
              <w:widowControl w:val="0"/>
              <w:spacing w:before="40" w:after="20" w:line="230" w:lineRule="auto"/>
              <w:ind w:left="8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&lt; 0</w:t>
            </w:r>
          </w:p>
        </w:tc>
        <w:tc>
          <w:tcPr>
            <w:tcW w:w="2042" w:type="dxa"/>
          </w:tcPr>
          <w:p w14:paraId="168D9818" w14:textId="181913F9" w:rsidR="00A85583" w:rsidRPr="000446C8" w:rsidRDefault="000446C8" w:rsidP="00A85583">
            <w:pPr>
              <w:widowControl w:val="0"/>
              <w:spacing w:before="40" w:after="20" w:line="230" w:lineRule="auto"/>
              <w:ind w:right="252"/>
              <w:jc w:val="right"/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4961" w:type="dxa"/>
          </w:tcPr>
          <w:p w14:paraId="51108EE9" w14:textId="617CD11E" w:rsidR="00A85583" w:rsidRDefault="000446C8" w:rsidP="00A85583">
            <w:pPr>
              <w:widowControl w:val="0"/>
              <w:spacing w:before="40" w:after="20" w:line="230" w:lineRule="auto"/>
            </w:pPr>
            <w:r>
              <w:rPr>
                <w:lang w:val="en-US"/>
              </w:rPr>
              <w:t>1</w:t>
            </w:r>
            <w:r w:rsidR="008E3912">
              <w:t xml:space="preserve">  </w:t>
            </w:r>
            <w:r w:rsidR="00A85583">
              <w:t>000 0000</w:t>
            </w:r>
          </w:p>
        </w:tc>
        <w:tc>
          <w:tcPr>
            <w:tcW w:w="2408" w:type="dxa"/>
          </w:tcPr>
          <w:p w14:paraId="03475159" w14:textId="615E5039" w:rsidR="000446C8" w:rsidRDefault="00A85583" w:rsidP="00A85583">
            <w:pPr>
              <w:widowControl w:val="0"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выполняется</w:t>
            </w:r>
          </w:p>
        </w:tc>
      </w:tr>
      <w:tr w:rsidR="000446C8" w14:paraId="340F7614" w14:textId="77777777">
        <w:tc>
          <w:tcPr>
            <w:tcW w:w="1389" w:type="dxa"/>
          </w:tcPr>
          <w:p w14:paraId="303DA54C" w14:textId="46A7F9AA" w:rsidR="000446C8" w:rsidRPr="000446C8" w:rsidRDefault="000446C8" w:rsidP="000446C8">
            <w:pPr>
              <w:widowControl w:val="0"/>
              <w:spacing w:before="40" w:after="20" w:line="230" w:lineRule="auto"/>
              <w:ind w:left="80"/>
            </w:pPr>
            <w:r>
              <w:t>А = А – 1;</w:t>
            </w:r>
          </w:p>
        </w:tc>
        <w:tc>
          <w:tcPr>
            <w:tcW w:w="2042" w:type="dxa"/>
          </w:tcPr>
          <w:p w14:paraId="47FB0EC1" w14:textId="50AE9D2E" w:rsidR="000446C8" w:rsidRPr="000446C8" w:rsidRDefault="000446C8" w:rsidP="000446C8">
            <w:pPr>
              <w:widowControl w:val="0"/>
              <w:spacing w:before="40" w:after="20" w:line="230" w:lineRule="auto"/>
              <w:ind w:right="252"/>
              <w:jc w:val="right"/>
            </w:pPr>
            <w:r>
              <w:t>127</w:t>
            </w:r>
          </w:p>
        </w:tc>
        <w:tc>
          <w:tcPr>
            <w:tcW w:w="4961" w:type="dxa"/>
          </w:tcPr>
          <w:p w14:paraId="0571DA28" w14:textId="47952619" w:rsidR="000446C8" w:rsidRPr="000446C8" w:rsidRDefault="000446C8" w:rsidP="000446C8">
            <w:pPr>
              <w:widowControl w:val="0"/>
              <w:spacing w:before="40" w:after="20" w:line="230" w:lineRule="auto"/>
            </w:pPr>
            <w:r>
              <w:t>0 111 1111</w:t>
            </w:r>
          </w:p>
        </w:tc>
        <w:tc>
          <w:tcPr>
            <w:tcW w:w="2408" w:type="dxa"/>
          </w:tcPr>
          <w:p w14:paraId="7BCAF46A" w14:textId="10C1AA01" w:rsidR="000446C8" w:rsidRPr="00903792" w:rsidRDefault="00903792" w:rsidP="000446C8">
            <w:pPr>
              <w:widowControl w:val="0"/>
              <w:spacing w:before="40" w:after="20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этого перехода можно увидеть, почему после вычитания из минимально числа получается максимально возможное в представлении в виде байта в компьютере </w:t>
            </w:r>
          </w:p>
        </w:tc>
      </w:tr>
      <w:tr w:rsidR="000446C8" w14:paraId="488392C6" w14:textId="77777777">
        <w:tc>
          <w:tcPr>
            <w:tcW w:w="1389" w:type="dxa"/>
          </w:tcPr>
          <w:p w14:paraId="16161676" w14:textId="365CB01F" w:rsidR="000446C8" w:rsidRPr="000446C8" w:rsidRDefault="000446C8" w:rsidP="000446C8">
            <w:pPr>
              <w:widowControl w:val="0"/>
              <w:spacing w:before="40" w:after="20" w:line="230" w:lineRule="auto"/>
              <w:ind w:left="80"/>
              <w:rPr>
                <w:lang w:val="en-US"/>
              </w:rPr>
            </w:pPr>
            <w:r>
              <w:rPr>
                <w:lang w:val="en-US"/>
              </w:rPr>
              <w:t>A &lt; 0</w:t>
            </w:r>
          </w:p>
        </w:tc>
        <w:tc>
          <w:tcPr>
            <w:tcW w:w="2042" w:type="dxa"/>
          </w:tcPr>
          <w:p w14:paraId="68685C72" w14:textId="2E843170" w:rsidR="000446C8" w:rsidRDefault="000446C8" w:rsidP="000446C8">
            <w:pPr>
              <w:widowControl w:val="0"/>
              <w:spacing w:before="40" w:after="20" w:line="230" w:lineRule="auto"/>
              <w:ind w:right="252"/>
              <w:jc w:val="right"/>
            </w:pPr>
            <w:r>
              <w:t>127</w:t>
            </w:r>
          </w:p>
        </w:tc>
        <w:tc>
          <w:tcPr>
            <w:tcW w:w="4961" w:type="dxa"/>
          </w:tcPr>
          <w:p w14:paraId="06AF685F" w14:textId="206958D3" w:rsidR="000446C8" w:rsidRDefault="000446C8" w:rsidP="000446C8">
            <w:pPr>
              <w:widowControl w:val="0"/>
              <w:spacing w:before="40" w:after="20" w:line="230" w:lineRule="auto"/>
            </w:pPr>
            <w:r>
              <w:t>0 111 1111</w:t>
            </w:r>
          </w:p>
        </w:tc>
        <w:tc>
          <w:tcPr>
            <w:tcW w:w="2408" w:type="dxa"/>
          </w:tcPr>
          <w:p w14:paraId="1243A7A8" w14:textId="18413B35" w:rsidR="000446C8" w:rsidRPr="000446C8" w:rsidRDefault="000446C8" w:rsidP="000446C8">
            <w:pPr>
              <w:widowControl w:val="0"/>
              <w:spacing w:before="40" w:after="20" w:line="23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Условие не выполняется</w:t>
            </w:r>
          </w:p>
        </w:tc>
      </w:tr>
    </w:tbl>
    <w:p w14:paraId="784FA94A" w14:textId="77777777" w:rsidR="001870D8" w:rsidRDefault="001870D8" w:rsidP="001870D8">
      <w:pPr>
        <w:rPr>
          <w:b/>
          <w:bCs/>
        </w:rPr>
      </w:pPr>
    </w:p>
    <w:p w14:paraId="2DF64E4F" w14:textId="77777777" w:rsidR="001870D8" w:rsidRDefault="001870D8" w:rsidP="001870D8">
      <w:r w:rsidRPr="001870D8">
        <w:rPr>
          <w:b/>
          <w:bCs/>
        </w:rPr>
        <w:t xml:space="preserve">Примечание: </w:t>
      </w:r>
      <w:r>
        <w:t>Из этого задания можно было узнать</w:t>
      </w:r>
      <w:r>
        <w:t>, как происходит работа с отрицательными числами, и почему после вычитания из минимально возможного числа для байта (да и для любого числа байт), число превращается максимально возможное.</w:t>
      </w:r>
    </w:p>
    <w:p w14:paraId="2597D5C5" w14:textId="2D804C27" w:rsidR="000446C8" w:rsidRDefault="000446C8" w:rsidP="001870D8">
      <w:r w:rsidRPr="000446C8">
        <w:rPr>
          <w:noProof/>
        </w:rPr>
        <w:drawing>
          <wp:inline distT="0" distB="0" distL="0" distR="0" wp14:anchorId="2981B1AB" wp14:editId="1E422D8A">
            <wp:extent cx="6840220" cy="3325495"/>
            <wp:effectExtent l="0" t="0" r="0" b="8255"/>
            <wp:docPr id="18625232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32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D92" w14:textId="45625275" w:rsidR="00671DD8" w:rsidRDefault="000446C8" w:rsidP="000446C8">
      <w:pPr>
        <w:pStyle w:val="aa"/>
        <w:jc w:val="center"/>
      </w:pPr>
      <w:r>
        <w:t xml:space="preserve">Рисунок </w:t>
      </w:r>
      <w:r w:rsidR="001870D8">
        <w:fldChar w:fldCharType="begin"/>
      </w:r>
      <w:r w:rsidR="001870D8">
        <w:instrText xml:space="preserve"> SEQ Рисунок \* ARABIC </w:instrText>
      </w:r>
      <w:r w:rsidR="001870D8">
        <w:fldChar w:fldCharType="separate"/>
      </w:r>
      <w:r>
        <w:rPr>
          <w:noProof/>
        </w:rPr>
        <w:t>4</w:t>
      </w:r>
      <w:r w:rsidR="001870D8">
        <w:rPr>
          <w:noProof/>
        </w:rPr>
        <w:fldChar w:fldCharType="end"/>
      </w:r>
      <w:r w:rsidRPr="000446C8">
        <w:t xml:space="preserve"> </w:t>
      </w:r>
      <w:r>
        <w:t>- Дисассемблированный код</w:t>
      </w:r>
    </w:p>
    <w:p w14:paraId="5CF4CD0C" w14:textId="77777777" w:rsidR="000446C8" w:rsidRPr="00E14C00" w:rsidRDefault="000446C8" w:rsidP="001870D8">
      <w:pPr>
        <w:keepNext/>
      </w:pPr>
      <w:r>
        <w:lastRenderedPageBreak/>
        <w:t>Аналог</w:t>
      </w:r>
      <w:r w:rsidRPr="00E14C00">
        <w:t xml:space="preserve"> </w:t>
      </w:r>
      <w:r>
        <w:t>кода</w:t>
      </w:r>
      <w:r w:rsidRPr="00E14C00">
        <w:t xml:space="preserve"> </w:t>
      </w:r>
      <w:r>
        <w:t>на</w:t>
      </w:r>
      <w:r w:rsidRPr="00E14C00">
        <w:t xml:space="preserve"> </w:t>
      </w:r>
      <w:r>
        <w:rPr>
          <w:lang w:val="en-US"/>
        </w:rPr>
        <w:t>C</w:t>
      </w:r>
      <w:r w:rsidRPr="00E14C00">
        <w:t>#:</w:t>
      </w:r>
    </w:p>
    <w:p w14:paraId="5B64F08E" w14:textId="5D2F798D" w:rsidR="000446C8" w:rsidRDefault="000446C8" w:rsidP="000446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>static signed byte A;</w:t>
      </w:r>
    </w:p>
    <w:p w14:paraId="4A6D5685" w14:textId="4C9C288D" w:rsidR="000446C8" w:rsidRDefault="000446C8" w:rsidP="000446C8">
      <w:pPr>
        <w:keepNext/>
        <w:keepLines/>
        <w:spacing w:after="0" w:line="230" w:lineRule="auto"/>
        <w:ind w:left="1259"/>
        <w:jc w:val="both"/>
        <w:rPr>
          <w:lang w:val="en-US"/>
        </w:rPr>
      </w:pPr>
      <w:r>
        <w:rPr>
          <w:lang w:val="en-US"/>
        </w:rPr>
        <w:t>A = -127;</w:t>
      </w:r>
    </w:p>
    <w:p w14:paraId="7E0F5070" w14:textId="5ACC6BF5" w:rsidR="000446C8" w:rsidRPr="000446C8" w:rsidRDefault="000446C8" w:rsidP="000446C8">
      <w:pPr>
        <w:keepNext/>
        <w:keepLines/>
        <w:spacing w:after="0" w:line="230" w:lineRule="auto"/>
        <w:ind w:left="551" w:firstLine="708"/>
        <w:jc w:val="both"/>
        <w:rPr>
          <w:lang w:val="en-US"/>
        </w:rPr>
      </w:pPr>
      <w:r>
        <w:rPr>
          <w:lang w:val="en-US"/>
        </w:rPr>
        <w:t>while</w:t>
      </w:r>
      <w:r w:rsidRPr="000446C8">
        <w:rPr>
          <w:lang w:val="en-US"/>
        </w:rPr>
        <w:t xml:space="preserve"> (</w:t>
      </w:r>
      <w:r>
        <w:rPr>
          <w:lang w:val="en-US"/>
        </w:rPr>
        <w:t>A</w:t>
      </w:r>
      <w:r w:rsidRPr="000446C8">
        <w:rPr>
          <w:lang w:val="en-US"/>
        </w:rPr>
        <w:t xml:space="preserve"> &lt; 0)</w:t>
      </w:r>
    </w:p>
    <w:p w14:paraId="4B094884" w14:textId="621EC25D" w:rsidR="000446C8" w:rsidRDefault="000446C8" w:rsidP="000446C8">
      <w:pPr>
        <w:keepNext/>
        <w:keepLines/>
        <w:spacing w:after="0" w:line="230" w:lineRule="auto"/>
        <w:ind w:left="1259" w:firstLine="157"/>
        <w:jc w:val="both"/>
      </w:pPr>
      <w:r>
        <w:rPr>
          <w:lang w:val="en-US"/>
        </w:rPr>
        <w:t>A</w:t>
      </w:r>
      <w:r>
        <w:t xml:space="preserve"> = </w:t>
      </w:r>
      <w:r>
        <w:rPr>
          <w:lang w:val="en-US"/>
        </w:rPr>
        <w:t>A</w:t>
      </w:r>
      <w:r>
        <w:t xml:space="preserve"> - 1;</w:t>
      </w:r>
    </w:p>
    <w:p w14:paraId="35C54524" w14:textId="3E2FD8C7" w:rsidR="000446C8" w:rsidRDefault="000446C8" w:rsidP="000446C8"/>
    <w:p w14:paraId="0B92E41B" w14:textId="338D837D" w:rsidR="001870D8" w:rsidRPr="001870D8" w:rsidRDefault="001870D8" w:rsidP="000446C8">
      <w:r>
        <w:rPr>
          <w:b/>
          <w:bCs/>
        </w:rPr>
        <w:t xml:space="preserve">Итоги: </w:t>
      </w:r>
      <w:r>
        <w:t>Обобщая все вышеописанное, хочу сказать, что для себя я понял, каким образом разные виды чисел хранятся в компьютере, что компьютер не всегда бывает точным, что у него есть ограничения по вычислениям и что эти знания, действительно, необходимы для полноценной работы с вычислительными машинами.</w:t>
      </w:r>
    </w:p>
    <w:p w14:paraId="7718BE49" w14:textId="77777777" w:rsidR="00671DD8" w:rsidRDefault="00B824C8">
      <w:pPr>
        <w:pStyle w:val="af4"/>
        <w:widowControl w:val="0"/>
        <w:numPr>
          <w:ilvl w:val="0"/>
          <w:numId w:val="6"/>
        </w:numPr>
        <w:spacing w:before="240" w:after="60" w:line="230" w:lineRule="auto"/>
        <w:jc w:val="both"/>
      </w:pPr>
      <w:r>
        <w:t>В 2СС:</w:t>
      </w:r>
    </w:p>
    <w:p w14:paraId="0B48E74A" w14:textId="77777777" w:rsidR="00671DD8" w:rsidRDefault="00B824C8">
      <w:pPr>
        <w:widowControl w:val="0"/>
        <w:spacing w:before="240" w:after="60" w:line="230" w:lineRule="auto"/>
        <w:jc w:val="both"/>
        <w:rPr>
          <w:vertAlign w:val="subscript"/>
        </w:rPr>
      </w:pPr>
      <w:r>
        <w:t>А) 47</w:t>
      </w:r>
      <w:r>
        <w:rPr>
          <w:vertAlign w:val="subscript"/>
        </w:rPr>
        <w:t>10</w:t>
      </w:r>
      <w:r>
        <w:t xml:space="preserve"> = 101111</w:t>
      </w:r>
      <w:r>
        <w:rPr>
          <w:vertAlign w:val="subscript"/>
        </w:rPr>
        <w:t xml:space="preserve">2 </w:t>
      </w:r>
      <w:r>
        <w:t xml:space="preserve"> Б) 12</w:t>
      </w:r>
      <w:r>
        <w:rPr>
          <w:vertAlign w:val="subscript"/>
        </w:rPr>
        <w:t>10</w:t>
      </w:r>
      <w:r>
        <w:t xml:space="preserve"> = 1100</w:t>
      </w:r>
      <w:r>
        <w:rPr>
          <w:vertAlign w:val="subscript"/>
        </w:rPr>
        <w:t>2</w:t>
      </w:r>
      <w:r>
        <w:t xml:space="preserve"> В) 0.875</w:t>
      </w:r>
      <w:r>
        <w:rPr>
          <w:vertAlign w:val="subscript"/>
        </w:rPr>
        <w:t>10</w:t>
      </w:r>
      <w:r>
        <w:t xml:space="preserve"> = 0.111</w:t>
      </w:r>
      <w:r>
        <w:rPr>
          <w:vertAlign w:val="subscript"/>
        </w:rPr>
        <w:t>2</w:t>
      </w:r>
      <w:r>
        <w:t xml:space="preserve"> Г) 21.74</w:t>
      </w:r>
      <w:r>
        <w:rPr>
          <w:vertAlign w:val="subscript"/>
        </w:rPr>
        <w:t>10</w:t>
      </w:r>
      <w:r>
        <w:t xml:space="preserve"> = 10101.1011110...</w:t>
      </w:r>
      <w:r>
        <w:rPr>
          <w:vertAlign w:val="subscript"/>
        </w:rPr>
        <w:t>2</w:t>
      </w:r>
    </w:p>
    <w:p w14:paraId="06DDC399" w14:textId="77777777" w:rsidR="00671DD8" w:rsidRDefault="00671DD8">
      <w:pPr>
        <w:widowControl w:val="0"/>
        <w:spacing w:before="240" w:after="60" w:line="230" w:lineRule="auto"/>
        <w:jc w:val="both"/>
        <w:rPr>
          <w:vertAlign w:val="subscript"/>
        </w:rPr>
      </w:pPr>
    </w:p>
    <w:sectPr w:rsidR="00671DD8">
      <w:pgSz w:w="11906" w:h="16838"/>
      <w:pgMar w:top="709" w:right="567" w:bottom="425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1379" w14:textId="77777777" w:rsidR="00BA713A" w:rsidRDefault="00BA713A">
      <w:pPr>
        <w:spacing w:after="0" w:line="240" w:lineRule="auto"/>
      </w:pPr>
      <w:r>
        <w:separator/>
      </w:r>
    </w:p>
  </w:endnote>
  <w:endnote w:type="continuationSeparator" w:id="0">
    <w:p w14:paraId="6300333B" w14:textId="77777777" w:rsidR="00BA713A" w:rsidRDefault="00BA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8387" w14:textId="77777777" w:rsidR="00BA713A" w:rsidRDefault="00BA713A">
      <w:pPr>
        <w:spacing w:after="0" w:line="240" w:lineRule="auto"/>
      </w:pPr>
      <w:r>
        <w:separator/>
      </w:r>
    </w:p>
  </w:footnote>
  <w:footnote w:type="continuationSeparator" w:id="0">
    <w:p w14:paraId="6BA92CEC" w14:textId="77777777" w:rsidR="00BA713A" w:rsidRDefault="00BA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AFA"/>
    <w:multiLevelType w:val="hybridMultilevel"/>
    <w:tmpl w:val="35BCDE80"/>
    <w:lvl w:ilvl="0" w:tplc="908236B8">
      <w:start w:val="1"/>
      <w:numFmt w:val="decimal"/>
      <w:lvlText w:val="%1."/>
      <w:lvlJc w:val="left"/>
      <w:pPr>
        <w:ind w:left="709" w:hanging="360"/>
      </w:pPr>
    </w:lvl>
    <w:lvl w:ilvl="1" w:tplc="9EB87476">
      <w:start w:val="1"/>
      <w:numFmt w:val="lowerLetter"/>
      <w:lvlText w:val="%2."/>
      <w:lvlJc w:val="left"/>
      <w:pPr>
        <w:ind w:left="1429" w:hanging="360"/>
      </w:pPr>
    </w:lvl>
    <w:lvl w:ilvl="2" w:tplc="45D6AC40">
      <w:start w:val="1"/>
      <w:numFmt w:val="lowerRoman"/>
      <w:lvlText w:val="%3."/>
      <w:lvlJc w:val="right"/>
      <w:pPr>
        <w:ind w:left="2149" w:hanging="180"/>
      </w:pPr>
    </w:lvl>
    <w:lvl w:ilvl="3" w:tplc="8D044AE4">
      <w:start w:val="1"/>
      <w:numFmt w:val="decimal"/>
      <w:lvlText w:val="%4."/>
      <w:lvlJc w:val="left"/>
      <w:pPr>
        <w:ind w:left="2869" w:hanging="360"/>
      </w:pPr>
    </w:lvl>
    <w:lvl w:ilvl="4" w:tplc="61A0A676">
      <w:start w:val="1"/>
      <w:numFmt w:val="lowerLetter"/>
      <w:lvlText w:val="%5."/>
      <w:lvlJc w:val="left"/>
      <w:pPr>
        <w:ind w:left="3589" w:hanging="360"/>
      </w:pPr>
    </w:lvl>
    <w:lvl w:ilvl="5" w:tplc="6DA247EE">
      <w:start w:val="1"/>
      <w:numFmt w:val="lowerRoman"/>
      <w:lvlText w:val="%6."/>
      <w:lvlJc w:val="right"/>
      <w:pPr>
        <w:ind w:left="4309" w:hanging="180"/>
      </w:pPr>
    </w:lvl>
    <w:lvl w:ilvl="6" w:tplc="DAB85018">
      <w:start w:val="1"/>
      <w:numFmt w:val="decimal"/>
      <w:lvlText w:val="%7."/>
      <w:lvlJc w:val="left"/>
      <w:pPr>
        <w:ind w:left="5029" w:hanging="360"/>
      </w:pPr>
    </w:lvl>
    <w:lvl w:ilvl="7" w:tplc="28D275B8">
      <w:start w:val="1"/>
      <w:numFmt w:val="lowerLetter"/>
      <w:lvlText w:val="%8."/>
      <w:lvlJc w:val="left"/>
      <w:pPr>
        <w:ind w:left="5749" w:hanging="360"/>
      </w:pPr>
    </w:lvl>
    <w:lvl w:ilvl="8" w:tplc="74F205C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1DF4F36"/>
    <w:multiLevelType w:val="hybridMultilevel"/>
    <w:tmpl w:val="3A54F8FC"/>
    <w:lvl w:ilvl="0" w:tplc="6C1CE4FE">
      <w:start w:val="1"/>
      <w:numFmt w:val="decimal"/>
      <w:lvlText w:val="%1."/>
      <w:lvlJc w:val="left"/>
      <w:pPr>
        <w:ind w:left="709" w:hanging="360"/>
      </w:pPr>
    </w:lvl>
    <w:lvl w:ilvl="1" w:tplc="65C48180">
      <w:start w:val="1"/>
      <w:numFmt w:val="lowerLetter"/>
      <w:lvlText w:val="%2."/>
      <w:lvlJc w:val="left"/>
      <w:pPr>
        <w:ind w:left="1429" w:hanging="360"/>
      </w:pPr>
    </w:lvl>
    <w:lvl w:ilvl="2" w:tplc="924C117E">
      <w:start w:val="1"/>
      <w:numFmt w:val="lowerRoman"/>
      <w:lvlText w:val="%3."/>
      <w:lvlJc w:val="right"/>
      <w:pPr>
        <w:ind w:left="2149" w:hanging="180"/>
      </w:pPr>
    </w:lvl>
    <w:lvl w:ilvl="3" w:tplc="685C3144">
      <w:start w:val="1"/>
      <w:numFmt w:val="decimal"/>
      <w:lvlText w:val="%4."/>
      <w:lvlJc w:val="left"/>
      <w:pPr>
        <w:ind w:left="2869" w:hanging="360"/>
      </w:pPr>
    </w:lvl>
    <w:lvl w:ilvl="4" w:tplc="64C68F60">
      <w:start w:val="1"/>
      <w:numFmt w:val="lowerLetter"/>
      <w:lvlText w:val="%5."/>
      <w:lvlJc w:val="left"/>
      <w:pPr>
        <w:ind w:left="3589" w:hanging="360"/>
      </w:pPr>
    </w:lvl>
    <w:lvl w:ilvl="5" w:tplc="C0DA2304">
      <w:start w:val="1"/>
      <w:numFmt w:val="lowerRoman"/>
      <w:lvlText w:val="%6."/>
      <w:lvlJc w:val="right"/>
      <w:pPr>
        <w:ind w:left="4309" w:hanging="180"/>
      </w:pPr>
    </w:lvl>
    <w:lvl w:ilvl="6" w:tplc="AF7A4C30">
      <w:start w:val="1"/>
      <w:numFmt w:val="decimal"/>
      <w:lvlText w:val="%7."/>
      <w:lvlJc w:val="left"/>
      <w:pPr>
        <w:ind w:left="5029" w:hanging="360"/>
      </w:pPr>
    </w:lvl>
    <w:lvl w:ilvl="7" w:tplc="35962EFC">
      <w:start w:val="1"/>
      <w:numFmt w:val="lowerLetter"/>
      <w:lvlText w:val="%8."/>
      <w:lvlJc w:val="left"/>
      <w:pPr>
        <w:ind w:left="5749" w:hanging="360"/>
      </w:pPr>
    </w:lvl>
    <w:lvl w:ilvl="8" w:tplc="CCDC9D3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1FF0705"/>
    <w:multiLevelType w:val="hybridMultilevel"/>
    <w:tmpl w:val="FC028046"/>
    <w:lvl w:ilvl="0" w:tplc="943EB86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BCD26720">
      <w:start w:val="1"/>
      <w:numFmt w:val="lowerLetter"/>
      <w:lvlText w:val="%2."/>
      <w:lvlJc w:val="left"/>
      <w:pPr>
        <w:ind w:left="1440" w:hanging="360"/>
      </w:pPr>
    </w:lvl>
    <w:lvl w:ilvl="2" w:tplc="AFDE4D02">
      <w:start w:val="1"/>
      <w:numFmt w:val="lowerRoman"/>
      <w:lvlText w:val="%3."/>
      <w:lvlJc w:val="right"/>
      <w:pPr>
        <w:ind w:left="2160" w:hanging="180"/>
      </w:pPr>
    </w:lvl>
    <w:lvl w:ilvl="3" w:tplc="DAA692DE">
      <w:start w:val="1"/>
      <w:numFmt w:val="decimal"/>
      <w:lvlText w:val="%4."/>
      <w:lvlJc w:val="left"/>
      <w:pPr>
        <w:ind w:left="2880" w:hanging="360"/>
      </w:pPr>
    </w:lvl>
    <w:lvl w:ilvl="4" w:tplc="FA52A8BE">
      <w:start w:val="1"/>
      <w:numFmt w:val="lowerLetter"/>
      <w:lvlText w:val="%5."/>
      <w:lvlJc w:val="left"/>
      <w:pPr>
        <w:ind w:left="3600" w:hanging="360"/>
      </w:pPr>
    </w:lvl>
    <w:lvl w:ilvl="5" w:tplc="3620EBCA">
      <w:start w:val="1"/>
      <w:numFmt w:val="lowerRoman"/>
      <w:lvlText w:val="%6."/>
      <w:lvlJc w:val="right"/>
      <w:pPr>
        <w:ind w:left="4320" w:hanging="180"/>
      </w:pPr>
    </w:lvl>
    <w:lvl w:ilvl="6" w:tplc="308CEE8C">
      <w:start w:val="1"/>
      <w:numFmt w:val="decimal"/>
      <w:lvlText w:val="%7."/>
      <w:lvlJc w:val="left"/>
      <w:pPr>
        <w:ind w:left="5040" w:hanging="360"/>
      </w:pPr>
    </w:lvl>
    <w:lvl w:ilvl="7" w:tplc="F7C4AB40">
      <w:start w:val="1"/>
      <w:numFmt w:val="lowerLetter"/>
      <w:lvlText w:val="%8."/>
      <w:lvlJc w:val="left"/>
      <w:pPr>
        <w:ind w:left="5760" w:hanging="360"/>
      </w:pPr>
    </w:lvl>
    <w:lvl w:ilvl="8" w:tplc="5D4EE9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15DD8"/>
    <w:multiLevelType w:val="hybridMultilevel"/>
    <w:tmpl w:val="E5D00DD2"/>
    <w:lvl w:ilvl="0" w:tplc="75D8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A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CA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E7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2D3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E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0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683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14B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73080"/>
    <w:multiLevelType w:val="hybridMultilevel"/>
    <w:tmpl w:val="D6F65960"/>
    <w:lvl w:ilvl="0" w:tplc="14FA431A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B3683562">
      <w:start w:val="1"/>
      <w:numFmt w:val="lowerLetter"/>
      <w:lvlText w:val="%2."/>
      <w:lvlJc w:val="left"/>
      <w:pPr>
        <w:ind w:left="1440" w:hanging="360"/>
      </w:pPr>
    </w:lvl>
    <w:lvl w:ilvl="2" w:tplc="818668AA">
      <w:start w:val="1"/>
      <w:numFmt w:val="lowerRoman"/>
      <w:lvlText w:val="%3."/>
      <w:lvlJc w:val="right"/>
      <w:pPr>
        <w:ind w:left="2160" w:hanging="180"/>
      </w:pPr>
    </w:lvl>
    <w:lvl w:ilvl="3" w:tplc="D480DCA4">
      <w:start w:val="1"/>
      <w:numFmt w:val="decimal"/>
      <w:lvlText w:val="%4."/>
      <w:lvlJc w:val="left"/>
      <w:pPr>
        <w:ind w:left="2880" w:hanging="360"/>
      </w:pPr>
    </w:lvl>
    <w:lvl w:ilvl="4" w:tplc="34423264">
      <w:start w:val="1"/>
      <w:numFmt w:val="lowerLetter"/>
      <w:lvlText w:val="%5."/>
      <w:lvlJc w:val="left"/>
      <w:pPr>
        <w:ind w:left="3600" w:hanging="360"/>
      </w:pPr>
    </w:lvl>
    <w:lvl w:ilvl="5" w:tplc="B198A506">
      <w:start w:val="1"/>
      <w:numFmt w:val="lowerRoman"/>
      <w:lvlText w:val="%6."/>
      <w:lvlJc w:val="right"/>
      <w:pPr>
        <w:ind w:left="4320" w:hanging="180"/>
      </w:pPr>
    </w:lvl>
    <w:lvl w:ilvl="6" w:tplc="50369B36">
      <w:start w:val="1"/>
      <w:numFmt w:val="decimal"/>
      <w:lvlText w:val="%7."/>
      <w:lvlJc w:val="left"/>
      <w:pPr>
        <w:ind w:left="5040" w:hanging="360"/>
      </w:pPr>
    </w:lvl>
    <w:lvl w:ilvl="7" w:tplc="D674B682">
      <w:start w:val="1"/>
      <w:numFmt w:val="lowerLetter"/>
      <w:lvlText w:val="%8."/>
      <w:lvlJc w:val="left"/>
      <w:pPr>
        <w:ind w:left="5760" w:hanging="360"/>
      </w:pPr>
    </w:lvl>
    <w:lvl w:ilvl="8" w:tplc="2CAE82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12602"/>
    <w:multiLevelType w:val="hybridMultilevel"/>
    <w:tmpl w:val="A5983288"/>
    <w:lvl w:ilvl="0" w:tplc="FDA8D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284A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01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05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F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C2C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4D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6D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68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54888">
    <w:abstractNumId w:val="2"/>
  </w:num>
  <w:num w:numId="2" w16cid:durableId="1738670286">
    <w:abstractNumId w:val="5"/>
  </w:num>
  <w:num w:numId="3" w16cid:durableId="1448619181">
    <w:abstractNumId w:val="3"/>
  </w:num>
  <w:num w:numId="4" w16cid:durableId="1934320892">
    <w:abstractNumId w:val="4"/>
  </w:num>
  <w:num w:numId="5" w16cid:durableId="1975407896">
    <w:abstractNumId w:val="1"/>
  </w:num>
  <w:num w:numId="6" w16cid:durableId="92237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A"/>
    <w:rsid w:val="000446C8"/>
    <w:rsid w:val="001870D8"/>
    <w:rsid w:val="00295C71"/>
    <w:rsid w:val="00411EFB"/>
    <w:rsid w:val="004842CA"/>
    <w:rsid w:val="00507111"/>
    <w:rsid w:val="00671DD8"/>
    <w:rsid w:val="006A29B5"/>
    <w:rsid w:val="008E3912"/>
    <w:rsid w:val="00903792"/>
    <w:rsid w:val="00A85583"/>
    <w:rsid w:val="00B824C8"/>
    <w:rsid w:val="00BA713A"/>
    <w:rsid w:val="00D250AE"/>
    <w:rsid w:val="00E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B815"/>
  <w15:docId w15:val="{7F597750-A24A-493C-A084-6B3EF99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SE\2%20&#1082;&#1091;&#1088;&#1089;\&#1040;&#1050;&#1080;&#1054;&#1057;\1%20&#1083;&#1072;&#1073;&#1072;\&#1040;&#1050;&#1080;&#1054;&#1057;-&#1058;&#1077;&#1084;&#1072;-3-&#1058;&#1080;&#1087;&#1099;-&#1047;&#1072;&#1076;&#1072;&#1095;&#1080;-&#1064;&#1072;&#1073;&#1083;&#1086;&#1085;_&#1086;&#1090;&#1095;&#1105;&#1090;&#1072;_&#1086;_&#1074;&#1099;&#1087;&#1086;&#1083;&#1085;&#1077;&#1085;&#1080;&#1080;_&#1079;&#1072;&#1076;&#1072;&#1085;&#1080;&#1081;_&#1051;&#1056;-1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АКиОС-Тема-3-Типы-Задачи-Шаблон_отчёта_о_выполнении_заданий_ЛР-1-1</Template>
  <TotalTime>680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 Musikhin</dc:creator>
  <cp:lastModifiedBy>Danil Musikhin</cp:lastModifiedBy>
  <cp:revision>8</cp:revision>
  <dcterms:created xsi:type="dcterms:W3CDTF">2023-09-18T11:09:00Z</dcterms:created>
  <dcterms:modified xsi:type="dcterms:W3CDTF">2023-10-04T07:57:00Z</dcterms:modified>
</cp:coreProperties>
</file>